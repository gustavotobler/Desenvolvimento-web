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C849" w14:textId="77777777" w:rsidR="00A95027" w:rsidRPr="00720DC5" w:rsidRDefault="00A95027" w:rsidP="00D85BEE">
      <w:pPr>
        <w:pStyle w:val="Instituio"/>
        <w:rPr>
          <w:b/>
          <w:color w:val="000000" w:themeColor="text1"/>
          <w:szCs w:val="32"/>
        </w:rPr>
      </w:pPr>
      <w:r w:rsidRPr="00720DC5">
        <w:rPr>
          <w:b/>
          <w:color w:val="000000" w:themeColor="text1"/>
          <w:szCs w:val="32"/>
        </w:rPr>
        <w:t>Serviço Nacional de Aprendizagem Industrial. </w:t>
      </w:r>
    </w:p>
    <w:p w14:paraId="58544DF5" w14:textId="0C408C88" w:rsidR="00D85BEE" w:rsidRPr="00720DC5" w:rsidRDefault="00EA5B3C" w:rsidP="00D85BEE">
      <w:pPr>
        <w:pStyle w:val="Instituio"/>
        <w:rPr>
          <w:b/>
          <w:color w:val="000000" w:themeColor="text1"/>
          <w:szCs w:val="32"/>
        </w:rPr>
      </w:pPr>
      <w:r w:rsidRPr="00720DC5">
        <w:rPr>
          <w:b/>
          <w:caps w:val="0"/>
          <w:color w:val="000000" w:themeColor="text1"/>
          <w:szCs w:val="32"/>
        </w:rPr>
        <w:t xml:space="preserve">CURSO TÉCNICO EM </w:t>
      </w:r>
      <w:r w:rsidR="00A95027" w:rsidRPr="00720DC5">
        <w:rPr>
          <w:b/>
          <w:caps w:val="0"/>
          <w:color w:val="000000" w:themeColor="text1"/>
          <w:szCs w:val="32"/>
        </w:rPr>
        <w:t>DESENVOLVIMENTO DE SISTEMAS</w:t>
      </w:r>
      <w:r w:rsidRPr="00720DC5">
        <w:rPr>
          <w:b/>
          <w:caps w:val="0"/>
          <w:color w:val="000000" w:themeColor="text1"/>
          <w:szCs w:val="32"/>
        </w:rPr>
        <w:t xml:space="preserve"> </w:t>
      </w:r>
    </w:p>
    <w:p w14:paraId="353F96BB" w14:textId="77777777" w:rsidR="003631C5" w:rsidRPr="00720DC5" w:rsidRDefault="003631C5" w:rsidP="00FA4B30">
      <w:pPr>
        <w:jc w:val="center"/>
        <w:rPr>
          <w:color w:val="000000" w:themeColor="text1"/>
          <w:szCs w:val="32"/>
        </w:rPr>
      </w:pPr>
    </w:p>
    <w:p w14:paraId="63865EE5" w14:textId="77777777" w:rsidR="00CE2B4F" w:rsidRPr="002B6694" w:rsidRDefault="00CE2B4F" w:rsidP="00FA4B30">
      <w:pPr>
        <w:jc w:val="center"/>
        <w:rPr>
          <w:szCs w:val="32"/>
        </w:rPr>
      </w:pPr>
    </w:p>
    <w:p w14:paraId="260AC337" w14:textId="77777777" w:rsidR="00BD58A5" w:rsidRDefault="00BD58A5" w:rsidP="00BD58A5">
      <w:pPr>
        <w:pStyle w:val="NomedoAutor"/>
      </w:pPr>
    </w:p>
    <w:p w14:paraId="4D135FB6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>gustavo tobler</w:t>
      </w:r>
    </w:p>
    <w:p w14:paraId="41286F5F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 xml:space="preserve"> Ian lucas</w:t>
      </w:r>
    </w:p>
    <w:p w14:paraId="11EC048D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 xml:space="preserve"> joão paulo</w:t>
      </w:r>
    </w:p>
    <w:p w14:paraId="05EFE8E7" w14:textId="4AD96B09" w:rsidR="00BD58A5" w:rsidRPr="00937E70" w:rsidRDefault="00BD58A5" w:rsidP="00BD58A5">
      <w:pPr>
        <w:pStyle w:val="NomedoAutor"/>
        <w:rPr>
          <w:b/>
        </w:rPr>
      </w:pPr>
      <w:r>
        <w:rPr>
          <w:b/>
        </w:rPr>
        <w:t xml:space="preserve"> júlia pavlick</w:t>
      </w:r>
    </w:p>
    <w:p w14:paraId="78698FB1" w14:textId="77777777" w:rsidR="003631C5" w:rsidRPr="000B2583" w:rsidRDefault="003631C5" w:rsidP="008F2232">
      <w:pPr>
        <w:pStyle w:val="NomedoAutor"/>
        <w:spacing w:line="240" w:lineRule="auto"/>
        <w:rPr>
          <w:sz w:val="32"/>
          <w:szCs w:val="32"/>
        </w:rPr>
      </w:pPr>
    </w:p>
    <w:p w14:paraId="04BA7383" w14:textId="77777777" w:rsidR="003631C5" w:rsidRPr="000B2583" w:rsidRDefault="003631C5" w:rsidP="00311EF8">
      <w:pPr>
        <w:rPr>
          <w:sz w:val="32"/>
          <w:szCs w:val="32"/>
        </w:rPr>
      </w:pPr>
    </w:p>
    <w:p w14:paraId="7FEE25F4" w14:textId="77777777" w:rsidR="003631C5" w:rsidRPr="000B2583" w:rsidRDefault="003631C5" w:rsidP="000B2583">
      <w:pPr>
        <w:rPr>
          <w:sz w:val="32"/>
          <w:szCs w:val="32"/>
        </w:rPr>
      </w:pPr>
    </w:p>
    <w:p w14:paraId="6E32F8C6" w14:textId="77777777" w:rsidR="00CE2B4F" w:rsidRDefault="00CE2B4F" w:rsidP="000B2583">
      <w:pPr>
        <w:rPr>
          <w:sz w:val="32"/>
          <w:szCs w:val="32"/>
        </w:rPr>
      </w:pPr>
    </w:p>
    <w:p w14:paraId="347EBCF1" w14:textId="77777777" w:rsidR="00CE0882" w:rsidRDefault="00CE0882" w:rsidP="000B2583">
      <w:pPr>
        <w:rPr>
          <w:sz w:val="32"/>
          <w:szCs w:val="32"/>
        </w:rPr>
      </w:pPr>
    </w:p>
    <w:p w14:paraId="7D232A83" w14:textId="77777777" w:rsidR="00CE2B4F" w:rsidRPr="000B2583" w:rsidRDefault="00CE2B4F" w:rsidP="000B2583">
      <w:pPr>
        <w:rPr>
          <w:sz w:val="32"/>
          <w:szCs w:val="32"/>
        </w:rPr>
      </w:pPr>
    </w:p>
    <w:p w14:paraId="4922CFF0" w14:textId="77777777" w:rsidR="00CE2B4F" w:rsidRPr="000B2583" w:rsidRDefault="00CE2B4F" w:rsidP="000B2583">
      <w:pPr>
        <w:rPr>
          <w:sz w:val="32"/>
          <w:szCs w:val="32"/>
        </w:rPr>
      </w:pPr>
    </w:p>
    <w:p w14:paraId="578FF6D7" w14:textId="77777777" w:rsidR="00440BD6" w:rsidRPr="00EB279D" w:rsidRDefault="00440BD6" w:rsidP="000B2583">
      <w:pPr>
        <w:rPr>
          <w:szCs w:val="32"/>
        </w:rPr>
      </w:pPr>
    </w:p>
    <w:p w14:paraId="48FD68FA" w14:textId="77777777" w:rsidR="000B2583" w:rsidRPr="000B2583" w:rsidRDefault="000B2583" w:rsidP="000B2583">
      <w:pPr>
        <w:rPr>
          <w:sz w:val="32"/>
          <w:szCs w:val="32"/>
        </w:rPr>
      </w:pPr>
    </w:p>
    <w:p w14:paraId="3CB1149D" w14:textId="77777777" w:rsidR="00440BD6" w:rsidRPr="00A42B5F" w:rsidRDefault="00440BD6" w:rsidP="000B2583">
      <w:pPr>
        <w:rPr>
          <w:szCs w:val="32"/>
        </w:rPr>
      </w:pPr>
    </w:p>
    <w:p w14:paraId="7070A40C" w14:textId="793F413C" w:rsidR="00440BD6" w:rsidRPr="00CE0882" w:rsidRDefault="00A95027" w:rsidP="00CE0882">
      <w:pPr>
        <w:pStyle w:val="TtulodoTrabalho"/>
        <w:rPr>
          <w:szCs w:val="24"/>
        </w:rPr>
      </w:pPr>
      <w:r>
        <w:rPr>
          <w:szCs w:val="32"/>
        </w:rPr>
        <w:t>PADARIA DO ALEMÃO</w:t>
      </w:r>
    </w:p>
    <w:p w14:paraId="2C525879" w14:textId="77777777" w:rsidR="009C2E4F" w:rsidRPr="00CE0882" w:rsidRDefault="009C2E4F" w:rsidP="00CE0882"/>
    <w:p w14:paraId="6E18D406" w14:textId="77777777" w:rsidR="00A60554" w:rsidRPr="00CE0882" w:rsidRDefault="00A60554" w:rsidP="00CE0882"/>
    <w:p w14:paraId="498AE19D" w14:textId="77777777" w:rsidR="000B2583" w:rsidRPr="00CE0882" w:rsidRDefault="000B2583" w:rsidP="00CE0882"/>
    <w:p w14:paraId="6FFE328D" w14:textId="77777777" w:rsidR="000B2583" w:rsidRPr="00CE0882" w:rsidRDefault="000B2583" w:rsidP="00CE0882"/>
    <w:p w14:paraId="05E6485B" w14:textId="77777777" w:rsidR="000B2583" w:rsidRPr="00CE0882" w:rsidRDefault="000B2583" w:rsidP="00CE0882"/>
    <w:p w14:paraId="6E728BB8" w14:textId="77777777" w:rsidR="009C2E4F" w:rsidRPr="00CE0882" w:rsidRDefault="009C2E4F" w:rsidP="00CE0882"/>
    <w:p w14:paraId="3B6708AE" w14:textId="77777777" w:rsidR="00D95FFC" w:rsidRPr="00CE0882" w:rsidRDefault="00D95FFC" w:rsidP="00CE0882"/>
    <w:p w14:paraId="7AC4D858" w14:textId="77777777" w:rsidR="00A60554" w:rsidRDefault="00A60554" w:rsidP="00CE0882"/>
    <w:p w14:paraId="6CAC9FB4" w14:textId="77777777" w:rsidR="00CE0882" w:rsidRDefault="00CE0882" w:rsidP="00CE0882"/>
    <w:p w14:paraId="0DB005B8" w14:textId="77777777" w:rsidR="00BF562A" w:rsidRDefault="00BF562A" w:rsidP="00CE0882"/>
    <w:p w14:paraId="603A3F83" w14:textId="77777777" w:rsidR="00BF562A" w:rsidRDefault="00BF562A" w:rsidP="00CE0882"/>
    <w:p w14:paraId="4376A024" w14:textId="26774541" w:rsidR="00FC0C76" w:rsidRPr="002B6694" w:rsidRDefault="00A95027" w:rsidP="00EB279D">
      <w:pPr>
        <w:pStyle w:val="LocaleAno"/>
        <w:spacing w:before="80"/>
        <w:rPr>
          <w:b/>
        </w:rPr>
      </w:pPr>
      <w:r>
        <w:rPr>
          <w:b/>
        </w:rPr>
        <w:lastRenderedPageBreak/>
        <w:t>JOINVILLE</w:t>
      </w:r>
    </w:p>
    <w:p w14:paraId="38EA65D0" w14:textId="43470078" w:rsidR="003E6166" w:rsidRPr="002B6694" w:rsidRDefault="00A95027" w:rsidP="00EB279D">
      <w:pPr>
        <w:pStyle w:val="LocaleAno"/>
        <w:rPr>
          <w:b/>
        </w:rPr>
      </w:pPr>
      <w:r>
        <w:rPr>
          <w:b/>
        </w:rPr>
        <w:t>2025</w:t>
      </w:r>
    </w:p>
    <w:p w14:paraId="471BE239" w14:textId="77777777" w:rsidR="00BD58A5" w:rsidRDefault="00BD58A5" w:rsidP="00BD58A5">
      <w:pPr>
        <w:pStyle w:val="NomedoAutor"/>
      </w:pPr>
    </w:p>
    <w:p w14:paraId="0CEFFADD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>gustavo tobler</w:t>
      </w:r>
    </w:p>
    <w:p w14:paraId="471DB884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 xml:space="preserve"> Ian lucas</w:t>
      </w:r>
    </w:p>
    <w:p w14:paraId="3A0649E1" w14:textId="77777777" w:rsidR="00BF562A" w:rsidRDefault="00BD58A5" w:rsidP="00BD58A5">
      <w:pPr>
        <w:pStyle w:val="NomedoAutor"/>
        <w:rPr>
          <w:b/>
        </w:rPr>
      </w:pPr>
      <w:r>
        <w:rPr>
          <w:b/>
        </w:rPr>
        <w:t xml:space="preserve"> joão paulo</w:t>
      </w:r>
    </w:p>
    <w:p w14:paraId="13C274E2" w14:textId="5F9A3594" w:rsidR="00BD58A5" w:rsidRPr="00937E70" w:rsidRDefault="00BD58A5" w:rsidP="00BD58A5">
      <w:pPr>
        <w:pStyle w:val="NomedoAutor"/>
        <w:rPr>
          <w:b/>
        </w:rPr>
      </w:pPr>
      <w:r>
        <w:rPr>
          <w:b/>
        </w:rPr>
        <w:t xml:space="preserve"> júlia pavlick</w:t>
      </w:r>
    </w:p>
    <w:p w14:paraId="178FA054" w14:textId="77777777" w:rsidR="00F54D1F" w:rsidRPr="00440BD6" w:rsidRDefault="00F54D1F" w:rsidP="000B2583">
      <w:pPr>
        <w:jc w:val="center"/>
      </w:pPr>
    </w:p>
    <w:p w14:paraId="7C0680D7" w14:textId="77777777" w:rsidR="00F54D1F" w:rsidRDefault="00F54D1F" w:rsidP="000B2583">
      <w:pPr>
        <w:jc w:val="center"/>
      </w:pPr>
    </w:p>
    <w:p w14:paraId="2089BF81" w14:textId="77777777" w:rsidR="008F2232" w:rsidRDefault="008F2232" w:rsidP="000B2583">
      <w:pPr>
        <w:jc w:val="center"/>
      </w:pPr>
    </w:p>
    <w:p w14:paraId="5F847407" w14:textId="77777777" w:rsidR="008F2232" w:rsidRDefault="008F2232" w:rsidP="000B2583">
      <w:pPr>
        <w:jc w:val="center"/>
      </w:pPr>
    </w:p>
    <w:p w14:paraId="77642B46" w14:textId="77777777" w:rsidR="00606253" w:rsidRDefault="00606253" w:rsidP="000B2583">
      <w:pPr>
        <w:jc w:val="center"/>
      </w:pPr>
    </w:p>
    <w:p w14:paraId="58DD0A80" w14:textId="77777777" w:rsidR="00BB18BC" w:rsidRDefault="00BB18BC" w:rsidP="000B2583">
      <w:pPr>
        <w:jc w:val="center"/>
      </w:pPr>
    </w:p>
    <w:p w14:paraId="32E8A3E5" w14:textId="77777777" w:rsidR="00BB18BC" w:rsidRDefault="00BB18BC" w:rsidP="000B2583">
      <w:pPr>
        <w:jc w:val="center"/>
      </w:pPr>
    </w:p>
    <w:p w14:paraId="21E46867" w14:textId="77777777" w:rsidR="00BB18BC" w:rsidRDefault="00BB18BC" w:rsidP="000B2583">
      <w:pPr>
        <w:jc w:val="center"/>
      </w:pPr>
    </w:p>
    <w:p w14:paraId="5285F396" w14:textId="77777777" w:rsidR="00BB18BC" w:rsidRDefault="00BB18BC" w:rsidP="000B2583">
      <w:pPr>
        <w:jc w:val="center"/>
      </w:pPr>
    </w:p>
    <w:p w14:paraId="77DE95DC" w14:textId="77777777" w:rsidR="00BB18BC" w:rsidRDefault="00BB18BC" w:rsidP="000B2583">
      <w:pPr>
        <w:jc w:val="center"/>
      </w:pPr>
    </w:p>
    <w:p w14:paraId="312806FE" w14:textId="77777777" w:rsidR="00BB18BC" w:rsidRDefault="00BB18BC" w:rsidP="000B2583">
      <w:pPr>
        <w:jc w:val="center"/>
      </w:pPr>
    </w:p>
    <w:p w14:paraId="67A111AB" w14:textId="77777777" w:rsidR="000B2583" w:rsidRDefault="000B2583" w:rsidP="000B2583">
      <w:pPr>
        <w:jc w:val="center"/>
      </w:pPr>
    </w:p>
    <w:p w14:paraId="576D6ABA" w14:textId="77777777" w:rsidR="00CE0882" w:rsidRDefault="00CE0882" w:rsidP="000B2583">
      <w:pPr>
        <w:pStyle w:val="TtulodoTrabalho"/>
      </w:pPr>
    </w:p>
    <w:p w14:paraId="1BA44FA4" w14:textId="77777777" w:rsidR="00CE0882" w:rsidRDefault="00CE0882" w:rsidP="000B2583">
      <w:pPr>
        <w:pStyle w:val="TtulodoTrabalho"/>
      </w:pPr>
    </w:p>
    <w:p w14:paraId="099019E7" w14:textId="1F11C7D7" w:rsidR="000028AB" w:rsidRDefault="00BD58A5" w:rsidP="000B2583">
      <w:pPr>
        <w:pStyle w:val="TtulodoTrabalho"/>
      </w:pPr>
      <w:r>
        <w:t>PADARIA DO ALEMÃO</w:t>
      </w:r>
    </w:p>
    <w:p w14:paraId="783E65CB" w14:textId="77777777" w:rsidR="00F54D1F" w:rsidRPr="00606253" w:rsidRDefault="00F54D1F" w:rsidP="00045376">
      <w:pPr>
        <w:ind w:firstLine="0"/>
        <w:jc w:val="center"/>
      </w:pPr>
    </w:p>
    <w:p w14:paraId="0CD40367" w14:textId="3277F5E3" w:rsidR="00DB2348" w:rsidRPr="00564144" w:rsidRDefault="00423B9D" w:rsidP="00DB2348">
      <w:pPr>
        <w:pStyle w:val="EstiloNotadeMonografiaNegrito"/>
        <w:spacing w:line="240" w:lineRule="auto"/>
        <w:rPr>
          <w:sz w:val="24"/>
        </w:rPr>
      </w:pPr>
      <w:r>
        <w:rPr>
          <w:sz w:val="24"/>
        </w:rPr>
        <w:t xml:space="preserve">Trabalho </w:t>
      </w:r>
      <w:r w:rsidR="00D41A6D">
        <w:rPr>
          <w:sz w:val="24"/>
        </w:rPr>
        <w:t xml:space="preserve">Situação Aprendizagem </w:t>
      </w:r>
      <w:r w:rsidR="001E2F9C">
        <w:rPr>
          <w:sz w:val="24"/>
        </w:rPr>
        <w:t xml:space="preserve">para </w:t>
      </w:r>
      <w:r w:rsidR="001E2F9C" w:rsidRPr="00564144">
        <w:rPr>
          <w:sz w:val="24"/>
        </w:rPr>
        <w:t>apresentação</w:t>
      </w:r>
      <w:r w:rsidR="00B23E6C" w:rsidRPr="00564144">
        <w:rPr>
          <w:sz w:val="24"/>
        </w:rPr>
        <w:t xml:space="preserve"> </w:t>
      </w:r>
      <w:r w:rsidR="00DB2348" w:rsidRPr="00564144">
        <w:rPr>
          <w:sz w:val="24"/>
        </w:rPr>
        <w:t xml:space="preserve">ao Curso Técnico </w:t>
      </w:r>
      <w:r w:rsidR="00D41A6D">
        <w:rPr>
          <w:sz w:val="24"/>
        </w:rPr>
        <w:t xml:space="preserve">Desenvolvimento de Sistemas </w:t>
      </w:r>
      <w:r w:rsidR="00DB2348" w:rsidRPr="00564144">
        <w:rPr>
          <w:sz w:val="24"/>
        </w:rPr>
        <w:t xml:space="preserve">do </w:t>
      </w:r>
      <w:r w:rsidR="00D41A6D">
        <w:rPr>
          <w:sz w:val="24"/>
        </w:rPr>
        <w:t xml:space="preserve">Serviço Nacional de Aprendizagem Industrial (SENAI) </w:t>
      </w:r>
      <w:r w:rsidR="00DB2348" w:rsidRPr="00564144">
        <w:rPr>
          <w:sz w:val="24"/>
        </w:rPr>
        <w:t xml:space="preserve">– </w:t>
      </w:r>
      <w:r w:rsidR="0045491E">
        <w:rPr>
          <w:sz w:val="24"/>
        </w:rPr>
        <w:t>Joinville</w:t>
      </w:r>
      <w:r w:rsidR="00D41A6D">
        <w:rPr>
          <w:sz w:val="24"/>
        </w:rPr>
        <w:t xml:space="preserve"> </w:t>
      </w:r>
      <w:r w:rsidR="0045491E">
        <w:rPr>
          <w:sz w:val="24"/>
        </w:rPr>
        <w:t>–</w:t>
      </w:r>
      <w:r w:rsidR="00DB2348" w:rsidRPr="00564144">
        <w:rPr>
          <w:sz w:val="24"/>
        </w:rPr>
        <w:t xml:space="preserve"> </w:t>
      </w:r>
      <w:r w:rsidR="0045491E">
        <w:rPr>
          <w:sz w:val="24"/>
        </w:rPr>
        <w:t>Santa Catarina</w:t>
      </w:r>
      <w:r w:rsidR="00ED0A81" w:rsidRPr="00564144">
        <w:rPr>
          <w:sz w:val="24"/>
        </w:rPr>
        <w:t>,</w:t>
      </w:r>
      <w:r w:rsidR="00B23E6C" w:rsidRPr="00564144">
        <w:rPr>
          <w:sz w:val="24"/>
        </w:rPr>
        <w:t xml:space="preserve"> como </w:t>
      </w:r>
      <w:r w:rsidR="00DB2348" w:rsidRPr="00564144">
        <w:rPr>
          <w:sz w:val="24"/>
        </w:rPr>
        <w:t xml:space="preserve">parte das exigências para obtenção </w:t>
      </w:r>
      <w:r w:rsidR="00B23E6C" w:rsidRPr="00564144">
        <w:rPr>
          <w:sz w:val="24"/>
        </w:rPr>
        <w:t xml:space="preserve">do grau de </w:t>
      </w:r>
      <w:r w:rsidR="00DB2348" w:rsidRPr="00564144">
        <w:rPr>
          <w:sz w:val="24"/>
        </w:rPr>
        <w:t xml:space="preserve">Técnico em </w:t>
      </w:r>
      <w:r w:rsidR="00D41A6D">
        <w:rPr>
          <w:sz w:val="24"/>
        </w:rPr>
        <w:t>Desenvolvimento de Sistemas</w:t>
      </w:r>
      <w:r w:rsidR="00BD656F" w:rsidRPr="00564144">
        <w:rPr>
          <w:sz w:val="24"/>
        </w:rPr>
        <w:t>.</w:t>
      </w:r>
      <w:r w:rsidR="00341089" w:rsidRPr="00564144">
        <w:rPr>
          <w:sz w:val="24"/>
        </w:rPr>
        <w:t xml:space="preserve"> </w:t>
      </w:r>
    </w:p>
    <w:p w14:paraId="3C933433" w14:textId="77777777" w:rsidR="00DB2348" w:rsidRPr="00564144" w:rsidRDefault="00DB2348" w:rsidP="00DB2348">
      <w:pPr>
        <w:pStyle w:val="EstiloNotadeMonografiaNegrito"/>
        <w:spacing w:line="240" w:lineRule="auto"/>
        <w:rPr>
          <w:sz w:val="24"/>
        </w:rPr>
      </w:pPr>
    </w:p>
    <w:p w14:paraId="764661B0" w14:textId="11CF35F5" w:rsidR="00F54D1F" w:rsidRPr="00720DC5" w:rsidRDefault="00F54D1F" w:rsidP="00DB2348">
      <w:pPr>
        <w:pStyle w:val="EstiloNotadeMonografiaNegrito"/>
        <w:spacing w:line="240" w:lineRule="auto"/>
        <w:rPr>
          <w:color w:val="000000" w:themeColor="text1"/>
          <w:sz w:val="24"/>
        </w:rPr>
      </w:pPr>
      <w:r w:rsidRPr="00564144">
        <w:rPr>
          <w:sz w:val="24"/>
        </w:rPr>
        <w:t>Orientador</w:t>
      </w:r>
      <w:r w:rsidRPr="00720DC5">
        <w:rPr>
          <w:color w:val="000000" w:themeColor="text1"/>
          <w:sz w:val="24"/>
        </w:rPr>
        <w:t xml:space="preserve">: </w:t>
      </w:r>
      <w:r w:rsidR="00423B9D" w:rsidRPr="00720DC5">
        <w:rPr>
          <w:color w:val="000000" w:themeColor="text1"/>
          <w:sz w:val="24"/>
        </w:rPr>
        <w:t xml:space="preserve">Prof. </w:t>
      </w:r>
      <w:r w:rsidR="00BD58A5" w:rsidRPr="00720DC5">
        <w:rPr>
          <w:color w:val="000000" w:themeColor="text1"/>
          <w:sz w:val="24"/>
        </w:rPr>
        <w:t>Sérgio Luiz da Silveira</w:t>
      </w:r>
    </w:p>
    <w:p w14:paraId="051EA2FD" w14:textId="77777777" w:rsidR="00B9347B" w:rsidRPr="00720DC5" w:rsidRDefault="00B9347B" w:rsidP="000028AB">
      <w:pPr>
        <w:ind w:firstLine="0"/>
        <w:rPr>
          <w:color w:val="000000" w:themeColor="text1"/>
        </w:rPr>
      </w:pPr>
    </w:p>
    <w:p w14:paraId="035F75BE" w14:textId="77777777" w:rsidR="002B347D" w:rsidRDefault="002B347D" w:rsidP="000028AB">
      <w:pPr>
        <w:ind w:firstLine="0"/>
      </w:pPr>
    </w:p>
    <w:p w14:paraId="0034A57C" w14:textId="77777777" w:rsidR="000B2583" w:rsidRDefault="000B2583" w:rsidP="00DB2348">
      <w:pPr>
        <w:pStyle w:val="LocaleAno"/>
        <w:spacing w:before="140"/>
        <w:rPr>
          <w:b/>
        </w:rPr>
      </w:pPr>
    </w:p>
    <w:p w14:paraId="1E5B27CB" w14:textId="77777777" w:rsidR="000B2583" w:rsidRDefault="000B2583" w:rsidP="00DB2348">
      <w:pPr>
        <w:pStyle w:val="LocaleAno"/>
        <w:spacing w:before="140"/>
        <w:rPr>
          <w:b/>
        </w:rPr>
      </w:pPr>
    </w:p>
    <w:p w14:paraId="2A1256E3" w14:textId="7400EA5A" w:rsidR="00DB2348" w:rsidRPr="00907CC5" w:rsidRDefault="00BD58A5" w:rsidP="00CE0882">
      <w:pPr>
        <w:pStyle w:val="LocaleAno"/>
        <w:spacing w:before="180"/>
        <w:rPr>
          <w:b/>
        </w:rPr>
      </w:pPr>
      <w:r>
        <w:rPr>
          <w:b/>
        </w:rPr>
        <w:t>JOINVILLE</w:t>
      </w:r>
    </w:p>
    <w:p w14:paraId="1C9C0886" w14:textId="33EEB9F3" w:rsidR="00E6736A" w:rsidRDefault="00BD58A5" w:rsidP="00DB2348">
      <w:pPr>
        <w:pStyle w:val="LocaleAno"/>
        <w:rPr>
          <w:b/>
        </w:rPr>
      </w:pPr>
      <w:r>
        <w:rPr>
          <w:b/>
        </w:rPr>
        <w:t>2025</w:t>
      </w:r>
    </w:p>
    <w:p w14:paraId="5F61BA0D" w14:textId="77777777" w:rsidR="00F772B7" w:rsidRDefault="00F772B7" w:rsidP="00DB2348">
      <w:pPr>
        <w:pStyle w:val="LocaleAno"/>
        <w:rPr>
          <w:b/>
          <w:color w:val="FF0000"/>
        </w:rPr>
      </w:pPr>
    </w:p>
    <w:p w14:paraId="28FFD027" w14:textId="77777777" w:rsidR="00937E70" w:rsidRDefault="00937E70" w:rsidP="00E265DD">
      <w:pPr>
        <w:pStyle w:val="NomedoAutor"/>
        <w:rPr>
          <w:b/>
        </w:rPr>
      </w:pPr>
      <w:r w:rsidRPr="00937E70">
        <w:rPr>
          <w:b/>
        </w:rPr>
        <w:t>TERMO DE APROVAÇÃO</w:t>
      </w:r>
    </w:p>
    <w:p w14:paraId="78E128FA" w14:textId="77777777" w:rsidR="00937E70" w:rsidRPr="00937E70" w:rsidRDefault="00937E70" w:rsidP="00E265DD">
      <w:pPr>
        <w:pStyle w:val="NomedoAutor"/>
        <w:rPr>
          <w:b/>
        </w:rPr>
      </w:pPr>
    </w:p>
    <w:p w14:paraId="70EE0397" w14:textId="77777777" w:rsidR="00937E70" w:rsidRDefault="00937E70" w:rsidP="00E265DD">
      <w:pPr>
        <w:pStyle w:val="NomedoAutor"/>
      </w:pPr>
    </w:p>
    <w:p w14:paraId="296672D1" w14:textId="77777777" w:rsidR="00BF562A" w:rsidRDefault="00BD58A5" w:rsidP="00E265DD">
      <w:pPr>
        <w:pStyle w:val="NomedoAutor"/>
        <w:rPr>
          <w:b/>
        </w:rPr>
      </w:pPr>
      <w:r>
        <w:rPr>
          <w:b/>
        </w:rPr>
        <w:t>gustavo tobler</w:t>
      </w:r>
    </w:p>
    <w:p w14:paraId="23931C84" w14:textId="77777777" w:rsidR="00BF562A" w:rsidRDefault="00BD58A5" w:rsidP="00E265DD">
      <w:pPr>
        <w:pStyle w:val="NomedoAutor"/>
        <w:rPr>
          <w:b/>
        </w:rPr>
      </w:pPr>
      <w:r>
        <w:rPr>
          <w:b/>
        </w:rPr>
        <w:t xml:space="preserve"> Ian lucas</w:t>
      </w:r>
    </w:p>
    <w:p w14:paraId="660D5B0A" w14:textId="77777777" w:rsidR="00BF562A" w:rsidRDefault="00BD58A5" w:rsidP="00E265DD">
      <w:pPr>
        <w:pStyle w:val="NomedoAutor"/>
        <w:rPr>
          <w:b/>
        </w:rPr>
      </w:pPr>
      <w:r>
        <w:rPr>
          <w:b/>
        </w:rPr>
        <w:t xml:space="preserve"> joão paulo</w:t>
      </w:r>
    </w:p>
    <w:p w14:paraId="760CB2F6" w14:textId="3B667E70" w:rsidR="00E265DD" w:rsidRPr="00937E70" w:rsidRDefault="00BD58A5" w:rsidP="00E265DD">
      <w:pPr>
        <w:pStyle w:val="NomedoAutor"/>
        <w:rPr>
          <w:b/>
        </w:rPr>
      </w:pPr>
      <w:r>
        <w:rPr>
          <w:b/>
        </w:rPr>
        <w:t xml:space="preserve"> júlia pavlick</w:t>
      </w:r>
    </w:p>
    <w:p w14:paraId="603A71FD" w14:textId="77777777" w:rsidR="00A6796D" w:rsidRDefault="00A6796D" w:rsidP="00311EF8"/>
    <w:p w14:paraId="3D33E308" w14:textId="77777777" w:rsidR="00A6796D" w:rsidRDefault="00A6796D" w:rsidP="00311EF8"/>
    <w:p w14:paraId="0A9987DF" w14:textId="48B6AFE4" w:rsidR="00E6736A" w:rsidRDefault="00BD58A5" w:rsidP="000028AB">
      <w:pPr>
        <w:pStyle w:val="TtulodoTrabalho"/>
      </w:pPr>
      <w:r>
        <w:t>PADARIA DO ALEMÃO</w:t>
      </w:r>
    </w:p>
    <w:p w14:paraId="3EFE20F2" w14:textId="77777777" w:rsidR="00E6736A" w:rsidRDefault="00E6736A" w:rsidP="00FA35FB">
      <w:pPr>
        <w:ind w:firstLine="0"/>
        <w:jc w:val="center"/>
      </w:pPr>
    </w:p>
    <w:p w14:paraId="3642C0D3" w14:textId="77777777" w:rsidR="00937E70" w:rsidRDefault="00937E70" w:rsidP="00FA35FB">
      <w:pPr>
        <w:ind w:firstLine="0"/>
        <w:jc w:val="center"/>
      </w:pPr>
    </w:p>
    <w:p w14:paraId="39EC417C" w14:textId="5ACD281C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rPr>
          <w:rFonts w:cs="Arial"/>
        </w:rPr>
      </w:pPr>
      <w:r w:rsidRPr="00937E70">
        <w:rPr>
          <w:rFonts w:cs="Arial"/>
        </w:rPr>
        <w:t>Trabalho de conclusão de curso aprovado como requisito parcial para a obtenção do</w:t>
      </w:r>
      <w:r>
        <w:rPr>
          <w:rFonts w:cs="Arial"/>
        </w:rPr>
        <w:t xml:space="preserve"> </w:t>
      </w:r>
      <w:r w:rsidRPr="00937E70">
        <w:rPr>
          <w:rFonts w:cs="Arial"/>
        </w:rPr>
        <w:t xml:space="preserve">grau de </w:t>
      </w:r>
      <w:r>
        <w:rPr>
          <w:rFonts w:cs="Arial"/>
        </w:rPr>
        <w:t xml:space="preserve">Técnico de </w:t>
      </w:r>
      <w:r w:rsidR="001E2F9C">
        <w:rPr>
          <w:rFonts w:cs="Arial"/>
        </w:rPr>
        <w:t>Desenvolvimento de Sistemas</w:t>
      </w:r>
      <w:r>
        <w:rPr>
          <w:rFonts w:cs="Arial"/>
        </w:rPr>
        <w:t xml:space="preserve"> do Curso Técnico </w:t>
      </w:r>
      <w:r w:rsidR="001E2F9C">
        <w:rPr>
          <w:rFonts w:cs="Arial"/>
        </w:rPr>
        <w:t>Desenvolvimento d</w:t>
      </w:r>
      <w:r w:rsidR="00564144">
        <w:rPr>
          <w:rFonts w:cs="Arial"/>
        </w:rPr>
        <w:t>e</w:t>
      </w:r>
      <w:r w:rsidR="001E2F9C">
        <w:rPr>
          <w:rFonts w:cs="Arial"/>
        </w:rPr>
        <w:t xml:space="preserve"> Sistemas do Serviço Nacional de Aprendizagem Industrial (SENAI) </w:t>
      </w:r>
      <w:r w:rsidRPr="00937E70">
        <w:rPr>
          <w:rFonts w:cs="Arial"/>
        </w:rPr>
        <w:t>pela</w:t>
      </w:r>
      <w:r>
        <w:rPr>
          <w:rFonts w:cs="Arial"/>
        </w:rPr>
        <w:t xml:space="preserve"> </w:t>
      </w:r>
      <w:r w:rsidRPr="00937E70">
        <w:rPr>
          <w:rFonts w:cs="Arial"/>
        </w:rPr>
        <w:t>seguinte banca examinadora:</w:t>
      </w:r>
    </w:p>
    <w:p w14:paraId="3798FBED" w14:textId="77777777" w:rsidR="00E6736A" w:rsidRPr="00937E70" w:rsidRDefault="00E6736A" w:rsidP="00937E70">
      <w:pPr>
        <w:ind w:firstLine="0"/>
        <w:jc w:val="center"/>
      </w:pPr>
    </w:p>
    <w:p w14:paraId="030590B0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  <w:r w:rsidRPr="00937E70">
        <w:rPr>
          <w:rFonts w:cs="Arial"/>
          <w:b/>
          <w:bCs/>
        </w:rPr>
        <w:t xml:space="preserve">Coordenador do </w:t>
      </w:r>
      <w:r>
        <w:rPr>
          <w:rFonts w:cs="Arial"/>
          <w:b/>
          <w:bCs/>
        </w:rPr>
        <w:t>C</w:t>
      </w:r>
      <w:r w:rsidRPr="00937E70">
        <w:rPr>
          <w:rFonts w:cs="Arial"/>
          <w:b/>
          <w:bCs/>
        </w:rPr>
        <w:t>urso</w:t>
      </w:r>
    </w:p>
    <w:p w14:paraId="078C5E66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4A1C3D6B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386D1B69" w14:textId="23C057BF" w:rsidR="00937E70" w:rsidRPr="00937E70" w:rsidRDefault="00E6762E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Márcio José </w:t>
      </w:r>
      <w:proofErr w:type="spellStart"/>
      <w:r>
        <w:rPr>
          <w:rFonts w:cs="Arial"/>
        </w:rPr>
        <w:t>Kams</w:t>
      </w:r>
      <w:proofErr w:type="spellEnd"/>
      <w:r>
        <w:rPr>
          <w:rFonts w:cs="Arial"/>
        </w:rPr>
        <w:t xml:space="preserve"> Senhorinha</w:t>
      </w:r>
    </w:p>
    <w:p w14:paraId="4CC14BBB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2E8334CE" w14:textId="77777777" w:rsidR="007974F4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7A8D7D94" w14:textId="77777777" w:rsidR="00937E70" w:rsidRDefault="007974F4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Banca E</w:t>
      </w:r>
      <w:r w:rsidR="00937E70" w:rsidRPr="00937E70">
        <w:rPr>
          <w:rFonts w:cs="Arial"/>
          <w:b/>
          <w:bCs/>
        </w:rPr>
        <w:t>xaminadora</w:t>
      </w:r>
    </w:p>
    <w:p w14:paraId="21178031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1D9DA128" w14:textId="77777777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</w:rPr>
      </w:pPr>
    </w:p>
    <w:p w14:paraId="3AB95A8F" w14:textId="149BF06A" w:rsidR="00BD58A5" w:rsidRDefault="00E6762E" w:rsidP="00BD58A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>Assinatura do orientador</w:t>
      </w:r>
    </w:p>
    <w:p w14:paraId="30057E1F" w14:textId="77777777" w:rsidR="00BD58A5" w:rsidRPr="00937E70" w:rsidRDefault="00BD58A5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7BA41AB1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61A0E731" w14:textId="23F2D56D" w:rsidR="00937E70" w:rsidRDefault="00E6762E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>Prof. Sérgio Luiz da Silveira</w:t>
      </w:r>
    </w:p>
    <w:p w14:paraId="40645A6B" w14:textId="77777777" w:rsidR="007974F4" w:rsidRPr="00937E70" w:rsidRDefault="007974F4" w:rsidP="00BD58A5">
      <w:pPr>
        <w:autoSpaceDE w:val="0"/>
        <w:autoSpaceDN w:val="0"/>
        <w:adjustRightInd w:val="0"/>
        <w:spacing w:line="240" w:lineRule="auto"/>
        <w:ind w:firstLine="0"/>
        <w:rPr>
          <w:rFonts w:cs="Arial"/>
        </w:rPr>
      </w:pPr>
    </w:p>
    <w:p w14:paraId="64ED7F6E" w14:textId="77777777" w:rsidR="00937E70" w:rsidRDefault="00937E70" w:rsidP="00937E70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063E8085" w14:textId="21465726" w:rsidR="00937E70" w:rsidRP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  <w:r w:rsidRPr="00937E70">
        <w:rPr>
          <w:rFonts w:cs="Arial"/>
        </w:rPr>
        <w:t>Prof.</w:t>
      </w:r>
      <w:r w:rsidR="00E6762E">
        <w:rPr>
          <w:rFonts w:cs="Arial"/>
        </w:rPr>
        <w:t xml:space="preserve"> </w:t>
      </w:r>
      <w:r w:rsidR="00BD58A5">
        <w:rPr>
          <w:rFonts w:cs="Arial"/>
        </w:rPr>
        <w:t xml:space="preserve">Allan Perini </w:t>
      </w:r>
      <w:r w:rsidR="00FE5A07">
        <w:rPr>
          <w:rFonts w:cs="Arial"/>
        </w:rPr>
        <w:t xml:space="preserve"> </w:t>
      </w:r>
    </w:p>
    <w:p w14:paraId="26D534D3" w14:textId="77777777" w:rsidR="00937E70" w:rsidRDefault="00937E70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638508E1" w14:textId="77777777" w:rsidR="00BF562A" w:rsidRDefault="00BF562A" w:rsidP="00937E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</w:rPr>
      </w:pPr>
    </w:p>
    <w:p w14:paraId="538F38C7" w14:textId="3D30755E" w:rsidR="00CF577A" w:rsidRPr="00720DC5" w:rsidRDefault="00BD58A5" w:rsidP="00FE5A07">
      <w:pPr>
        <w:pStyle w:val="NotadeMonografia"/>
        <w:tabs>
          <w:tab w:val="left" w:pos="5940"/>
        </w:tabs>
        <w:ind w:hanging="4536"/>
        <w:jc w:val="center"/>
        <w:rPr>
          <w:b/>
          <w:bCs/>
          <w:color w:val="000000" w:themeColor="text1"/>
          <w:sz w:val="24"/>
        </w:rPr>
        <w:sectPr w:rsidR="00CF577A" w:rsidRPr="00720DC5" w:rsidSect="00907CC5">
          <w:headerReference w:type="default" r:id="rId8"/>
          <w:footerReference w:type="even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 w:rsidRPr="00720DC5">
        <w:rPr>
          <w:b/>
          <w:bCs/>
          <w:color w:val="000000" w:themeColor="text1"/>
          <w:sz w:val="24"/>
        </w:rPr>
        <w:t>Joinville</w:t>
      </w:r>
      <w:r w:rsidR="007974F4" w:rsidRPr="00720DC5">
        <w:rPr>
          <w:b/>
          <w:bCs/>
          <w:color w:val="000000" w:themeColor="text1"/>
          <w:sz w:val="24"/>
        </w:rPr>
        <w:t xml:space="preserve">, </w:t>
      </w:r>
      <w:r w:rsidR="00BB31C3" w:rsidRPr="00720DC5">
        <w:rPr>
          <w:b/>
          <w:bCs/>
          <w:color w:val="000000" w:themeColor="text1"/>
          <w:sz w:val="24"/>
        </w:rPr>
        <w:t>2</w:t>
      </w:r>
      <w:r w:rsidR="00720DC5" w:rsidRPr="00720DC5">
        <w:rPr>
          <w:b/>
          <w:bCs/>
          <w:color w:val="000000" w:themeColor="text1"/>
          <w:sz w:val="24"/>
        </w:rPr>
        <w:t>5</w:t>
      </w:r>
      <w:r w:rsidR="00937E70" w:rsidRPr="00720DC5">
        <w:rPr>
          <w:b/>
          <w:bCs/>
          <w:color w:val="000000" w:themeColor="text1"/>
          <w:sz w:val="24"/>
        </w:rPr>
        <w:t xml:space="preserve"> de </w:t>
      </w:r>
      <w:r w:rsidR="00720DC5" w:rsidRPr="00720DC5">
        <w:rPr>
          <w:b/>
          <w:bCs/>
          <w:color w:val="000000" w:themeColor="text1"/>
          <w:sz w:val="24"/>
        </w:rPr>
        <w:t>julho</w:t>
      </w:r>
      <w:r w:rsidR="00937E70" w:rsidRPr="00720DC5">
        <w:rPr>
          <w:b/>
          <w:bCs/>
          <w:color w:val="000000" w:themeColor="text1"/>
          <w:sz w:val="24"/>
        </w:rPr>
        <w:t xml:space="preserve"> de 20</w:t>
      </w:r>
      <w:r w:rsidR="006D5C52" w:rsidRPr="00720DC5">
        <w:rPr>
          <w:b/>
          <w:bCs/>
          <w:color w:val="000000" w:themeColor="text1"/>
          <w:sz w:val="24"/>
        </w:rPr>
        <w:t>2</w:t>
      </w:r>
      <w:r w:rsidR="00720DC5" w:rsidRPr="00720DC5">
        <w:rPr>
          <w:b/>
          <w:bCs/>
          <w:color w:val="000000" w:themeColor="text1"/>
          <w:sz w:val="24"/>
        </w:rPr>
        <w:t>5</w:t>
      </w:r>
    </w:p>
    <w:p w14:paraId="27AF5212" w14:textId="700D94EF" w:rsidR="00D860D4" w:rsidRPr="00A200BE" w:rsidRDefault="00720DC5" w:rsidP="00720DC5">
      <w:pPr>
        <w:ind w:firstLine="0"/>
        <w:rPr>
          <w:b/>
        </w:rPr>
      </w:pPr>
      <w:r>
        <w:lastRenderedPageBreak/>
        <w:t xml:space="preserve">                                                </w:t>
      </w:r>
      <w:r w:rsidR="00D860D4" w:rsidRPr="00A200BE">
        <w:rPr>
          <w:b/>
        </w:rPr>
        <w:t>AGRADECIMENTOS</w:t>
      </w:r>
    </w:p>
    <w:p w14:paraId="0BEC31E4" w14:textId="77777777" w:rsidR="00201B16" w:rsidRDefault="00201B16" w:rsidP="00A200BE">
      <w:pPr>
        <w:ind w:firstLine="0"/>
        <w:jc w:val="center"/>
      </w:pPr>
    </w:p>
    <w:p w14:paraId="3EEDCB7F" w14:textId="5DE4055D" w:rsidR="00237A43" w:rsidRDefault="00E6762E" w:rsidP="00237A43">
      <w:pPr>
        <w:ind w:firstLine="0"/>
        <w:jc w:val="center"/>
      </w:pPr>
      <w:r>
        <w:t>Ao professor Sérgio, professor que nos ensinou o essencial para nosso projeto, juntamente com o professor Al</w:t>
      </w:r>
      <w:r w:rsidR="001A67F7">
        <w:t>lan</w:t>
      </w:r>
      <w:r>
        <w:t>.</w:t>
      </w:r>
    </w:p>
    <w:p w14:paraId="340F97B2" w14:textId="48161DEB" w:rsidR="00E6762E" w:rsidRDefault="00E6762E" w:rsidP="00237A43">
      <w:pPr>
        <w:ind w:firstLine="0"/>
        <w:jc w:val="center"/>
      </w:pPr>
      <w:r>
        <w:t>Ao nosso primeiro professor de programação,</w:t>
      </w:r>
      <w:r w:rsidR="001C768C">
        <w:t xml:space="preserve"> Silvio,</w:t>
      </w:r>
      <w:r>
        <w:t xml:space="preserve"> que nos ensinou fundamentos básicos sobre algumas linguagens.</w:t>
      </w:r>
    </w:p>
    <w:p w14:paraId="6D15679B" w14:textId="77777777" w:rsidR="002B3735" w:rsidRDefault="002B3735" w:rsidP="00237A43">
      <w:pPr>
        <w:ind w:firstLine="0"/>
        <w:jc w:val="center"/>
      </w:pPr>
    </w:p>
    <w:p w14:paraId="205A4B65" w14:textId="77777777" w:rsidR="002B3735" w:rsidRDefault="002B3735" w:rsidP="00237A43">
      <w:pPr>
        <w:ind w:firstLine="0"/>
        <w:jc w:val="center"/>
      </w:pPr>
    </w:p>
    <w:p w14:paraId="1EBB9BD1" w14:textId="77777777" w:rsidR="002B3735" w:rsidRDefault="002B3735" w:rsidP="00237A43">
      <w:pPr>
        <w:ind w:firstLine="0"/>
        <w:jc w:val="center"/>
      </w:pPr>
    </w:p>
    <w:p w14:paraId="4CAD4CE8" w14:textId="77777777" w:rsidR="002B3735" w:rsidRDefault="002B3735" w:rsidP="00237A43">
      <w:pPr>
        <w:ind w:firstLine="0"/>
        <w:jc w:val="center"/>
      </w:pPr>
    </w:p>
    <w:p w14:paraId="656BEF87" w14:textId="77777777" w:rsidR="002B3735" w:rsidRDefault="002B3735" w:rsidP="00237A43">
      <w:pPr>
        <w:ind w:firstLine="0"/>
        <w:jc w:val="center"/>
      </w:pPr>
    </w:p>
    <w:p w14:paraId="040B9BDE" w14:textId="77777777" w:rsidR="002B3735" w:rsidRDefault="002B3735" w:rsidP="00237A43">
      <w:pPr>
        <w:ind w:firstLine="0"/>
        <w:jc w:val="center"/>
      </w:pPr>
    </w:p>
    <w:p w14:paraId="32F21359" w14:textId="77777777" w:rsidR="002B3735" w:rsidRDefault="002B3735" w:rsidP="00237A43">
      <w:pPr>
        <w:ind w:firstLine="0"/>
        <w:jc w:val="center"/>
      </w:pPr>
    </w:p>
    <w:p w14:paraId="396D6013" w14:textId="77777777" w:rsidR="002B3735" w:rsidRDefault="002B3735" w:rsidP="00237A43">
      <w:pPr>
        <w:ind w:firstLine="0"/>
        <w:jc w:val="center"/>
      </w:pPr>
    </w:p>
    <w:p w14:paraId="39AAA479" w14:textId="77777777" w:rsidR="002B3735" w:rsidRDefault="002B3735" w:rsidP="00237A43">
      <w:pPr>
        <w:ind w:firstLine="0"/>
        <w:jc w:val="center"/>
      </w:pPr>
    </w:p>
    <w:p w14:paraId="2D475093" w14:textId="77777777" w:rsidR="002B3735" w:rsidRDefault="002B3735" w:rsidP="00237A43">
      <w:pPr>
        <w:ind w:firstLine="0"/>
        <w:jc w:val="center"/>
      </w:pPr>
    </w:p>
    <w:p w14:paraId="063E7452" w14:textId="77777777" w:rsidR="002B3735" w:rsidRDefault="002B3735" w:rsidP="00237A43">
      <w:pPr>
        <w:ind w:firstLine="0"/>
        <w:jc w:val="center"/>
      </w:pPr>
    </w:p>
    <w:p w14:paraId="38B37060" w14:textId="77777777" w:rsidR="002B3735" w:rsidRDefault="002B3735" w:rsidP="00237A43">
      <w:pPr>
        <w:ind w:firstLine="0"/>
        <w:jc w:val="center"/>
      </w:pPr>
    </w:p>
    <w:p w14:paraId="0AD05974" w14:textId="77777777" w:rsidR="002B3735" w:rsidRDefault="002B3735" w:rsidP="00237A43">
      <w:pPr>
        <w:ind w:firstLine="0"/>
        <w:jc w:val="center"/>
      </w:pPr>
    </w:p>
    <w:p w14:paraId="2264021B" w14:textId="77777777" w:rsidR="002B3735" w:rsidRDefault="002B3735" w:rsidP="00237A43">
      <w:pPr>
        <w:ind w:firstLine="0"/>
        <w:jc w:val="center"/>
      </w:pPr>
    </w:p>
    <w:p w14:paraId="456BFECE" w14:textId="77777777" w:rsidR="002B3735" w:rsidRDefault="002B3735" w:rsidP="00237A43">
      <w:pPr>
        <w:ind w:firstLine="0"/>
        <w:jc w:val="center"/>
      </w:pPr>
    </w:p>
    <w:p w14:paraId="368EFA2D" w14:textId="77777777" w:rsidR="002B3735" w:rsidRDefault="002B3735" w:rsidP="00237A43">
      <w:pPr>
        <w:ind w:firstLine="0"/>
        <w:jc w:val="center"/>
      </w:pPr>
    </w:p>
    <w:p w14:paraId="411B6D33" w14:textId="77777777" w:rsidR="002B3735" w:rsidRDefault="002B3735" w:rsidP="00237A43">
      <w:pPr>
        <w:ind w:firstLine="0"/>
        <w:jc w:val="center"/>
      </w:pPr>
    </w:p>
    <w:p w14:paraId="2EEBAFAE" w14:textId="77777777" w:rsidR="002B3735" w:rsidRDefault="002B3735" w:rsidP="00237A43">
      <w:pPr>
        <w:ind w:firstLine="0"/>
        <w:jc w:val="center"/>
      </w:pPr>
    </w:p>
    <w:p w14:paraId="28247E73" w14:textId="77777777" w:rsidR="002B3735" w:rsidRDefault="002B3735" w:rsidP="00237A43">
      <w:pPr>
        <w:ind w:firstLine="0"/>
        <w:jc w:val="center"/>
      </w:pPr>
    </w:p>
    <w:p w14:paraId="5E624D2E" w14:textId="77777777" w:rsidR="002B3735" w:rsidRDefault="002B3735" w:rsidP="00237A43">
      <w:pPr>
        <w:ind w:firstLine="0"/>
        <w:jc w:val="center"/>
      </w:pPr>
    </w:p>
    <w:p w14:paraId="02E512BD" w14:textId="77777777" w:rsidR="002B3735" w:rsidRDefault="002B3735" w:rsidP="00237A43">
      <w:pPr>
        <w:ind w:firstLine="0"/>
        <w:jc w:val="center"/>
      </w:pPr>
    </w:p>
    <w:p w14:paraId="647AC3EF" w14:textId="77777777" w:rsidR="002B3735" w:rsidRDefault="002B3735" w:rsidP="00237A43">
      <w:pPr>
        <w:ind w:firstLine="0"/>
        <w:jc w:val="center"/>
      </w:pPr>
    </w:p>
    <w:p w14:paraId="3DE7C931" w14:textId="77777777" w:rsidR="002B3735" w:rsidRDefault="002B3735" w:rsidP="00237A43">
      <w:pPr>
        <w:ind w:firstLine="0"/>
        <w:jc w:val="center"/>
      </w:pPr>
    </w:p>
    <w:p w14:paraId="1F06C713" w14:textId="77777777" w:rsidR="002B3735" w:rsidRDefault="002B3735" w:rsidP="00237A43">
      <w:pPr>
        <w:ind w:firstLine="0"/>
        <w:jc w:val="center"/>
      </w:pPr>
    </w:p>
    <w:p w14:paraId="190DB307" w14:textId="77777777" w:rsidR="002B3735" w:rsidRDefault="002B3735" w:rsidP="00237A43">
      <w:pPr>
        <w:ind w:firstLine="0"/>
        <w:jc w:val="center"/>
      </w:pPr>
    </w:p>
    <w:p w14:paraId="4F1600C1" w14:textId="77777777" w:rsidR="002B3735" w:rsidRDefault="002B3735" w:rsidP="00237A43">
      <w:pPr>
        <w:ind w:firstLine="0"/>
        <w:jc w:val="center"/>
      </w:pPr>
    </w:p>
    <w:p w14:paraId="05F2B003" w14:textId="77777777" w:rsidR="002B3735" w:rsidRDefault="002B3735" w:rsidP="00237A43">
      <w:pPr>
        <w:ind w:firstLine="0"/>
        <w:jc w:val="center"/>
      </w:pPr>
    </w:p>
    <w:p w14:paraId="49A748AA" w14:textId="77777777" w:rsidR="00E6762E" w:rsidRPr="00E265DD" w:rsidRDefault="00E6762E" w:rsidP="00237A43">
      <w:pPr>
        <w:ind w:firstLine="0"/>
        <w:jc w:val="center"/>
      </w:pPr>
    </w:p>
    <w:p w14:paraId="486DD315" w14:textId="77777777" w:rsidR="00F60110" w:rsidRDefault="00857D4C" w:rsidP="004063C9">
      <w:pPr>
        <w:pStyle w:val="Resumo"/>
        <w:spacing w:after="0"/>
      </w:pPr>
      <w:r w:rsidRPr="00154816">
        <w:lastRenderedPageBreak/>
        <w:t>RESUMO</w:t>
      </w:r>
    </w:p>
    <w:p w14:paraId="38479B9B" w14:textId="77777777" w:rsidR="00597149" w:rsidRDefault="00597149" w:rsidP="00FB2347">
      <w:pPr>
        <w:ind w:firstLine="0"/>
        <w:jc w:val="center"/>
      </w:pPr>
    </w:p>
    <w:p w14:paraId="62DC484F" w14:textId="51BE8C42" w:rsidR="00AD42C8" w:rsidRPr="00AE1D19" w:rsidRDefault="00D40772" w:rsidP="00720DC5">
      <w:pPr>
        <w:rPr>
          <w:color w:val="000000" w:themeColor="text1"/>
        </w:rPr>
      </w:pPr>
      <w:r w:rsidRPr="00AE1D19">
        <w:rPr>
          <w:color w:val="000000" w:themeColor="text1"/>
        </w:rPr>
        <w:t xml:space="preserve">Na S.A realizada, a equipe constrói um sistema de automatização que visa reduzir possíveis erros decorrentes do trabalho manual, facilitando a gestão de diversos tipos de negócios, especialmente comércios, como padarias e pequenas lojas. O objetivo principal do desafio proposto é, além de apresentar uma solução eficiente para o problema identificado, promover o aprendizado sobre o trabalho em equipe e o desenvolvimento de habilidades colaborativas entre os membros. Durante o processo de desenvolvimento, são exploradas diversas linguagens de programação, como PHP e </w:t>
      </w:r>
      <w:proofErr w:type="spellStart"/>
      <w:r w:rsidRPr="00AE1D19">
        <w:rPr>
          <w:color w:val="000000" w:themeColor="text1"/>
        </w:rPr>
        <w:t>JavaScript</w:t>
      </w:r>
      <w:proofErr w:type="spellEnd"/>
      <w:r w:rsidRPr="00AE1D19">
        <w:rPr>
          <w:color w:val="000000" w:themeColor="text1"/>
        </w:rPr>
        <w:t>, além de ferramentas de estilização, incluindo HTML e CSS, que são fundamentais para a criação do software destinado ao controle e organização da padaria. A implementação do sistema traz resultados positivos, proporcionando maior organização e clareza nas tarefas dos funcionários, bem como agilidade e eficiência nos atendimentos aos clientes. Além dos benefícios operacionais, o projeto amplia significativamente o conhecimento técnico da equipe sobre programação e reforça a importância das práticas colaborativas no ambiente de trabalho. Dessa forma, a experiência contribui de maneira relevante tanto para a melhoria da eficiência do negócio quanto para o crescimento profissional e pessoal dos envolvidos no desenvolvimento do software.</w:t>
      </w:r>
    </w:p>
    <w:p w14:paraId="4197E2B3" w14:textId="77777777" w:rsidR="00D40772" w:rsidRPr="00D40772" w:rsidRDefault="00D40772" w:rsidP="00FB2347">
      <w:pPr>
        <w:ind w:firstLine="0"/>
        <w:rPr>
          <w:color w:val="7030A0"/>
        </w:rPr>
      </w:pPr>
    </w:p>
    <w:p w14:paraId="70B38229" w14:textId="0C479E75" w:rsidR="00FB2347" w:rsidRPr="00720DC5" w:rsidRDefault="00FB2347" w:rsidP="00FB2347">
      <w:pPr>
        <w:ind w:firstLine="0"/>
        <w:rPr>
          <w:b/>
          <w:bCs/>
        </w:rPr>
      </w:pPr>
      <w:r w:rsidRPr="00720DC5">
        <w:rPr>
          <w:b/>
          <w:bCs/>
          <w:spacing w:val="-15"/>
        </w:rPr>
        <w:t>Palavras-chave:</w:t>
      </w:r>
      <w:r w:rsidRPr="00720DC5">
        <w:rPr>
          <w:b/>
          <w:bCs/>
        </w:rPr>
        <w:t xml:space="preserve"> </w:t>
      </w:r>
      <w:r w:rsidR="00AD42C8" w:rsidRPr="00720DC5">
        <w:rPr>
          <w:b/>
          <w:bCs/>
        </w:rPr>
        <w:t>S.A(Situação de aprendizagem). Software</w:t>
      </w:r>
      <w:r w:rsidRPr="00720DC5">
        <w:rPr>
          <w:b/>
          <w:bCs/>
        </w:rPr>
        <w:t>.</w:t>
      </w:r>
      <w:r w:rsidR="00AD42C8" w:rsidRPr="00720DC5">
        <w:rPr>
          <w:b/>
          <w:bCs/>
        </w:rPr>
        <w:t xml:space="preserve"> Automatização</w:t>
      </w:r>
      <w:r w:rsidRPr="00720DC5">
        <w:rPr>
          <w:b/>
          <w:bCs/>
        </w:rPr>
        <w:t>.</w:t>
      </w:r>
    </w:p>
    <w:p w14:paraId="31955821" w14:textId="77777777" w:rsidR="00FB2347" w:rsidRDefault="00FB2347" w:rsidP="00FB2347">
      <w:pPr>
        <w:spacing w:line="240" w:lineRule="auto"/>
        <w:rPr>
          <w:b/>
          <w:bCs/>
          <w:spacing w:val="-15"/>
        </w:rPr>
      </w:pPr>
    </w:p>
    <w:p w14:paraId="01BE3488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78F1F090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74A6B621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3AA5FD76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0CF959E2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54F9E78D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2FF94BF5" w14:textId="77777777" w:rsidR="002B3735" w:rsidRDefault="002B3735" w:rsidP="00597149">
      <w:pPr>
        <w:ind w:firstLine="0"/>
        <w:jc w:val="center"/>
        <w:rPr>
          <w:bCs/>
          <w:color w:val="FF0000"/>
        </w:rPr>
      </w:pPr>
    </w:p>
    <w:p w14:paraId="0081A77C" w14:textId="77777777" w:rsidR="002B3735" w:rsidRDefault="002B3735" w:rsidP="00597149">
      <w:pPr>
        <w:ind w:firstLine="0"/>
        <w:jc w:val="center"/>
        <w:rPr>
          <w:bCs/>
          <w:color w:val="FF0000"/>
        </w:rPr>
      </w:pPr>
    </w:p>
    <w:p w14:paraId="19ADF4FD" w14:textId="77777777" w:rsidR="002B3735" w:rsidRDefault="002B3735" w:rsidP="00597149">
      <w:pPr>
        <w:ind w:firstLine="0"/>
        <w:jc w:val="center"/>
        <w:rPr>
          <w:bCs/>
          <w:color w:val="FF0000"/>
        </w:rPr>
      </w:pPr>
    </w:p>
    <w:p w14:paraId="260EBBE7" w14:textId="77777777" w:rsidR="002B3735" w:rsidRDefault="002B3735" w:rsidP="00597149">
      <w:pPr>
        <w:ind w:firstLine="0"/>
        <w:jc w:val="center"/>
        <w:rPr>
          <w:bCs/>
          <w:color w:val="FF0000"/>
        </w:rPr>
      </w:pPr>
    </w:p>
    <w:p w14:paraId="524501D8" w14:textId="77777777" w:rsidR="002B3735" w:rsidRDefault="002B3735" w:rsidP="00597149">
      <w:pPr>
        <w:ind w:firstLine="0"/>
        <w:jc w:val="center"/>
        <w:rPr>
          <w:bCs/>
          <w:color w:val="FF0000"/>
        </w:rPr>
      </w:pPr>
    </w:p>
    <w:p w14:paraId="1234EBC2" w14:textId="77777777" w:rsidR="00597149" w:rsidRDefault="00597149" w:rsidP="00597149">
      <w:pPr>
        <w:ind w:firstLine="0"/>
        <w:jc w:val="center"/>
        <w:rPr>
          <w:bCs/>
          <w:color w:val="FF0000"/>
        </w:rPr>
      </w:pPr>
    </w:p>
    <w:p w14:paraId="13453BA9" w14:textId="77777777" w:rsidR="00597149" w:rsidRPr="00423B9D" w:rsidRDefault="00597149" w:rsidP="00FB2347">
      <w:pPr>
        <w:ind w:firstLine="0"/>
        <w:jc w:val="center"/>
        <w:rPr>
          <w:rFonts w:cs="Arial"/>
          <w:b/>
          <w:bCs/>
          <w:lang w:val="en-US"/>
        </w:rPr>
      </w:pPr>
      <w:r w:rsidRPr="00423B9D">
        <w:rPr>
          <w:rFonts w:cs="Arial"/>
          <w:b/>
          <w:bCs/>
          <w:lang w:val="en-US"/>
        </w:rPr>
        <w:lastRenderedPageBreak/>
        <w:t>ABSTRACT</w:t>
      </w:r>
    </w:p>
    <w:p w14:paraId="620E6F20" w14:textId="77777777" w:rsidR="00597149" w:rsidRPr="00423B9D" w:rsidRDefault="00597149" w:rsidP="00FB2347">
      <w:pPr>
        <w:ind w:firstLine="0"/>
        <w:jc w:val="center"/>
        <w:rPr>
          <w:lang w:val="en-US"/>
        </w:rPr>
      </w:pPr>
    </w:p>
    <w:p w14:paraId="5ECA0952" w14:textId="77777777" w:rsidR="005C331D" w:rsidRPr="00423B9D" w:rsidRDefault="005C331D" w:rsidP="00FB2347">
      <w:pPr>
        <w:ind w:firstLine="0"/>
        <w:jc w:val="center"/>
        <w:rPr>
          <w:lang w:val="en-US"/>
        </w:rPr>
      </w:pPr>
    </w:p>
    <w:p w14:paraId="0A5F0A02" w14:textId="77777777" w:rsidR="00D40772" w:rsidRPr="00AE1D19" w:rsidRDefault="00D40772" w:rsidP="00720DC5">
      <w:pPr>
        <w:spacing w:line="240" w:lineRule="auto"/>
        <w:rPr>
          <w:color w:val="000000" w:themeColor="text1"/>
        </w:rPr>
      </w:pPr>
      <w:r w:rsidRPr="00AE1D19">
        <w:rPr>
          <w:color w:val="000000" w:themeColor="text1"/>
        </w:rPr>
        <w:t xml:space="preserve">In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conducted</w:t>
      </w:r>
      <w:proofErr w:type="spellEnd"/>
      <w:r w:rsidRPr="00AE1D19">
        <w:rPr>
          <w:color w:val="000000" w:themeColor="text1"/>
        </w:rPr>
        <w:t xml:space="preserve"> S.A.,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team</w:t>
      </w:r>
      <w:proofErr w:type="spellEnd"/>
      <w:r w:rsidRPr="00AE1D19">
        <w:rPr>
          <w:color w:val="000000" w:themeColor="text1"/>
        </w:rPr>
        <w:t xml:space="preserve"> builds </w:t>
      </w:r>
      <w:proofErr w:type="spellStart"/>
      <w:r w:rsidRPr="00AE1D19">
        <w:rPr>
          <w:color w:val="000000" w:themeColor="text1"/>
        </w:rPr>
        <w:t>an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automation</w:t>
      </w:r>
      <w:proofErr w:type="spellEnd"/>
      <w:r w:rsidRPr="00AE1D19">
        <w:rPr>
          <w:color w:val="000000" w:themeColor="text1"/>
        </w:rPr>
        <w:t xml:space="preserve"> system </w:t>
      </w:r>
      <w:proofErr w:type="spellStart"/>
      <w:r w:rsidRPr="00AE1D19">
        <w:rPr>
          <w:color w:val="000000" w:themeColor="text1"/>
        </w:rPr>
        <w:t>aimed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reducing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possible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errors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arising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from</w:t>
      </w:r>
      <w:proofErr w:type="spellEnd"/>
      <w:r w:rsidRPr="00AE1D19">
        <w:rPr>
          <w:color w:val="000000" w:themeColor="text1"/>
        </w:rPr>
        <w:t xml:space="preserve"> manual </w:t>
      </w:r>
      <w:proofErr w:type="spellStart"/>
      <w:r w:rsidRPr="00AE1D19">
        <w:rPr>
          <w:color w:val="000000" w:themeColor="text1"/>
        </w:rPr>
        <w:t>work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facilitating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management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various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types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businesses, </w:t>
      </w:r>
      <w:proofErr w:type="spellStart"/>
      <w:r w:rsidRPr="00AE1D19">
        <w:rPr>
          <w:color w:val="000000" w:themeColor="text1"/>
        </w:rPr>
        <w:t>especially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commerce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such</w:t>
      </w:r>
      <w:proofErr w:type="spellEnd"/>
      <w:r w:rsidRPr="00AE1D19">
        <w:rPr>
          <w:color w:val="000000" w:themeColor="text1"/>
        </w:rPr>
        <w:t xml:space="preserve"> as </w:t>
      </w:r>
      <w:proofErr w:type="spellStart"/>
      <w:r w:rsidRPr="00AE1D19">
        <w:rPr>
          <w:color w:val="000000" w:themeColor="text1"/>
        </w:rPr>
        <w:t>bakeries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small</w:t>
      </w:r>
      <w:proofErr w:type="spellEnd"/>
      <w:r w:rsidRPr="00AE1D19">
        <w:rPr>
          <w:color w:val="000000" w:themeColor="text1"/>
        </w:rPr>
        <w:t xml:space="preserve"> stores. The </w:t>
      </w:r>
      <w:proofErr w:type="spellStart"/>
      <w:r w:rsidRPr="00AE1D19">
        <w:rPr>
          <w:color w:val="000000" w:themeColor="text1"/>
        </w:rPr>
        <w:t>main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objective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proposed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challenge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is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besides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presenting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efficient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solution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to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identified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problem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to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promote</w:t>
      </w:r>
      <w:proofErr w:type="spellEnd"/>
      <w:r w:rsidRPr="00AE1D19">
        <w:rPr>
          <w:color w:val="000000" w:themeColor="text1"/>
        </w:rPr>
        <w:t xml:space="preserve"> learning </w:t>
      </w:r>
      <w:proofErr w:type="spellStart"/>
      <w:r w:rsidRPr="00AE1D19">
        <w:rPr>
          <w:color w:val="000000" w:themeColor="text1"/>
        </w:rPr>
        <w:t>about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teamwork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development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collaborative</w:t>
      </w:r>
      <w:proofErr w:type="spellEnd"/>
      <w:r w:rsidRPr="00AE1D19">
        <w:rPr>
          <w:color w:val="000000" w:themeColor="text1"/>
        </w:rPr>
        <w:t xml:space="preserve"> skills </w:t>
      </w:r>
      <w:proofErr w:type="spellStart"/>
      <w:r w:rsidRPr="00AE1D19">
        <w:rPr>
          <w:color w:val="000000" w:themeColor="text1"/>
        </w:rPr>
        <w:t>among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members</w:t>
      </w:r>
      <w:proofErr w:type="spellEnd"/>
      <w:r w:rsidRPr="00AE1D19">
        <w:rPr>
          <w:color w:val="000000" w:themeColor="text1"/>
        </w:rPr>
        <w:t xml:space="preserve">. </w:t>
      </w:r>
      <w:proofErr w:type="spellStart"/>
      <w:r w:rsidRPr="00AE1D19">
        <w:rPr>
          <w:color w:val="000000" w:themeColor="text1"/>
        </w:rPr>
        <w:t>During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development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process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several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programming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languages</w:t>
      </w:r>
      <w:proofErr w:type="spellEnd"/>
      <w:r w:rsidRPr="00AE1D19">
        <w:rPr>
          <w:color w:val="000000" w:themeColor="text1"/>
        </w:rPr>
        <w:t xml:space="preserve"> are </w:t>
      </w:r>
      <w:proofErr w:type="spellStart"/>
      <w:r w:rsidRPr="00AE1D19">
        <w:rPr>
          <w:color w:val="000000" w:themeColor="text1"/>
        </w:rPr>
        <w:t>explored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such</w:t>
      </w:r>
      <w:proofErr w:type="spellEnd"/>
      <w:r w:rsidRPr="00AE1D19">
        <w:rPr>
          <w:color w:val="000000" w:themeColor="text1"/>
        </w:rPr>
        <w:t xml:space="preserve"> as PHP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JavaScript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along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with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styling</w:t>
      </w:r>
      <w:proofErr w:type="spellEnd"/>
      <w:r w:rsidRPr="00AE1D19">
        <w:rPr>
          <w:color w:val="000000" w:themeColor="text1"/>
        </w:rPr>
        <w:t xml:space="preserve"> tools </w:t>
      </w:r>
      <w:proofErr w:type="spellStart"/>
      <w:r w:rsidRPr="00AE1D19">
        <w:rPr>
          <w:color w:val="000000" w:themeColor="text1"/>
        </w:rPr>
        <w:t>including</w:t>
      </w:r>
      <w:proofErr w:type="spellEnd"/>
      <w:r w:rsidRPr="00AE1D19">
        <w:rPr>
          <w:color w:val="000000" w:themeColor="text1"/>
        </w:rPr>
        <w:t xml:space="preserve"> HTML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CSS, </w:t>
      </w:r>
      <w:proofErr w:type="spellStart"/>
      <w:r w:rsidRPr="00AE1D19">
        <w:rPr>
          <w:color w:val="000000" w:themeColor="text1"/>
        </w:rPr>
        <w:t>which</w:t>
      </w:r>
      <w:proofErr w:type="spellEnd"/>
      <w:r w:rsidRPr="00AE1D19">
        <w:rPr>
          <w:color w:val="000000" w:themeColor="text1"/>
        </w:rPr>
        <w:t xml:space="preserve"> are </w:t>
      </w:r>
      <w:proofErr w:type="spellStart"/>
      <w:r w:rsidRPr="00AE1D19">
        <w:rPr>
          <w:color w:val="000000" w:themeColor="text1"/>
        </w:rPr>
        <w:t>essential</w:t>
      </w:r>
      <w:proofErr w:type="spellEnd"/>
      <w:r w:rsidRPr="00AE1D19">
        <w:rPr>
          <w:color w:val="000000" w:themeColor="text1"/>
        </w:rPr>
        <w:t xml:space="preserve"> for </w:t>
      </w:r>
      <w:proofErr w:type="spellStart"/>
      <w:r w:rsidRPr="00AE1D19">
        <w:rPr>
          <w:color w:val="000000" w:themeColor="text1"/>
        </w:rPr>
        <w:t>creating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software </w:t>
      </w:r>
      <w:proofErr w:type="spellStart"/>
      <w:r w:rsidRPr="00AE1D19">
        <w:rPr>
          <w:color w:val="000000" w:themeColor="text1"/>
        </w:rPr>
        <w:t>intended</w:t>
      </w:r>
      <w:proofErr w:type="spellEnd"/>
      <w:r w:rsidRPr="00AE1D19">
        <w:rPr>
          <w:color w:val="000000" w:themeColor="text1"/>
        </w:rPr>
        <w:t xml:space="preserve"> for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control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organization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bakery</w:t>
      </w:r>
      <w:proofErr w:type="spellEnd"/>
      <w:r w:rsidRPr="00AE1D19">
        <w:rPr>
          <w:color w:val="000000" w:themeColor="text1"/>
        </w:rPr>
        <w:t xml:space="preserve">. The </w:t>
      </w:r>
      <w:proofErr w:type="spellStart"/>
      <w:r w:rsidRPr="00AE1D19">
        <w:rPr>
          <w:color w:val="000000" w:themeColor="text1"/>
        </w:rPr>
        <w:t>system's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implementation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brings</w:t>
      </w:r>
      <w:proofErr w:type="spellEnd"/>
      <w:r w:rsidRPr="00AE1D19">
        <w:rPr>
          <w:color w:val="000000" w:themeColor="text1"/>
        </w:rPr>
        <w:t xml:space="preserve"> positive </w:t>
      </w:r>
      <w:proofErr w:type="spellStart"/>
      <w:r w:rsidRPr="00AE1D19">
        <w:rPr>
          <w:color w:val="000000" w:themeColor="text1"/>
        </w:rPr>
        <w:t>results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providing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greater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organization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clarity</w:t>
      </w:r>
      <w:proofErr w:type="spellEnd"/>
      <w:r w:rsidRPr="00AE1D19">
        <w:rPr>
          <w:color w:val="000000" w:themeColor="text1"/>
        </w:rPr>
        <w:t xml:space="preserve"> in </w:t>
      </w:r>
      <w:proofErr w:type="spellStart"/>
      <w:r w:rsidRPr="00AE1D19">
        <w:rPr>
          <w:color w:val="000000" w:themeColor="text1"/>
        </w:rPr>
        <w:t>employees</w:t>
      </w:r>
      <w:proofErr w:type="spellEnd"/>
      <w:r w:rsidRPr="00AE1D19">
        <w:rPr>
          <w:color w:val="000000" w:themeColor="text1"/>
        </w:rPr>
        <w:t xml:space="preserve">’ </w:t>
      </w:r>
      <w:proofErr w:type="spellStart"/>
      <w:r w:rsidRPr="00AE1D19">
        <w:rPr>
          <w:color w:val="000000" w:themeColor="text1"/>
        </w:rPr>
        <w:t>tasks</w:t>
      </w:r>
      <w:proofErr w:type="spellEnd"/>
      <w:r w:rsidRPr="00AE1D19">
        <w:rPr>
          <w:color w:val="000000" w:themeColor="text1"/>
        </w:rPr>
        <w:t xml:space="preserve">, as </w:t>
      </w:r>
      <w:proofErr w:type="spellStart"/>
      <w:r w:rsidRPr="00AE1D19">
        <w:rPr>
          <w:color w:val="000000" w:themeColor="text1"/>
        </w:rPr>
        <w:t>well</w:t>
      </w:r>
      <w:proofErr w:type="spellEnd"/>
      <w:r w:rsidRPr="00AE1D19">
        <w:rPr>
          <w:color w:val="000000" w:themeColor="text1"/>
        </w:rPr>
        <w:t xml:space="preserve"> as </w:t>
      </w:r>
      <w:proofErr w:type="spellStart"/>
      <w:r w:rsidRPr="00AE1D19">
        <w:rPr>
          <w:color w:val="000000" w:themeColor="text1"/>
        </w:rPr>
        <w:t>agility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efficiency</w:t>
      </w:r>
      <w:proofErr w:type="spellEnd"/>
      <w:r w:rsidRPr="00AE1D19">
        <w:rPr>
          <w:color w:val="000000" w:themeColor="text1"/>
        </w:rPr>
        <w:t xml:space="preserve"> in </w:t>
      </w:r>
      <w:proofErr w:type="spellStart"/>
      <w:r w:rsidRPr="00AE1D19">
        <w:rPr>
          <w:color w:val="000000" w:themeColor="text1"/>
        </w:rPr>
        <w:t>customer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service</w:t>
      </w:r>
      <w:proofErr w:type="spellEnd"/>
      <w:r w:rsidRPr="00AE1D19">
        <w:rPr>
          <w:color w:val="000000" w:themeColor="text1"/>
        </w:rPr>
        <w:t xml:space="preserve">. </w:t>
      </w:r>
      <w:proofErr w:type="spellStart"/>
      <w:r w:rsidRPr="00AE1D19">
        <w:rPr>
          <w:color w:val="000000" w:themeColor="text1"/>
        </w:rPr>
        <w:t>Besides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operational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benefits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project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significantly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expands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team’s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technical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knowledge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about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programming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reinforces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importance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collaborative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practices</w:t>
      </w:r>
      <w:proofErr w:type="spellEnd"/>
      <w:r w:rsidRPr="00AE1D19">
        <w:rPr>
          <w:color w:val="000000" w:themeColor="text1"/>
        </w:rPr>
        <w:t xml:space="preserve"> in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work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environment</w:t>
      </w:r>
      <w:proofErr w:type="spellEnd"/>
      <w:r w:rsidRPr="00AE1D19">
        <w:rPr>
          <w:color w:val="000000" w:themeColor="text1"/>
        </w:rPr>
        <w:t xml:space="preserve">. </w:t>
      </w:r>
      <w:proofErr w:type="spellStart"/>
      <w:r w:rsidRPr="00AE1D19">
        <w:rPr>
          <w:color w:val="000000" w:themeColor="text1"/>
        </w:rPr>
        <w:t>Thus</w:t>
      </w:r>
      <w:proofErr w:type="spellEnd"/>
      <w:r w:rsidRPr="00AE1D19">
        <w:rPr>
          <w:color w:val="000000" w:themeColor="text1"/>
        </w:rPr>
        <w:t xml:space="preserve">,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experience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contributes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significantly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both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to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improving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business's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efficiency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to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professional </w:t>
      </w:r>
      <w:proofErr w:type="spellStart"/>
      <w:r w:rsidRPr="00AE1D19">
        <w:rPr>
          <w:color w:val="000000" w:themeColor="text1"/>
        </w:rPr>
        <w:t>and</w:t>
      </w:r>
      <w:proofErr w:type="spellEnd"/>
      <w:r w:rsidRPr="00AE1D19">
        <w:rPr>
          <w:color w:val="000000" w:themeColor="text1"/>
        </w:rPr>
        <w:t xml:space="preserve"> personal </w:t>
      </w:r>
      <w:proofErr w:type="spellStart"/>
      <w:r w:rsidRPr="00AE1D19">
        <w:rPr>
          <w:color w:val="000000" w:themeColor="text1"/>
        </w:rPr>
        <w:t>growth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of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those</w:t>
      </w:r>
      <w:proofErr w:type="spellEnd"/>
      <w:r w:rsidRPr="00AE1D19">
        <w:rPr>
          <w:color w:val="000000" w:themeColor="text1"/>
        </w:rPr>
        <w:t xml:space="preserve"> </w:t>
      </w:r>
      <w:proofErr w:type="spellStart"/>
      <w:r w:rsidRPr="00AE1D19">
        <w:rPr>
          <w:color w:val="000000" w:themeColor="text1"/>
        </w:rPr>
        <w:t>involved</w:t>
      </w:r>
      <w:proofErr w:type="spellEnd"/>
      <w:r w:rsidRPr="00AE1D19">
        <w:rPr>
          <w:color w:val="000000" w:themeColor="text1"/>
        </w:rPr>
        <w:t xml:space="preserve"> in </w:t>
      </w:r>
      <w:proofErr w:type="spellStart"/>
      <w:r w:rsidRPr="00AE1D19">
        <w:rPr>
          <w:color w:val="000000" w:themeColor="text1"/>
        </w:rPr>
        <w:t>the</w:t>
      </w:r>
      <w:proofErr w:type="spellEnd"/>
      <w:r w:rsidRPr="00AE1D19">
        <w:rPr>
          <w:color w:val="000000" w:themeColor="text1"/>
        </w:rPr>
        <w:t xml:space="preserve"> software </w:t>
      </w:r>
      <w:proofErr w:type="spellStart"/>
      <w:r w:rsidRPr="00AE1D19">
        <w:rPr>
          <w:color w:val="000000" w:themeColor="text1"/>
        </w:rPr>
        <w:t>development</w:t>
      </w:r>
      <w:proofErr w:type="spellEnd"/>
      <w:r w:rsidRPr="00AE1D19">
        <w:rPr>
          <w:color w:val="000000" w:themeColor="text1"/>
        </w:rPr>
        <w:t>.</w:t>
      </w:r>
    </w:p>
    <w:p w14:paraId="39685C2A" w14:textId="77777777" w:rsidR="00EB446E" w:rsidRPr="00AE1D19" w:rsidRDefault="00EB446E" w:rsidP="00EB446E">
      <w:pPr>
        <w:spacing w:line="240" w:lineRule="auto"/>
        <w:ind w:firstLine="0"/>
        <w:rPr>
          <w:color w:val="000000" w:themeColor="text1"/>
        </w:rPr>
      </w:pPr>
    </w:p>
    <w:p w14:paraId="3E638B8C" w14:textId="70D19FB4" w:rsidR="00597149" w:rsidRPr="001219C4" w:rsidRDefault="00D530D8" w:rsidP="00597149">
      <w:pPr>
        <w:spacing w:line="240" w:lineRule="auto"/>
        <w:ind w:firstLine="0"/>
        <w:rPr>
          <w:bCs/>
        </w:rPr>
      </w:pPr>
      <w:r w:rsidRPr="00423B9D">
        <w:rPr>
          <w:b/>
          <w:lang w:val="en-US"/>
        </w:rPr>
        <w:t>Key</w:t>
      </w:r>
      <w:r w:rsidR="00597149" w:rsidRPr="00423B9D">
        <w:rPr>
          <w:b/>
          <w:lang w:val="en-US"/>
        </w:rPr>
        <w:t>words</w:t>
      </w:r>
      <w:r w:rsidR="00597149" w:rsidRPr="001219C4">
        <w:rPr>
          <w:b/>
          <w:lang w:val="en-US"/>
        </w:rPr>
        <w:t>:</w:t>
      </w:r>
      <w:r w:rsidR="00FB2347" w:rsidRPr="001219C4">
        <w:rPr>
          <w:b/>
          <w:lang w:val="en-US"/>
        </w:rPr>
        <w:t xml:space="preserve"> </w:t>
      </w:r>
      <w:r w:rsidR="001C768C" w:rsidRPr="001219C4">
        <w:rPr>
          <w:b/>
          <w:lang w:val="en-US"/>
        </w:rPr>
        <w:t>L.S</w:t>
      </w:r>
      <w:r w:rsidR="00EB446E" w:rsidRPr="001219C4">
        <w:rPr>
          <w:b/>
          <w:lang w:val="en-US"/>
        </w:rPr>
        <w:t>(</w:t>
      </w:r>
      <w:r w:rsidR="00EB446E" w:rsidRPr="001219C4">
        <w:rPr>
          <w:b/>
          <w:lang w:val="en"/>
        </w:rPr>
        <w:t>Learning situation</w:t>
      </w:r>
      <w:r w:rsidR="00EB446E" w:rsidRPr="001219C4">
        <w:rPr>
          <w:b/>
        </w:rPr>
        <w:t>)</w:t>
      </w:r>
      <w:r w:rsidR="00FB2347" w:rsidRPr="001219C4">
        <w:rPr>
          <w:b/>
          <w:lang w:val="en-US"/>
        </w:rPr>
        <w:t xml:space="preserve">. </w:t>
      </w:r>
      <w:r w:rsidR="00EB446E" w:rsidRPr="001219C4">
        <w:rPr>
          <w:b/>
          <w:lang w:val="en-US"/>
        </w:rPr>
        <w:t>Software</w:t>
      </w:r>
      <w:r w:rsidR="00FB2347" w:rsidRPr="001219C4">
        <w:rPr>
          <w:b/>
          <w:lang w:val="en-US"/>
        </w:rPr>
        <w:t xml:space="preserve">. </w:t>
      </w:r>
      <w:r w:rsidR="00EB446E" w:rsidRPr="001219C4">
        <w:rPr>
          <w:b/>
          <w:lang w:val="en-US"/>
        </w:rPr>
        <w:t>Automation</w:t>
      </w:r>
      <w:r w:rsidR="00FB2347" w:rsidRPr="001219C4">
        <w:rPr>
          <w:b/>
          <w:lang w:val="en-US"/>
        </w:rPr>
        <w:t>.</w:t>
      </w:r>
    </w:p>
    <w:p w14:paraId="0BED52F4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2A940CFE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0CC34883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3AC19412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2F5A3F25" w14:textId="77777777" w:rsidR="00597149" w:rsidRPr="00423B9D" w:rsidRDefault="00597149" w:rsidP="00597149">
      <w:pPr>
        <w:ind w:firstLine="0"/>
        <w:jc w:val="center"/>
        <w:rPr>
          <w:bCs/>
          <w:color w:val="FF0000"/>
          <w:lang w:val="en-US"/>
        </w:rPr>
      </w:pPr>
    </w:p>
    <w:p w14:paraId="343548A8" w14:textId="77777777" w:rsidR="00597149" w:rsidRPr="00423B9D" w:rsidRDefault="00597149" w:rsidP="000028AB">
      <w:pPr>
        <w:ind w:firstLine="0"/>
        <w:jc w:val="center"/>
        <w:rPr>
          <w:bCs/>
          <w:color w:val="FF0000"/>
          <w:lang w:val="en-US"/>
        </w:rPr>
      </w:pPr>
    </w:p>
    <w:p w14:paraId="7B31232E" w14:textId="77777777" w:rsidR="00597149" w:rsidRDefault="00900130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  <w:r w:rsidRPr="00423B9D">
        <w:rPr>
          <w:b/>
          <w:lang w:val="en-US"/>
        </w:rPr>
        <w:br w:type="page"/>
      </w:r>
      <w:r w:rsidR="00597149" w:rsidRPr="00597149">
        <w:rPr>
          <w:rFonts w:ascii="Arial" w:hAnsi="Arial" w:cs="Arial"/>
          <w:b/>
          <w:bCs/>
          <w:szCs w:val="23"/>
        </w:rPr>
        <w:lastRenderedPageBreak/>
        <w:t>LISTA DE ILUSTRAÇÕES</w:t>
      </w:r>
    </w:p>
    <w:p w14:paraId="271F86DC" w14:textId="77777777" w:rsidR="00597149" w:rsidRDefault="00597149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p w14:paraId="7F85762B" w14:textId="77777777" w:rsidR="000C605D" w:rsidRDefault="000C605D" w:rsidP="00597149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36"/>
        <w:gridCol w:w="7418"/>
        <w:gridCol w:w="483"/>
      </w:tblGrid>
      <w:tr w:rsidR="004F2AE9" w:rsidRPr="00821E11" w14:paraId="22C7B3EB" w14:textId="77777777" w:rsidTr="00821E11">
        <w:tc>
          <w:tcPr>
            <w:tcW w:w="1101" w:type="dxa"/>
            <w:shd w:val="clear" w:color="auto" w:fill="auto"/>
          </w:tcPr>
          <w:p w14:paraId="3E133E11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1</w:t>
            </w:r>
          </w:p>
        </w:tc>
        <w:tc>
          <w:tcPr>
            <w:tcW w:w="236" w:type="dxa"/>
            <w:shd w:val="clear" w:color="auto" w:fill="auto"/>
          </w:tcPr>
          <w:p w14:paraId="0340E221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18" w:type="dxa"/>
            <w:shd w:val="clear" w:color="auto" w:fill="auto"/>
          </w:tcPr>
          <w:p w14:paraId="6B2FB832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Numeração de páginas</w:t>
            </w:r>
          </w:p>
        </w:tc>
        <w:tc>
          <w:tcPr>
            <w:tcW w:w="483" w:type="dxa"/>
            <w:shd w:val="clear" w:color="auto" w:fill="auto"/>
          </w:tcPr>
          <w:p w14:paraId="20BA3674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13</w:t>
            </w:r>
          </w:p>
        </w:tc>
      </w:tr>
      <w:tr w:rsidR="004F2AE9" w:rsidRPr="00821E11" w14:paraId="0D2251E8" w14:textId="77777777" w:rsidTr="00821E11">
        <w:tc>
          <w:tcPr>
            <w:tcW w:w="1101" w:type="dxa"/>
            <w:shd w:val="clear" w:color="auto" w:fill="auto"/>
          </w:tcPr>
          <w:p w14:paraId="624E058D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2</w:t>
            </w:r>
          </w:p>
        </w:tc>
        <w:tc>
          <w:tcPr>
            <w:tcW w:w="236" w:type="dxa"/>
            <w:shd w:val="clear" w:color="auto" w:fill="auto"/>
          </w:tcPr>
          <w:p w14:paraId="6637E17D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18" w:type="dxa"/>
            <w:shd w:val="clear" w:color="auto" w:fill="auto"/>
          </w:tcPr>
          <w:p w14:paraId="08D26E80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Vista parcial do prédio histórico</w:t>
            </w:r>
          </w:p>
        </w:tc>
        <w:tc>
          <w:tcPr>
            <w:tcW w:w="483" w:type="dxa"/>
            <w:shd w:val="clear" w:color="auto" w:fill="auto"/>
          </w:tcPr>
          <w:p w14:paraId="0BE5E22B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15</w:t>
            </w:r>
          </w:p>
        </w:tc>
      </w:tr>
      <w:tr w:rsidR="004F2AE9" w:rsidRPr="00821E11" w14:paraId="64A854AA" w14:textId="77777777" w:rsidTr="00821E11">
        <w:tc>
          <w:tcPr>
            <w:tcW w:w="1101" w:type="dxa"/>
            <w:shd w:val="clear" w:color="auto" w:fill="auto"/>
          </w:tcPr>
          <w:p w14:paraId="78ACF34A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3</w:t>
            </w:r>
          </w:p>
        </w:tc>
        <w:tc>
          <w:tcPr>
            <w:tcW w:w="236" w:type="dxa"/>
            <w:shd w:val="clear" w:color="auto" w:fill="auto"/>
          </w:tcPr>
          <w:p w14:paraId="1DFE5F10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18" w:type="dxa"/>
            <w:shd w:val="clear" w:color="auto" w:fill="auto"/>
          </w:tcPr>
          <w:p w14:paraId="4291A1FC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Modelo de sumário</w:t>
            </w:r>
          </w:p>
        </w:tc>
        <w:tc>
          <w:tcPr>
            <w:tcW w:w="483" w:type="dxa"/>
            <w:shd w:val="clear" w:color="auto" w:fill="auto"/>
          </w:tcPr>
          <w:p w14:paraId="68000AB9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27</w:t>
            </w:r>
          </w:p>
        </w:tc>
      </w:tr>
      <w:tr w:rsidR="004F2AE9" w:rsidRPr="00821E11" w14:paraId="06C42BB6" w14:textId="77777777" w:rsidTr="00821E11">
        <w:tc>
          <w:tcPr>
            <w:tcW w:w="1101" w:type="dxa"/>
            <w:shd w:val="clear" w:color="auto" w:fill="auto"/>
          </w:tcPr>
          <w:p w14:paraId="28C4E87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Figura 4</w:t>
            </w:r>
          </w:p>
        </w:tc>
        <w:tc>
          <w:tcPr>
            <w:tcW w:w="236" w:type="dxa"/>
            <w:shd w:val="clear" w:color="auto" w:fill="auto"/>
          </w:tcPr>
          <w:p w14:paraId="25169D28" w14:textId="77777777" w:rsidR="004F2AE9" w:rsidRPr="00821E11" w:rsidRDefault="004F2AE9" w:rsidP="00821E11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-</w:t>
            </w:r>
          </w:p>
        </w:tc>
        <w:tc>
          <w:tcPr>
            <w:tcW w:w="7418" w:type="dxa"/>
            <w:shd w:val="clear" w:color="auto" w:fill="auto"/>
          </w:tcPr>
          <w:p w14:paraId="6F97DA66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Elementos pré-textuais</w:t>
            </w:r>
          </w:p>
        </w:tc>
        <w:tc>
          <w:tcPr>
            <w:tcW w:w="483" w:type="dxa"/>
            <w:shd w:val="clear" w:color="auto" w:fill="auto"/>
          </w:tcPr>
          <w:p w14:paraId="2FA27736" w14:textId="77777777" w:rsidR="004F2AE9" w:rsidRPr="00821E11" w:rsidRDefault="004F2AE9" w:rsidP="00821E11">
            <w:pPr>
              <w:pStyle w:val="Default"/>
              <w:spacing w:line="360" w:lineRule="auto"/>
              <w:jc w:val="right"/>
              <w:rPr>
                <w:rFonts w:ascii="Arial" w:hAnsi="Arial" w:cs="Arial"/>
                <w:bCs/>
                <w:szCs w:val="23"/>
              </w:rPr>
            </w:pPr>
            <w:r w:rsidRPr="00821E11">
              <w:rPr>
                <w:rFonts w:ascii="Arial" w:hAnsi="Arial" w:cs="Arial"/>
                <w:bCs/>
                <w:szCs w:val="23"/>
              </w:rPr>
              <w:t>30</w:t>
            </w:r>
          </w:p>
        </w:tc>
      </w:tr>
    </w:tbl>
    <w:p w14:paraId="2ECD9778" w14:textId="77777777" w:rsidR="00597149" w:rsidRDefault="00597149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5"/>
        <w:gridCol w:w="296"/>
        <w:gridCol w:w="7057"/>
        <w:gridCol w:w="483"/>
      </w:tblGrid>
      <w:tr w:rsidR="004F2AE9" w:rsidRPr="00821E11" w14:paraId="3F13EE21" w14:textId="77777777" w:rsidTr="00821E11">
        <w:tc>
          <w:tcPr>
            <w:tcW w:w="1242" w:type="dxa"/>
            <w:shd w:val="clear" w:color="auto" w:fill="auto"/>
          </w:tcPr>
          <w:p w14:paraId="2038B2D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Quadro 1</w:t>
            </w:r>
          </w:p>
        </w:tc>
        <w:tc>
          <w:tcPr>
            <w:tcW w:w="296" w:type="dxa"/>
            <w:shd w:val="clear" w:color="auto" w:fill="auto"/>
          </w:tcPr>
          <w:p w14:paraId="3A315FDC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13374388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Apresentação e qualificação das seções</w:t>
            </w:r>
          </w:p>
        </w:tc>
        <w:tc>
          <w:tcPr>
            <w:tcW w:w="456" w:type="dxa"/>
            <w:shd w:val="clear" w:color="auto" w:fill="auto"/>
          </w:tcPr>
          <w:p w14:paraId="4A266C42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16</w:t>
            </w:r>
          </w:p>
        </w:tc>
      </w:tr>
      <w:tr w:rsidR="004F2AE9" w:rsidRPr="00821E11" w14:paraId="1B535BFB" w14:textId="77777777" w:rsidTr="00821E11">
        <w:tc>
          <w:tcPr>
            <w:tcW w:w="1242" w:type="dxa"/>
            <w:shd w:val="clear" w:color="auto" w:fill="auto"/>
          </w:tcPr>
          <w:p w14:paraId="7AA32CC5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Quadro 2</w:t>
            </w:r>
          </w:p>
        </w:tc>
        <w:tc>
          <w:tcPr>
            <w:tcW w:w="296" w:type="dxa"/>
            <w:shd w:val="clear" w:color="auto" w:fill="auto"/>
          </w:tcPr>
          <w:p w14:paraId="60F97807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5D7E8520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Apresentação numérica das seções</w:t>
            </w:r>
          </w:p>
        </w:tc>
        <w:tc>
          <w:tcPr>
            <w:tcW w:w="456" w:type="dxa"/>
            <w:shd w:val="clear" w:color="auto" w:fill="auto"/>
          </w:tcPr>
          <w:p w14:paraId="59C5FBA2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18</w:t>
            </w:r>
          </w:p>
        </w:tc>
      </w:tr>
      <w:tr w:rsidR="004F2AE9" w:rsidRPr="00821E11" w14:paraId="54D39486" w14:textId="77777777" w:rsidTr="00821E11">
        <w:tc>
          <w:tcPr>
            <w:tcW w:w="1242" w:type="dxa"/>
            <w:shd w:val="clear" w:color="auto" w:fill="auto"/>
          </w:tcPr>
          <w:p w14:paraId="67FC75C3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Quadro 3</w:t>
            </w:r>
          </w:p>
        </w:tc>
        <w:tc>
          <w:tcPr>
            <w:tcW w:w="296" w:type="dxa"/>
            <w:shd w:val="clear" w:color="auto" w:fill="auto"/>
          </w:tcPr>
          <w:p w14:paraId="5B3EA1EA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0CD67350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Participação das mulheres na direção Estadual do MST/PR</w:t>
            </w:r>
          </w:p>
        </w:tc>
        <w:tc>
          <w:tcPr>
            <w:tcW w:w="456" w:type="dxa"/>
            <w:shd w:val="clear" w:color="auto" w:fill="auto"/>
          </w:tcPr>
          <w:p w14:paraId="1A128DB8" w14:textId="77777777" w:rsidR="004F2AE9" w:rsidRPr="00821E11" w:rsidRDefault="004F2AE9" w:rsidP="00821E11">
            <w:pPr>
              <w:pStyle w:val="Default"/>
              <w:spacing w:line="360" w:lineRule="auto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26</w:t>
            </w:r>
          </w:p>
        </w:tc>
      </w:tr>
    </w:tbl>
    <w:p w14:paraId="53F5B9DC" w14:textId="77777777" w:rsidR="00597149" w:rsidRDefault="00597149" w:rsidP="00AF56F3">
      <w:pPr>
        <w:pStyle w:val="Default"/>
        <w:spacing w:line="360" w:lineRule="auto"/>
        <w:rPr>
          <w:rFonts w:ascii="Arial" w:hAnsi="Arial" w:cs="Arial"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296"/>
        <w:gridCol w:w="7027"/>
        <w:gridCol w:w="515"/>
      </w:tblGrid>
      <w:tr w:rsidR="004F2AE9" w:rsidRPr="00821E11" w14:paraId="58E8165F" w14:textId="77777777" w:rsidTr="00821E11">
        <w:tc>
          <w:tcPr>
            <w:tcW w:w="1242" w:type="dxa"/>
            <w:shd w:val="clear" w:color="auto" w:fill="auto"/>
          </w:tcPr>
          <w:p w14:paraId="14E81D51" w14:textId="77777777" w:rsidR="004F2AE9" w:rsidRPr="00821E11" w:rsidRDefault="004F2AE9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Gráfico 1</w:t>
            </w:r>
          </w:p>
        </w:tc>
        <w:tc>
          <w:tcPr>
            <w:tcW w:w="296" w:type="dxa"/>
            <w:shd w:val="clear" w:color="auto" w:fill="auto"/>
          </w:tcPr>
          <w:p w14:paraId="27B97196" w14:textId="77777777" w:rsidR="004F2AE9" w:rsidRPr="00821E11" w:rsidRDefault="004F2AE9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10475412" w14:textId="77777777" w:rsidR="004F2AE9" w:rsidRPr="00821E11" w:rsidRDefault="004F2AE9" w:rsidP="00821E11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Número de instituições que participaram da pesquisa sobre a docência na teologia, segundo os estados federativos</w:t>
            </w:r>
          </w:p>
        </w:tc>
        <w:tc>
          <w:tcPr>
            <w:tcW w:w="516" w:type="dxa"/>
            <w:shd w:val="clear" w:color="auto" w:fill="auto"/>
          </w:tcPr>
          <w:p w14:paraId="1B710272" w14:textId="77777777" w:rsidR="00AF56F3" w:rsidRPr="00821E11" w:rsidRDefault="00AF56F3" w:rsidP="00AF56F3">
            <w:pPr>
              <w:pStyle w:val="Default"/>
              <w:rPr>
                <w:rFonts w:ascii="Arial" w:hAnsi="Arial" w:cs="Arial"/>
                <w:szCs w:val="23"/>
              </w:rPr>
            </w:pPr>
          </w:p>
          <w:p w14:paraId="597782F7" w14:textId="77777777" w:rsidR="004F2AE9" w:rsidRPr="00821E11" w:rsidRDefault="00AF56F3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22</w:t>
            </w:r>
          </w:p>
        </w:tc>
      </w:tr>
    </w:tbl>
    <w:p w14:paraId="5AAF0FC7" w14:textId="77777777" w:rsidR="004F2AE9" w:rsidRDefault="004F2AE9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08FD3A42" w14:textId="77777777" w:rsidR="00AF56F3" w:rsidRPr="00597149" w:rsidRDefault="00AF56F3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75B0BE34" w14:textId="77777777" w:rsidR="00597149" w:rsidRDefault="001C1D7F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  <w:r>
        <w:rPr>
          <w:rFonts w:ascii="Arial" w:hAnsi="Arial" w:cs="Arial"/>
          <w:b/>
          <w:bCs/>
          <w:szCs w:val="23"/>
        </w:rPr>
        <w:br w:type="page"/>
      </w:r>
      <w:r w:rsidR="00597149" w:rsidRPr="00597149">
        <w:rPr>
          <w:rFonts w:ascii="Arial" w:hAnsi="Arial" w:cs="Arial"/>
          <w:b/>
          <w:bCs/>
          <w:szCs w:val="23"/>
        </w:rPr>
        <w:lastRenderedPageBreak/>
        <w:t>LISTA DE TABELAS</w:t>
      </w:r>
    </w:p>
    <w:p w14:paraId="187DD4FE" w14:textId="77777777" w:rsidR="00AF56F3" w:rsidRDefault="00AF56F3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p w14:paraId="2E60D0BE" w14:textId="77777777" w:rsidR="000C605D" w:rsidRDefault="000C605D" w:rsidP="00AF56F3">
      <w:pPr>
        <w:pStyle w:val="Default"/>
        <w:spacing w:line="360" w:lineRule="auto"/>
        <w:jc w:val="center"/>
        <w:rPr>
          <w:rFonts w:ascii="Arial" w:hAnsi="Arial" w:cs="Arial"/>
          <w:b/>
          <w:bCs/>
          <w:szCs w:val="23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3"/>
        <w:gridCol w:w="296"/>
        <w:gridCol w:w="7027"/>
        <w:gridCol w:w="515"/>
      </w:tblGrid>
      <w:tr w:rsidR="00AF56F3" w:rsidRPr="00821E11" w14:paraId="4E0C9C88" w14:textId="77777777" w:rsidTr="00821E11">
        <w:tc>
          <w:tcPr>
            <w:tcW w:w="1242" w:type="dxa"/>
            <w:shd w:val="clear" w:color="auto" w:fill="auto"/>
          </w:tcPr>
          <w:p w14:paraId="5334D2E7" w14:textId="77777777" w:rsidR="00AF56F3" w:rsidRPr="00821E11" w:rsidRDefault="00AF56F3" w:rsidP="00AF56F3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Tabela 1</w:t>
            </w:r>
          </w:p>
        </w:tc>
        <w:tc>
          <w:tcPr>
            <w:tcW w:w="296" w:type="dxa"/>
            <w:shd w:val="clear" w:color="auto" w:fill="auto"/>
          </w:tcPr>
          <w:p w14:paraId="2C8BC581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-</w:t>
            </w:r>
          </w:p>
        </w:tc>
        <w:tc>
          <w:tcPr>
            <w:tcW w:w="7217" w:type="dxa"/>
            <w:shd w:val="clear" w:color="auto" w:fill="auto"/>
          </w:tcPr>
          <w:p w14:paraId="0924BAB0" w14:textId="77777777" w:rsidR="00AF56F3" w:rsidRPr="00821E11" w:rsidRDefault="00AF56F3" w:rsidP="00821E11">
            <w:pPr>
              <w:pStyle w:val="Default"/>
              <w:jc w:val="both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Docentes por sexo da área de Teologia, segundo nível de titulação máxima</w:t>
            </w:r>
          </w:p>
        </w:tc>
        <w:tc>
          <w:tcPr>
            <w:tcW w:w="516" w:type="dxa"/>
            <w:shd w:val="clear" w:color="auto" w:fill="auto"/>
          </w:tcPr>
          <w:p w14:paraId="611A96BA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</w:p>
          <w:p w14:paraId="54153E87" w14:textId="77777777" w:rsidR="00AF56F3" w:rsidRPr="00821E11" w:rsidRDefault="00AF56F3" w:rsidP="00821E11">
            <w:pPr>
              <w:pStyle w:val="Default"/>
              <w:rPr>
                <w:rFonts w:ascii="Arial" w:hAnsi="Arial" w:cs="Arial"/>
                <w:szCs w:val="23"/>
              </w:rPr>
            </w:pPr>
            <w:r w:rsidRPr="00821E11">
              <w:rPr>
                <w:rFonts w:ascii="Arial" w:hAnsi="Arial" w:cs="Arial"/>
                <w:szCs w:val="23"/>
              </w:rPr>
              <w:t>17</w:t>
            </w:r>
          </w:p>
        </w:tc>
      </w:tr>
    </w:tbl>
    <w:p w14:paraId="54DDDEED" w14:textId="77777777" w:rsidR="00AF56F3" w:rsidRPr="00597149" w:rsidRDefault="00AF56F3" w:rsidP="00AF56F3">
      <w:pPr>
        <w:pStyle w:val="Default"/>
        <w:spacing w:line="360" w:lineRule="auto"/>
        <w:jc w:val="center"/>
        <w:rPr>
          <w:rFonts w:ascii="Arial" w:hAnsi="Arial" w:cs="Arial"/>
          <w:szCs w:val="23"/>
        </w:rPr>
      </w:pPr>
    </w:p>
    <w:p w14:paraId="5EBE1BEA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3E41B67A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7A023152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412B102C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2C184BB7" w14:textId="77777777" w:rsidR="00BC174E" w:rsidRDefault="00900130" w:rsidP="00AF56F3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AF56F3" w:rsidRPr="00AF56F3">
        <w:rPr>
          <w:b/>
        </w:rPr>
        <w:lastRenderedPageBreak/>
        <w:t xml:space="preserve">LISTA DE </w:t>
      </w:r>
      <w:r w:rsidR="003740F4">
        <w:rPr>
          <w:b/>
        </w:rPr>
        <w:t>SIGLAS</w:t>
      </w:r>
    </w:p>
    <w:p w14:paraId="3B1D7C41" w14:textId="77777777" w:rsidR="003740F4" w:rsidRDefault="003740F4" w:rsidP="003740F4">
      <w:pPr>
        <w:ind w:firstLine="0"/>
        <w:jc w:val="left"/>
        <w:rPr>
          <w:b/>
        </w:rPr>
      </w:pPr>
    </w:p>
    <w:p w14:paraId="75349C1B" w14:textId="77777777" w:rsidR="000C605D" w:rsidRDefault="000C605D" w:rsidP="003740F4">
      <w:pPr>
        <w:ind w:firstLine="0"/>
        <w:jc w:val="left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7837"/>
      </w:tblGrid>
      <w:tr w:rsidR="003740F4" w:rsidRPr="006B0B89" w14:paraId="254C5912" w14:textId="77777777" w:rsidTr="00821E11">
        <w:tc>
          <w:tcPr>
            <w:tcW w:w="1242" w:type="dxa"/>
            <w:shd w:val="clear" w:color="auto" w:fill="auto"/>
          </w:tcPr>
          <w:p w14:paraId="7E55B77C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ABNT</w:t>
            </w:r>
          </w:p>
        </w:tc>
        <w:tc>
          <w:tcPr>
            <w:tcW w:w="7969" w:type="dxa"/>
            <w:shd w:val="clear" w:color="auto" w:fill="auto"/>
          </w:tcPr>
          <w:p w14:paraId="396CFDAB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Associação Brasileira de Normas e Técnicas</w:t>
            </w:r>
          </w:p>
        </w:tc>
      </w:tr>
      <w:tr w:rsidR="003740F4" w:rsidRPr="00821E11" w14:paraId="2363FFB7" w14:textId="77777777" w:rsidTr="00821E11">
        <w:tc>
          <w:tcPr>
            <w:tcW w:w="1242" w:type="dxa"/>
            <w:shd w:val="clear" w:color="auto" w:fill="auto"/>
          </w:tcPr>
          <w:p w14:paraId="7D01DA1B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CD-ROM</w:t>
            </w:r>
          </w:p>
        </w:tc>
        <w:tc>
          <w:tcPr>
            <w:tcW w:w="7969" w:type="dxa"/>
            <w:shd w:val="clear" w:color="auto" w:fill="auto"/>
          </w:tcPr>
          <w:p w14:paraId="4B194474" w14:textId="77777777" w:rsidR="003740F4" w:rsidRPr="00821E11" w:rsidRDefault="006B0B89" w:rsidP="00821E11">
            <w:pPr>
              <w:ind w:firstLine="0"/>
              <w:jc w:val="left"/>
              <w:rPr>
                <w:lang w:val="en-US"/>
              </w:rPr>
            </w:pPr>
            <w:r w:rsidRPr="00821E11">
              <w:rPr>
                <w:lang w:val="en-US"/>
              </w:rPr>
              <w:t>Compact Disc-Read Only Memory</w:t>
            </w:r>
          </w:p>
        </w:tc>
      </w:tr>
      <w:tr w:rsidR="003740F4" w:rsidRPr="006B0B89" w14:paraId="5F17CE15" w14:textId="77777777" w:rsidTr="00821E11">
        <w:tc>
          <w:tcPr>
            <w:tcW w:w="1242" w:type="dxa"/>
            <w:shd w:val="clear" w:color="auto" w:fill="auto"/>
          </w:tcPr>
          <w:p w14:paraId="4E55E6B2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DVD</w:t>
            </w:r>
          </w:p>
        </w:tc>
        <w:tc>
          <w:tcPr>
            <w:tcW w:w="7969" w:type="dxa"/>
            <w:shd w:val="clear" w:color="auto" w:fill="auto"/>
          </w:tcPr>
          <w:p w14:paraId="508024FD" w14:textId="77777777" w:rsidR="003740F4" w:rsidRPr="006B0B89" w:rsidRDefault="006B0B89" w:rsidP="00821E11">
            <w:pPr>
              <w:ind w:firstLine="0"/>
              <w:jc w:val="left"/>
            </w:pPr>
            <w:r>
              <w:t xml:space="preserve">Digital </w:t>
            </w:r>
            <w:r w:rsidR="0066637C">
              <w:t>Vídeo</w:t>
            </w:r>
            <w:r>
              <w:t xml:space="preserve"> Disc</w:t>
            </w:r>
          </w:p>
        </w:tc>
      </w:tr>
      <w:tr w:rsidR="003740F4" w:rsidRPr="006B0B89" w14:paraId="7BFE0831" w14:textId="77777777" w:rsidTr="00821E11">
        <w:tc>
          <w:tcPr>
            <w:tcW w:w="1242" w:type="dxa"/>
            <w:shd w:val="clear" w:color="auto" w:fill="auto"/>
          </w:tcPr>
          <w:p w14:paraId="2F49E31B" w14:textId="77777777" w:rsidR="003740F4" w:rsidRPr="006B0B89" w:rsidRDefault="003740F4" w:rsidP="00821E11">
            <w:pPr>
              <w:ind w:firstLine="0"/>
              <w:jc w:val="left"/>
            </w:pPr>
            <w:r w:rsidRPr="006B0B89">
              <w:t>ROM</w:t>
            </w:r>
          </w:p>
        </w:tc>
        <w:tc>
          <w:tcPr>
            <w:tcW w:w="7969" w:type="dxa"/>
            <w:shd w:val="clear" w:color="auto" w:fill="auto"/>
          </w:tcPr>
          <w:p w14:paraId="409A56BB" w14:textId="77777777" w:rsidR="003740F4" w:rsidRPr="006B0B89" w:rsidRDefault="006B0B89" w:rsidP="00821E11">
            <w:pPr>
              <w:ind w:firstLine="0"/>
              <w:jc w:val="left"/>
            </w:pPr>
            <w:proofErr w:type="spellStart"/>
            <w:r w:rsidRPr="00821E11">
              <w:rPr>
                <w:rStyle w:val="nfase"/>
                <w:i w:val="0"/>
                <w:sz w:val="23"/>
                <w:szCs w:val="23"/>
              </w:rPr>
              <w:t>Read</w:t>
            </w:r>
            <w:proofErr w:type="spellEnd"/>
            <w:r w:rsidRPr="00821E11">
              <w:rPr>
                <w:rStyle w:val="nfase"/>
                <w:i w:val="0"/>
                <w:sz w:val="23"/>
                <w:szCs w:val="23"/>
              </w:rPr>
              <w:t xml:space="preserve">-Only </w:t>
            </w:r>
            <w:proofErr w:type="spellStart"/>
            <w:r w:rsidRPr="00821E11">
              <w:rPr>
                <w:rStyle w:val="nfase"/>
                <w:i w:val="0"/>
                <w:sz w:val="23"/>
                <w:szCs w:val="23"/>
              </w:rPr>
              <w:t>Memory</w:t>
            </w:r>
            <w:proofErr w:type="spellEnd"/>
          </w:p>
        </w:tc>
      </w:tr>
      <w:tr w:rsidR="003740F4" w:rsidRPr="006B0B89" w14:paraId="65C405CF" w14:textId="77777777" w:rsidTr="00821E11">
        <w:tc>
          <w:tcPr>
            <w:tcW w:w="1242" w:type="dxa"/>
            <w:shd w:val="clear" w:color="auto" w:fill="auto"/>
          </w:tcPr>
          <w:p w14:paraId="5B8D2BD9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RAM</w:t>
            </w:r>
          </w:p>
        </w:tc>
        <w:tc>
          <w:tcPr>
            <w:tcW w:w="7969" w:type="dxa"/>
            <w:shd w:val="clear" w:color="auto" w:fill="auto"/>
          </w:tcPr>
          <w:p w14:paraId="51D7FAF9" w14:textId="77777777" w:rsidR="003740F4" w:rsidRPr="00821E11" w:rsidRDefault="006B0B89" w:rsidP="00821E11">
            <w:pPr>
              <w:ind w:firstLine="0"/>
              <w:jc w:val="left"/>
              <w:rPr>
                <w:i/>
              </w:rPr>
            </w:pPr>
            <w:r w:rsidRPr="00821E11">
              <w:rPr>
                <w:rStyle w:val="nfase"/>
                <w:i w:val="0"/>
                <w:szCs w:val="23"/>
              </w:rPr>
              <w:t xml:space="preserve">Random-Access </w:t>
            </w:r>
            <w:proofErr w:type="spellStart"/>
            <w:r w:rsidRPr="00821E11">
              <w:rPr>
                <w:rStyle w:val="nfase"/>
                <w:i w:val="0"/>
                <w:szCs w:val="23"/>
              </w:rPr>
              <w:t>Memory</w:t>
            </w:r>
            <w:proofErr w:type="spellEnd"/>
          </w:p>
        </w:tc>
      </w:tr>
      <w:tr w:rsidR="003740F4" w:rsidRPr="006B0B89" w14:paraId="159C52D7" w14:textId="77777777" w:rsidTr="00821E11">
        <w:tc>
          <w:tcPr>
            <w:tcW w:w="1242" w:type="dxa"/>
            <w:shd w:val="clear" w:color="auto" w:fill="auto"/>
          </w:tcPr>
          <w:p w14:paraId="2C1FD0DC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CSS</w:t>
            </w:r>
          </w:p>
        </w:tc>
        <w:tc>
          <w:tcPr>
            <w:tcW w:w="7969" w:type="dxa"/>
            <w:shd w:val="clear" w:color="auto" w:fill="auto"/>
          </w:tcPr>
          <w:p w14:paraId="5B9C48A9" w14:textId="77777777" w:rsidR="003740F4" w:rsidRPr="006B0B89" w:rsidRDefault="006B0B89" w:rsidP="00821E11">
            <w:pPr>
              <w:ind w:firstLine="0"/>
              <w:jc w:val="left"/>
            </w:pPr>
            <w:proofErr w:type="spellStart"/>
            <w:r w:rsidRPr="006B0B89">
              <w:t>Cascading</w:t>
            </w:r>
            <w:proofErr w:type="spellEnd"/>
            <w:r w:rsidRPr="006B0B89">
              <w:t xml:space="preserve"> </w:t>
            </w:r>
            <w:proofErr w:type="spellStart"/>
            <w:r w:rsidRPr="006B0B89">
              <w:t>Style</w:t>
            </w:r>
            <w:proofErr w:type="spellEnd"/>
            <w:r w:rsidRPr="006B0B89">
              <w:t xml:space="preserve"> </w:t>
            </w:r>
            <w:proofErr w:type="spellStart"/>
            <w:r w:rsidRPr="006B0B89">
              <w:t>Sheets</w:t>
            </w:r>
            <w:proofErr w:type="spellEnd"/>
          </w:p>
        </w:tc>
      </w:tr>
      <w:tr w:rsidR="003740F4" w:rsidRPr="006B0B89" w14:paraId="0BBBBF49" w14:textId="77777777" w:rsidTr="00821E11">
        <w:tc>
          <w:tcPr>
            <w:tcW w:w="1242" w:type="dxa"/>
            <w:shd w:val="clear" w:color="auto" w:fill="auto"/>
          </w:tcPr>
          <w:p w14:paraId="2922B49C" w14:textId="77777777" w:rsidR="003740F4" w:rsidRPr="006B0B89" w:rsidRDefault="006B0B89" w:rsidP="00821E11">
            <w:pPr>
              <w:ind w:firstLine="0"/>
              <w:jc w:val="left"/>
            </w:pPr>
            <w:r w:rsidRPr="006B0B89">
              <w:t>HTML</w:t>
            </w:r>
          </w:p>
        </w:tc>
        <w:tc>
          <w:tcPr>
            <w:tcW w:w="7969" w:type="dxa"/>
            <w:shd w:val="clear" w:color="auto" w:fill="auto"/>
          </w:tcPr>
          <w:p w14:paraId="3377887C" w14:textId="174FE0CB" w:rsidR="00EB446E" w:rsidRPr="006B0B89" w:rsidRDefault="006B0B89" w:rsidP="00821E11">
            <w:pPr>
              <w:ind w:firstLine="0"/>
              <w:jc w:val="left"/>
            </w:pPr>
            <w:proofErr w:type="spellStart"/>
            <w:r w:rsidRPr="006B0B89">
              <w:t>HyperText</w:t>
            </w:r>
            <w:proofErr w:type="spellEnd"/>
            <w:r w:rsidRPr="006B0B89">
              <w:t xml:space="preserve"> Markup </w:t>
            </w:r>
            <w:proofErr w:type="spellStart"/>
            <w:r w:rsidRPr="006B0B89">
              <w:t>Language</w:t>
            </w:r>
            <w:proofErr w:type="spellEnd"/>
          </w:p>
        </w:tc>
      </w:tr>
    </w:tbl>
    <w:p w14:paraId="3CA61CE0" w14:textId="18A0D3C4" w:rsidR="003740F4" w:rsidRDefault="00EB446E" w:rsidP="003740F4">
      <w:pPr>
        <w:ind w:firstLine="0"/>
        <w:jc w:val="left"/>
        <w:rPr>
          <w:bCs/>
        </w:rPr>
      </w:pPr>
      <w:r>
        <w:rPr>
          <w:b/>
        </w:rPr>
        <w:t xml:space="preserve">  </w:t>
      </w:r>
      <w:r>
        <w:rPr>
          <w:bCs/>
        </w:rPr>
        <w:t xml:space="preserve">PHP           </w:t>
      </w:r>
      <w:r w:rsidRPr="00EB446E">
        <w:rPr>
          <w:bCs/>
        </w:rPr>
        <w:t xml:space="preserve">Hypertext </w:t>
      </w:r>
      <w:proofErr w:type="spellStart"/>
      <w:r w:rsidRPr="00EB446E">
        <w:rPr>
          <w:bCs/>
        </w:rPr>
        <w:t>Preprocessor</w:t>
      </w:r>
      <w:proofErr w:type="spellEnd"/>
    </w:p>
    <w:p w14:paraId="383A84C9" w14:textId="6BAE3D25" w:rsidR="00EB446E" w:rsidRDefault="00EB446E" w:rsidP="003740F4">
      <w:pPr>
        <w:ind w:firstLine="0"/>
        <w:jc w:val="left"/>
        <w:rPr>
          <w:bCs/>
        </w:rPr>
      </w:pPr>
      <w:r>
        <w:rPr>
          <w:bCs/>
        </w:rPr>
        <w:t xml:space="preserve">  JS              </w:t>
      </w:r>
      <w:proofErr w:type="spellStart"/>
      <w:r>
        <w:rPr>
          <w:bCs/>
        </w:rPr>
        <w:t>JavaScript</w:t>
      </w:r>
      <w:proofErr w:type="spellEnd"/>
    </w:p>
    <w:p w14:paraId="673D0C04" w14:textId="4B8E781B" w:rsidR="0045491E" w:rsidRPr="00EB446E" w:rsidRDefault="0045491E" w:rsidP="003740F4">
      <w:pPr>
        <w:ind w:firstLine="0"/>
        <w:jc w:val="left"/>
        <w:rPr>
          <w:bCs/>
        </w:rPr>
      </w:pPr>
      <w:r>
        <w:rPr>
          <w:bCs/>
        </w:rPr>
        <w:t xml:space="preserve"> 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     Visual Studio </w:t>
      </w:r>
      <w:proofErr w:type="spellStart"/>
      <w:r>
        <w:rPr>
          <w:bCs/>
        </w:rPr>
        <w:t>Code</w:t>
      </w:r>
      <w:proofErr w:type="spellEnd"/>
    </w:p>
    <w:p w14:paraId="4BAE908C" w14:textId="77777777" w:rsidR="00BC174E" w:rsidRDefault="00900130" w:rsidP="006B0B89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6B0B89" w:rsidRPr="006B0B89">
        <w:rPr>
          <w:b/>
        </w:rPr>
        <w:lastRenderedPageBreak/>
        <w:t>LISTA DE ABREVIATURAS</w:t>
      </w:r>
    </w:p>
    <w:p w14:paraId="02EC162B" w14:textId="77777777" w:rsidR="006B0B89" w:rsidRDefault="006B0B89" w:rsidP="006B0B89">
      <w:pPr>
        <w:ind w:firstLine="0"/>
        <w:jc w:val="center"/>
        <w:rPr>
          <w:b/>
        </w:rPr>
      </w:pPr>
    </w:p>
    <w:p w14:paraId="361B11CA" w14:textId="77777777" w:rsidR="000C605D" w:rsidRDefault="000C605D" w:rsidP="006B0B89">
      <w:pPr>
        <w:ind w:firstLine="0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"/>
        <w:gridCol w:w="8398"/>
      </w:tblGrid>
      <w:tr w:rsidR="006B0B89" w:rsidRPr="006B0B89" w14:paraId="3B518C8C" w14:textId="77777777" w:rsidTr="00821E11">
        <w:tc>
          <w:tcPr>
            <w:tcW w:w="675" w:type="dxa"/>
            <w:shd w:val="clear" w:color="auto" w:fill="auto"/>
          </w:tcPr>
          <w:p w14:paraId="478645A1" w14:textId="77777777" w:rsidR="006B0B89" w:rsidRPr="006B0B89" w:rsidRDefault="006B0B89" w:rsidP="00821E11">
            <w:pPr>
              <w:ind w:firstLine="0"/>
              <w:jc w:val="left"/>
            </w:pPr>
            <w:r>
              <w:t>ed.</w:t>
            </w:r>
          </w:p>
        </w:tc>
        <w:tc>
          <w:tcPr>
            <w:tcW w:w="8536" w:type="dxa"/>
            <w:shd w:val="clear" w:color="auto" w:fill="auto"/>
          </w:tcPr>
          <w:p w14:paraId="052A1AC4" w14:textId="77777777" w:rsidR="006B0B89" w:rsidRPr="006B0B89" w:rsidRDefault="006B0B89" w:rsidP="00821E11">
            <w:pPr>
              <w:ind w:firstLine="0"/>
              <w:jc w:val="left"/>
            </w:pPr>
            <w:r>
              <w:t>Edição</w:t>
            </w:r>
          </w:p>
        </w:tc>
      </w:tr>
      <w:tr w:rsidR="006B0B89" w:rsidRPr="00821E11" w14:paraId="0C23A84B" w14:textId="77777777" w:rsidTr="00821E11">
        <w:tc>
          <w:tcPr>
            <w:tcW w:w="675" w:type="dxa"/>
            <w:shd w:val="clear" w:color="auto" w:fill="auto"/>
          </w:tcPr>
          <w:p w14:paraId="4289AB4E" w14:textId="77777777" w:rsidR="006B0B89" w:rsidRPr="006B0B89" w:rsidRDefault="006B0B89" w:rsidP="00821E11">
            <w:pPr>
              <w:ind w:firstLine="0"/>
              <w:jc w:val="left"/>
            </w:pPr>
            <w:r>
              <w:t>Ed.</w:t>
            </w:r>
          </w:p>
        </w:tc>
        <w:tc>
          <w:tcPr>
            <w:tcW w:w="8536" w:type="dxa"/>
            <w:shd w:val="clear" w:color="auto" w:fill="auto"/>
          </w:tcPr>
          <w:p w14:paraId="367D9E03" w14:textId="77777777" w:rsidR="006B0B89" w:rsidRPr="00821E11" w:rsidRDefault="006B0B89" w:rsidP="00821E11">
            <w:pPr>
              <w:ind w:firstLine="0"/>
              <w:jc w:val="left"/>
              <w:rPr>
                <w:lang w:val="en-US"/>
              </w:rPr>
            </w:pPr>
            <w:r w:rsidRPr="00821E11">
              <w:rPr>
                <w:lang w:val="en-US"/>
              </w:rPr>
              <w:t>Editor</w:t>
            </w:r>
          </w:p>
        </w:tc>
      </w:tr>
      <w:tr w:rsidR="006B0B89" w:rsidRPr="006B0B89" w14:paraId="447F2D75" w14:textId="77777777" w:rsidTr="00821E11">
        <w:tc>
          <w:tcPr>
            <w:tcW w:w="675" w:type="dxa"/>
            <w:shd w:val="clear" w:color="auto" w:fill="auto"/>
          </w:tcPr>
          <w:p w14:paraId="4EFBF87F" w14:textId="77777777" w:rsidR="006B0B89" w:rsidRPr="006B0B89" w:rsidRDefault="006B0B89" w:rsidP="00821E11">
            <w:pPr>
              <w:ind w:firstLine="0"/>
              <w:jc w:val="left"/>
            </w:pPr>
            <w:r>
              <w:t>f.</w:t>
            </w:r>
          </w:p>
        </w:tc>
        <w:tc>
          <w:tcPr>
            <w:tcW w:w="8536" w:type="dxa"/>
            <w:shd w:val="clear" w:color="auto" w:fill="auto"/>
          </w:tcPr>
          <w:p w14:paraId="33790345" w14:textId="77777777" w:rsidR="006B0B89" w:rsidRPr="006B0B89" w:rsidRDefault="006B0B89" w:rsidP="00821E11">
            <w:pPr>
              <w:ind w:firstLine="0"/>
              <w:jc w:val="left"/>
            </w:pPr>
            <w:r>
              <w:t>Folha</w:t>
            </w:r>
          </w:p>
        </w:tc>
      </w:tr>
      <w:tr w:rsidR="006B0B89" w:rsidRPr="006B0B89" w14:paraId="34D44B8E" w14:textId="77777777" w:rsidTr="00821E11">
        <w:tc>
          <w:tcPr>
            <w:tcW w:w="675" w:type="dxa"/>
            <w:shd w:val="clear" w:color="auto" w:fill="auto"/>
          </w:tcPr>
          <w:p w14:paraId="5DFFAE9B" w14:textId="77777777" w:rsidR="006B0B89" w:rsidRPr="006B0B89" w:rsidRDefault="006B0B89" w:rsidP="00821E11">
            <w:pPr>
              <w:ind w:firstLine="0"/>
              <w:jc w:val="left"/>
            </w:pPr>
            <w:r>
              <w:t>id.</w:t>
            </w:r>
          </w:p>
        </w:tc>
        <w:tc>
          <w:tcPr>
            <w:tcW w:w="8536" w:type="dxa"/>
            <w:shd w:val="clear" w:color="auto" w:fill="auto"/>
          </w:tcPr>
          <w:p w14:paraId="34DA46A1" w14:textId="77777777" w:rsidR="006B0B89" w:rsidRPr="006B0B89" w:rsidRDefault="006B0B89" w:rsidP="00821E11">
            <w:pPr>
              <w:ind w:firstLine="0"/>
              <w:jc w:val="left"/>
            </w:pPr>
            <w:r w:rsidRPr="00821E11">
              <w:rPr>
                <w:rStyle w:val="nfase"/>
                <w:i w:val="0"/>
                <w:sz w:val="23"/>
                <w:szCs w:val="23"/>
              </w:rPr>
              <w:t>Identificador</w:t>
            </w:r>
          </w:p>
        </w:tc>
      </w:tr>
      <w:tr w:rsidR="006B0B89" w:rsidRPr="006B0B89" w14:paraId="4A989761" w14:textId="77777777" w:rsidTr="00821E11">
        <w:tc>
          <w:tcPr>
            <w:tcW w:w="675" w:type="dxa"/>
            <w:shd w:val="clear" w:color="auto" w:fill="auto"/>
          </w:tcPr>
          <w:p w14:paraId="4F6361D9" w14:textId="77777777" w:rsidR="006B0B89" w:rsidRPr="006B0B89" w:rsidRDefault="006B0B89" w:rsidP="00821E11">
            <w:pPr>
              <w:ind w:firstLine="0"/>
              <w:jc w:val="left"/>
            </w:pPr>
            <w:proofErr w:type="spellStart"/>
            <w:r>
              <w:t>div</w:t>
            </w:r>
            <w:proofErr w:type="spellEnd"/>
            <w:r>
              <w:t>.</w:t>
            </w:r>
          </w:p>
        </w:tc>
        <w:tc>
          <w:tcPr>
            <w:tcW w:w="8536" w:type="dxa"/>
            <w:shd w:val="clear" w:color="auto" w:fill="auto"/>
          </w:tcPr>
          <w:p w14:paraId="32ADA4D0" w14:textId="77777777" w:rsidR="006B0B89" w:rsidRPr="00821E11" w:rsidRDefault="006B0B89" w:rsidP="00821E11">
            <w:pPr>
              <w:ind w:firstLine="0"/>
              <w:jc w:val="left"/>
              <w:rPr>
                <w:i/>
              </w:rPr>
            </w:pPr>
            <w:r w:rsidRPr="00821E11">
              <w:rPr>
                <w:rStyle w:val="nfase"/>
                <w:i w:val="0"/>
                <w:szCs w:val="23"/>
              </w:rPr>
              <w:t>Divisão</w:t>
            </w:r>
          </w:p>
        </w:tc>
      </w:tr>
    </w:tbl>
    <w:p w14:paraId="5AF43995" w14:textId="77777777" w:rsidR="006B0B89" w:rsidRDefault="006B0B89" w:rsidP="006B0B89">
      <w:pPr>
        <w:ind w:firstLine="0"/>
        <w:jc w:val="center"/>
        <w:rPr>
          <w:b/>
        </w:rPr>
      </w:pPr>
    </w:p>
    <w:p w14:paraId="6651DEB2" w14:textId="77777777" w:rsidR="006B0B89" w:rsidRPr="006B0B89" w:rsidRDefault="006B0B89" w:rsidP="006B0B89">
      <w:pPr>
        <w:ind w:firstLine="0"/>
        <w:jc w:val="center"/>
        <w:rPr>
          <w:b/>
        </w:rPr>
      </w:pPr>
    </w:p>
    <w:p w14:paraId="6DD93D22" w14:textId="77777777" w:rsidR="00DD6056" w:rsidRDefault="00900130" w:rsidP="006B0B89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6B0B89" w:rsidRPr="006B0B89">
        <w:rPr>
          <w:b/>
        </w:rPr>
        <w:lastRenderedPageBreak/>
        <w:t>LISTA DE SÍMBOLOS</w:t>
      </w:r>
    </w:p>
    <w:p w14:paraId="420B45D3" w14:textId="77777777" w:rsidR="006B0B89" w:rsidRDefault="006B0B89" w:rsidP="006B0B89">
      <w:pPr>
        <w:ind w:firstLine="0"/>
        <w:jc w:val="center"/>
        <w:rPr>
          <w:b/>
        </w:rPr>
      </w:pPr>
    </w:p>
    <w:p w14:paraId="45828EE3" w14:textId="77777777" w:rsidR="000C605D" w:rsidRDefault="000C605D" w:rsidP="006B0B89">
      <w:pPr>
        <w:ind w:firstLine="0"/>
        <w:jc w:val="center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0"/>
        <w:gridCol w:w="8503"/>
      </w:tblGrid>
      <w:tr w:rsidR="008C0771" w:rsidRPr="00821E11" w14:paraId="5574E9A9" w14:textId="77777777" w:rsidTr="00821E11">
        <w:tc>
          <w:tcPr>
            <w:tcW w:w="460" w:type="dxa"/>
            <w:shd w:val="clear" w:color="auto" w:fill="auto"/>
          </w:tcPr>
          <w:p w14:paraId="3CB06F22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©</w:t>
            </w:r>
          </w:p>
        </w:tc>
        <w:tc>
          <w:tcPr>
            <w:tcW w:w="8643" w:type="dxa"/>
            <w:shd w:val="clear" w:color="auto" w:fill="auto"/>
          </w:tcPr>
          <w:p w14:paraId="57A44EEE" w14:textId="77777777" w:rsidR="008C0771" w:rsidRPr="00821E11" w:rsidRDefault="00872D0C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C</w:t>
            </w:r>
            <w:r w:rsidR="008C0771" w:rsidRPr="00821E11">
              <w:rPr>
                <w:rFonts w:cs="Arial"/>
              </w:rPr>
              <w:t>opyright</w:t>
            </w:r>
          </w:p>
        </w:tc>
      </w:tr>
      <w:tr w:rsidR="008C0771" w:rsidRPr="00821E11" w14:paraId="7994E0AB" w14:textId="77777777" w:rsidTr="00821E11">
        <w:tc>
          <w:tcPr>
            <w:tcW w:w="460" w:type="dxa"/>
            <w:shd w:val="clear" w:color="auto" w:fill="auto"/>
          </w:tcPr>
          <w:p w14:paraId="0134D323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®</w:t>
            </w:r>
          </w:p>
        </w:tc>
        <w:tc>
          <w:tcPr>
            <w:tcW w:w="8643" w:type="dxa"/>
            <w:shd w:val="clear" w:color="auto" w:fill="auto"/>
          </w:tcPr>
          <w:p w14:paraId="629497EA" w14:textId="77777777" w:rsidR="008C0771" w:rsidRPr="00821E11" w:rsidRDefault="008C0771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marca registrada</w:t>
            </w:r>
          </w:p>
        </w:tc>
      </w:tr>
      <w:tr w:rsidR="008C0771" w:rsidRPr="00821E11" w14:paraId="3351F292" w14:textId="77777777" w:rsidTr="00821E11">
        <w:tc>
          <w:tcPr>
            <w:tcW w:w="460" w:type="dxa"/>
            <w:shd w:val="clear" w:color="auto" w:fill="auto"/>
          </w:tcPr>
          <w:p w14:paraId="5F7C04AB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™</w:t>
            </w:r>
          </w:p>
        </w:tc>
        <w:tc>
          <w:tcPr>
            <w:tcW w:w="8643" w:type="dxa"/>
            <w:shd w:val="clear" w:color="auto" w:fill="auto"/>
          </w:tcPr>
          <w:p w14:paraId="33CBFA66" w14:textId="77777777" w:rsidR="008C0771" w:rsidRPr="00821E11" w:rsidRDefault="008C0771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  <w:color w:val="161514"/>
                <w:lang w:val="pt-PT"/>
              </w:rPr>
              <w:t>Trade mark</w:t>
            </w:r>
          </w:p>
        </w:tc>
      </w:tr>
      <w:tr w:rsidR="008C0771" w:rsidRPr="00821E11" w14:paraId="0C9B35CA" w14:textId="77777777" w:rsidTr="00821E11">
        <w:tc>
          <w:tcPr>
            <w:tcW w:w="460" w:type="dxa"/>
            <w:shd w:val="clear" w:color="auto" w:fill="auto"/>
          </w:tcPr>
          <w:p w14:paraId="69D3AADF" w14:textId="77777777" w:rsidR="008C0771" w:rsidRPr="00821E11" w:rsidRDefault="008C0771" w:rsidP="00821E11">
            <w:pPr>
              <w:ind w:firstLine="0"/>
              <w:jc w:val="center"/>
              <w:rPr>
                <w:rFonts w:cs="Arial"/>
              </w:rPr>
            </w:pPr>
            <w:r w:rsidRPr="00821E11">
              <w:rPr>
                <w:rFonts w:cs="Arial"/>
              </w:rPr>
              <w:t>@</w:t>
            </w:r>
          </w:p>
        </w:tc>
        <w:tc>
          <w:tcPr>
            <w:tcW w:w="8643" w:type="dxa"/>
            <w:shd w:val="clear" w:color="auto" w:fill="auto"/>
          </w:tcPr>
          <w:p w14:paraId="784F1310" w14:textId="77777777" w:rsidR="008C0771" w:rsidRPr="00821E11" w:rsidRDefault="00872D0C" w:rsidP="00821E11">
            <w:pPr>
              <w:ind w:firstLine="0"/>
              <w:jc w:val="left"/>
              <w:rPr>
                <w:rFonts w:cs="Arial"/>
              </w:rPr>
            </w:pPr>
            <w:r w:rsidRPr="00821E11">
              <w:rPr>
                <w:rFonts w:cs="Arial"/>
              </w:rPr>
              <w:t>A</w:t>
            </w:r>
            <w:r w:rsidR="008C0771" w:rsidRPr="00821E11">
              <w:rPr>
                <w:rFonts w:cs="Arial"/>
              </w:rPr>
              <w:t>rroba</w:t>
            </w:r>
          </w:p>
        </w:tc>
      </w:tr>
    </w:tbl>
    <w:p w14:paraId="396B4C4B" w14:textId="77777777" w:rsidR="008C0771" w:rsidRDefault="008C0771" w:rsidP="006B0B89">
      <w:pPr>
        <w:ind w:firstLine="0"/>
        <w:jc w:val="center"/>
        <w:rPr>
          <w:b/>
        </w:rPr>
      </w:pPr>
    </w:p>
    <w:p w14:paraId="645A9EC7" w14:textId="77777777" w:rsidR="008C0771" w:rsidRPr="006B0B89" w:rsidRDefault="008C0771" w:rsidP="006B0B89">
      <w:pPr>
        <w:ind w:firstLine="0"/>
        <w:jc w:val="center"/>
        <w:rPr>
          <w:b/>
        </w:rPr>
      </w:pPr>
    </w:p>
    <w:p w14:paraId="038A27B7" w14:textId="77777777" w:rsidR="00900130" w:rsidRPr="00201B16" w:rsidRDefault="00B9347B" w:rsidP="008C0771">
      <w:pPr>
        <w:ind w:firstLine="0"/>
        <w:jc w:val="center"/>
        <w:rPr>
          <w:b/>
        </w:rPr>
      </w:pPr>
      <w:r w:rsidRPr="00311EF8">
        <w:rPr>
          <w:rFonts w:cs="Arial"/>
          <w:b/>
          <w:bCs/>
          <w:color w:val="FF0000"/>
        </w:rPr>
        <w:br w:type="page"/>
      </w:r>
      <w:r w:rsidR="00DD6056" w:rsidRPr="00201B16">
        <w:rPr>
          <w:b/>
        </w:rPr>
        <w:lastRenderedPageBreak/>
        <w:t>SUMÁRIO</w:t>
      </w:r>
    </w:p>
    <w:p w14:paraId="526628B2" w14:textId="388E4564" w:rsidR="00692C71" w:rsidRDefault="00A504E2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"1-3" \h \z \u </w:instrText>
      </w:r>
      <w:r>
        <w:rPr>
          <w:color w:val="FF0000"/>
        </w:rPr>
        <w:fldChar w:fldCharType="separate"/>
      </w:r>
      <w:hyperlink w:anchor="_Toc36198105" w:history="1">
        <w:r w:rsidR="00692C71" w:rsidRPr="00E35F40">
          <w:rPr>
            <w:rStyle w:val="Hyperlink"/>
            <w:noProof/>
          </w:rPr>
          <w:t>1.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INTRODUÇÃO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_Toc36198105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11</w:t>
        </w:r>
        <w:r w:rsidR="00692C71">
          <w:rPr>
            <w:noProof/>
            <w:webHidden/>
          </w:rPr>
          <w:fldChar w:fldCharType="end"/>
        </w:r>
      </w:hyperlink>
    </w:p>
    <w:p w14:paraId="343411F3" w14:textId="161A99DC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06" w:history="1">
        <w:r w:rsidR="00692C71" w:rsidRPr="00E35F40">
          <w:rPr>
            <w:rStyle w:val="Hyperlink"/>
            <w:noProof/>
          </w:rPr>
          <w:t>1.1 JUSTIFICATIVA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_Toc36198106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11</w:t>
        </w:r>
        <w:r w:rsidR="00692C71">
          <w:rPr>
            <w:noProof/>
            <w:webHidden/>
          </w:rPr>
          <w:fldChar w:fldCharType="end"/>
        </w:r>
      </w:hyperlink>
    </w:p>
    <w:p w14:paraId="4CA17696" w14:textId="0AD338C1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07" w:history="1">
        <w:r w:rsidR="00692C71" w:rsidRPr="00E35F40">
          <w:rPr>
            <w:rStyle w:val="Hyperlink"/>
            <w:noProof/>
          </w:rPr>
          <w:t>1.2 OBJETIVOS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_Toc36198107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12</w:t>
        </w:r>
        <w:r w:rsidR="00692C71">
          <w:rPr>
            <w:noProof/>
            <w:webHidden/>
          </w:rPr>
          <w:fldChar w:fldCharType="end"/>
        </w:r>
      </w:hyperlink>
    </w:p>
    <w:p w14:paraId="694F3421" w14:textId="149F46AA" w:rsidR="00692C71" w:rsidRDefault="00000000">
      <w:pPr>
        <w:pStyle w:val="Sumrio3"/>
        <w:tabs>
          <w:tab w:val="left" w:pos="1920"/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08" w:history="1">
        <w:r w:rsidR="00692C71" w:rsidRPr="00E35F40">
          <w:rPr>
            <w:rStyle w:val="Hyperlink"/>
            <w:noProof/>
          </w:rPr>
          <w:t>1.1.1</w:t>
        </w:r>
        <w:r w:rsidR="00692C71">
          <w:rPr>
            <w:rFonts w:eastAsiaTheme="minorEastAsia" w:cstheme="minorBidi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Objetivo Geral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_Toc36198108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12</w:t>
        </w:r>
        <w:r w:rsidR="00692C71">
          <w:rPr>
            <w:noProof/>
            <w:webHidden/>
          </w:rPr>
          <w:fldChar w:fldCharType="end"/>
        </w:r>
      </w:hyperlink>
    </w:p>
    <w:p w14:paraId="1E8FB573" w14:textId="2D6EF62C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09" w:history="1">
        <w:r w:rsidR="00692C71" w:rsidRPr="00E35F40">
          <w:rPr>
            <w:rStyle w:val="Hyperlink"/>
            <w:noProof/>
          </w:rPr>
          <w:t>1.2.2 Objetivos Específicos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_Toc36198109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12</w:t>
        </w:r>
        <w:r w:rsidR="00692C71">
          <w:rPr>
            <w:noProof/>
            <w:webHidden/>
          </w:rPr>
          <w:fldChar w:fldCharType="end"/>
        </w:r>
      </w:hyperlink>
    </w:p>
    <w:p w14:paraId="0A30BFFE" w14:textId="221E3BBA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0" w:history="1">
        <w:r w:rsidR="00692C71" w:rsidRPr="00E35F40">
          <w:rPr>
            <w:rStyle w:val="Hyperlink"/>
            <w:noProof/>
          </w:rPr>
          <w:t>2.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FUNDAMENTAÇÃO TEÓRICA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_Toc36198110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14</w:t>
        </w:r>
        <w:r w:rsidR="00692C71">
          <w:rPr>
            <w:noProof/>
            <w:webHidden/>
          </w:rPr>
          <w:fldChar w:fldCharType="end"/>
        </w:r>
      </w:hyperlink>
    </w:p>
    <w:p w14:paraId="0B422421" w14:textId="4F5BFC98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1" w:history="1">
        <w:r w:rsidR="00692C71" w:rsidRPr="00E35F40">
          <w:rPr>
            <w:rStyle w:val="Hyperlink"/>
            <w:noProof/>
          </w:rPr>
          <w:t>3.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ESTADO DA ARTE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_Toc36198111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0370C9F4" w14:textId="2C8E268D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2" w:history="1">
        <w:r w:rsidR="00692C71" w:rsidRPr="00E35F40">
          <w:rPr>
            <w:rStyle w:val="Hyperlink"/>
            <w:noProof/>
          </w:rPr>
          <w:t>3.1 MODELO 01 (ESTADO DA ARTE)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_Toc36198112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19003F74" w14:textId="39EF9244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3" w:history="1">
        <w:r w:rsidR="00692C71" w:rsidRPr="00E35F40">
          <w:rPr>
            <w:rStyle w:val="Hyperlink"/>
            <w:noProof/>
          </w:rPr>
          <w:t>3.2 MODELO 02 (ESTADO DA ARTE)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_Toc36198113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15</w:t>
        </w:r>
        <w:r w:rsidR="00692C71">
          <w:rPr>
            <w:noProof/>
            <w:webHidden/>
          </w:rPr>
          <w:fldChar w:fldCharType="end"/>
        </w:r>
      </w:hyperlink>
    </w:p>
    <w:p w14:paraId="398F0641" w14:textId="2D1A00B0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14" w:history="1">
        <w:r w:rsidR="00692C71" w:rsidRPr="00E35F40">
          <w:rPr>
            <w:rStyle w:val="Hyperlink"/>
            <w:noProof/>
          </w:rPr>
          <w:t>4.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DESENVOLVIMENTO DO SISTEMA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_Toc36198114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16</w:t>
        </w:r>
        <w:r w:rsidR="00692C71">
          <w:rPr>
            <w:noProof/>
            <w:webHidden/>
          </w:rPr>
          <w:fldChar w:fldCharType="end"/>
        </w:r>
      </w:hyperlink>
    </w:p>
    <w:p w14:paraId="3EEFBF89" w14:textId="1A8440A6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5" w:history="1">
        <w:r w:rsidR="00692C71" w:rsidRPr="00E35F40">
          <w:rPr>
            <w:rStyle w:val="Hyperlink"/>
            <w:noProof/>
          </w:rPr>
          <w:t>4.1 PLANEJAMENTO e CRONOGRAMA DE TRABALHO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_Toc36198115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16</w:t>
        </w:r>
        <w:r w:rsidR="00692C71">
          <w:rPr>
            <w:noProof/>
            <w:webHidden/>
          </w:rPr>
          <w:fldChar w:fldCharType="end"/>
        </w:r>
      </w:hyperlink>
    </w:p>
    <w:p w14:paraId="0E93AF08" w14:textId="5DAD57F9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6" w:history="1">
        <w:r w:rsidR="00692C71" w:rsidRPr="00E35F40">
          <w:rPr>
            <w:rStyle w:val="Hyperlink"/>
            <w:noProof/>
          </w:rPr>
          <w:t>4.2 TECNOLOGIAS UTILIZADAS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_Toc36198116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16</w:t>
        </w:r>
        <w:r w:rsidR="00692C71">
          <w:rPr>
            <w:noProof/>
            <w:webHidden/>
          </w:rPr>
          <w:fldChar w:fldCharType="end"/>
        </w:r>
      </w:hyperlink>
    </w:p>
    <w:p w14:paraId="52AE8B97" w14:textId="23EB9545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7" w:history="1">
        <w:r w:rsidR="00692C71" w:rsidRPr="00E35F40">
          <w:rPr>
            <w:rStyle w:val="Hyperlink"/>
            <w:noProof/>
          </w:rPr>
          <w:t>4.3 REQUISITOS MÍNIMOS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_Toc36198117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17</w:t>
        </w:r>
        <w:r w:rsidR="00692C71">
          <w:rPr>
            <w:noProof/>
            <w:webHidden/>
          </w:rPr>
          <w:fldChar w:fldCharType="end"/>
        </w:r>
      </w:hyperlink>
    </w:p>
    <w:p w14:paraId="0D2DF6DA" w14:textId="38EA0DB8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18" w:history="1">
        <w:r w:rsidR="00692C71" w:rsidRPr="00E35F40">
          <w:rPr>
            <w:rStyle w:val="Hyperlink"/>
            <w:noProof/>
          </w:rPr>
          <w:t>4.4 REQUISITOS FUNCIONAIS E NÃO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_Toc36198118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18</w:t>
        </w:r>
        <w:r w:rsidR="00692C71">
          <w:rPr>
            <w:noProof/>
            <w:webHidden/>
          </w:rPr>
          <w:fldChar w:fldCharType="end"/>
        </w:r>
      </w:hyperlink>
    </w:p>
    <w:p w14:paraId="3763B840" w14:textId="3F395FB8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19" w:history="1">
        <w:r w:rsidR="00692C71" w:rsidRPr="00E35F40">
          <w:rPr>
            <w:rStyle w:val="Hyperlink"/>
            <w:noProof/>
          </w:rPr>
          <w:t xml:space="preserve">4.4.1 </w:t>
        </w:r>
        <w:r w:rsidR="00692C71" w:rsidRPr="00E35F40">
          <w:rPr>
            <w:rStyle w:val="Hyperlink"/>
            <w:b/>
            <w:bCs/>
            <w:noProof/>
          </w:rPr>
          <w:t>Requisitos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_Toc36198119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18</w:t>
        </w:r>
        <w:r w:rsidR="00692C71">
          <w:rPr>
            <w:noProof/>
            <w:webHidden/>
          </w:rPr>
          <w:fldChar w:fldCharType="end"/>
        </w:r>
      </w:hyperlink>
    </w:p>
    <w:p w14:paraId="07A04BCA" w14:textId="3B162143" w:rsidR="00692C71" w:rsidRDefault="00000000">
      <w:pPr>
        <w:pStyle w:val="Sumrio3"/>
        <w:tabs>
          <w:tab w:val="right" w:pos="9061"/>
        </w:tabs>
        <w:rPr>
          <w:rFonts w:eastAsiaTheme="minorEastAsia" w:cstheme="minorBidi"/>
          <w:noProof/>
          <w:sz w:val="22"/>
          <w:szCs w:val="22"/>
        </w:rPr>
      </w:pPr>
      <w:hyperlink w:anchor="_Toc36198120" w:history="1">
        <w:r w:rsidR="00692C71" w:rsidRPr="00E35F40">
          <w:rPr>
            <w:rStyle w:val="Hyperlink"/>
            <w:noProof/>
          </w:rPr>
          <w:t xml:space="preserve">4.4.2 </w:t>
        </w:r>
        <w:r w:rsidR="00692C71" w:rsidRPr="00E35F40">
          <w:rPr>
            <w:rStyle w:val="Hyperlink"/>
            <w:b/>
            <w:bCs/>
            <w:noProof/>
          </w:rPr>
          <w:t>Requisitos Não Funcionais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_Toc36198120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18</w:t>
        </w:r>
        <w:r w:rsidR="00692C71">
          <w:rPr>
            <w:noProof/>
            <w:webHidden/>
          </w:rPr>
          <w:fldChar w:fldCharType="end"/>
        </w:r>
      </w:hyperlink>
    </w:p>
    <w:p w14:paraId="2B884460" w14:textId="7B019EC7" w:rsidR="00692C71" w:rsidRDefault="00000000">
      <w:pPr>
        <w:pStyle w:val="Sumrio2"/>
        <w:tabs>
          <w:tab w:val="right" w:pos="9061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6198121" w:history="1">
        <w:r w:rsidR="00692C71" w:rsidRPr="00E35F40">
          <w:rPr>
            <w:rStyle w:val="Hyperlink"/>
            <w:noProof/>
          </w:rPr>
          <w:t>4.5 DIAGRAMAS / MODELAGEM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_Toc36198121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19</w:t>
        </w:r>
        <w:r w:rsidR="00692C71">
          <w:rPr>
            <w:noProof/>
            <w:webHidden/>
          </w:rPr>
          <w:fldChar w:fldCharType="end"/>
        </w:r>
      </w:hyperlink>
    </w:p>
    <w:p w14:paraId="25B3CF00" w14:textId="36B7AE73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22" w:history="1">
        <w:r w:rsidR="00692C71" w:rsidRPr="00E35F40">
          <w:rPr>
            <w:rStyle w:val="Hyperlink"/>
            <w:noProof/>
          </w:rPr>
          <w:t>5.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CONCLUSÃO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_Toc36198122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21</w:t>
        </w:r>
        <w:r w:rsidR="00692C71">
          <w:rPr>
            <w:noProof/>
            <w:webHidden/>
          </w:rPr>
          <w:fldChar w:fldCharType="end"/>
        </w:r>
      </w:hyperlink>
    </w:p>
    <w:p w14:paraId="7E18E858" w14:textId="272C7B4C" w:rsidR="00692C71" w:rsidRDefault="00000000">
      <w:pPr>
        <w:pStyle w:val="Sumrio1"/>
        <w:tabs>
          <w:tab w:val="left" w:pos="1200"/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6198123" w:history="1">
        <w:r w:rsidR="00692C71" w:rsidRPr="00E35F40">
          <w:rPr>
            <w:rStyle w:val="Hyperlink"/>
            <w:noProof/>
          </w:rPr>
          <w:t>6.</w:t>
        </w:r>
        <w:r w:rsidR="00692C7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692C71" w:rsidRPr="00E35F40">
          <w:rPr>
            <w:rStyle w:val="Hyperlink"/>
            <w:noProof/>
          </w:rPr>
          <w:t>REFERÊNCIAS</w:t>
        </w:r>
        <w:r w:rsidR="00692C71">
          <w:rPr>
            <w:noProof/>
            <w:webHidden/>
          </w:rPr>
          <w:tab/>
        </w:r>
        <w:r w:rsidR="00692C71">
          <w:rPr>
            <w:noProof/>
            <w:webHidden/>
          </w:rPr>
          <w:fldChar w:fldCharType="begin"/>
        </w:r>
        <w:r w:rsidR="00692C71">
          <w:rPr>
            <w:noProof/>
            <w:webHidden/>
          </w:rPr>
          <w:instrText xml:space="preserve"> PAGEREF _Toc36198123 \h </w:instrText>
        </w:r>
        <w:r w:rsidR="00692C71">
          <w:rPr>
            <w:noProof/>
            <w:webHidden/>
          </w:rPr>
        </w:r>
        <w:r w:rsidR="00692C71">
          <w:rPr>
            <w:noProof/>
            <w:webHidden/>
          </w:rPr>
          <w:fldChar w:fldCharType="separate"/>
        </w:r>
        <w:r w:rsidR="00692C71">
          <w:rPr>
            <w:noProof/>
            <w:webHidden/>
          </w:rPr>
          <w:t>22</w:t>
        </w:r>
        <w:r w:rsidR="00692C71">
          <w:rPr>
            <w:noProof/>
            <w:webHidden/>
          </w:rPr>
          <w:fldChar w:fldCharType="end"/>
        </w:r>
      </w:hyperlink>
    </w:p>
    <w:p w14:paraId="35E0A750" w14:textId="1C9684C3" w:rsidR="007C700A" w:rsidRPr="00611F62" w:rsidRDefault="00A504E2" w:rsidP="00611F62">
      <w:pPr>
        <w:ind w:firstLine="0"/>
        <w:rPr>
          <w:color w:val="FF0000"/>
        </w:rPr>
      </w:pPr>
      <w:r>
        <w:rPr>
          <w:color w:val="FF0000"/>
        </w:rPr>
        <w:fldChar w:fldCharType="end"/>
      </w:r>
    </w:p>
    <w:p w14:paraId="067F6AD4" w14:textId="77777777" w:rsidR="0068488D" w:rsidRDefault="0068488D" w:rsidP="007F004C">
      <w:pPr>
        <w:pStyle w:val="TtuloIntroduo"/>
      </w:pPr>
    </w:p>
    <w:p w14:paraId="61320B6C" w14:textId="77777777" w:rsidR="00996561" w:rsidRPr="00996561" w:rsidRDefault="00996561" w:rsidP="00996561">
      <w:pPr>
        <w:sectPr w:rsidR="00996561" w:rsidRPr="00996561" w:rsidSect="00907CC5"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6B7B6160" w14:textId="1BCBFA83" w:rsidR="004A77E2" w:rsidRPr="0045491E" w:rsidRDefault="004A77E2" w:rsidP="0045491E">
      <w:pPr>
        <w:pStyle w:val="PargrafodaLista"/>
        <w:numPr>
          <w:ilvl w:val="0"/>
          <w:numId w:val="19"/>
        </w:numPr>
        <w:spacing w:line="480" w:lineRule="auto"/>
        <w:outlineLvl w:val="0"/>
        <w:rPr>
          <w:b/>
          <w:bCs/>
        </w:rPr>
      </w:pPr>
      <w:bookmarkStart w:id="0" w:name="_Toc36198105"/>
      <w:r w:rsidRPr="0045491E">
        <w:rPr>
          <w:b/>
          <w:bCs/>
        </w:rPr>
        <w:lastRenderedPageBreak/>
        <w:t>INTRODUÇÃO</w:t>
      </w:r>
      <w:bookmarkEnd w:id="0"/>
    </w:p>
    <w:p w14:paraId="7067D9C6" w14:textId="1D61CA6C" w:rsidR="0045491E" w:rsidRPr="00720DC5" w:rsidRDefault="001219C4" w:rsidP="00720DC5">
      <w:pPr>
        <w:pStyle w:val="NormalWeb"/>
        <w:shd w:val="clear" w:color="auto" w:fill="FFFFFF"/>
        <w:spacing w:before="240" w:beforeAutospacing="0" w:after="240" w:afterAutospacing="0" w:line="360" w:lineRule="auto"/>
        <w:jc w:val="both"/>
        <w:rPr>
          <w:rFonts w:ascii="Arial" w:hAnsi="Arial" w:cs="Arial"/>
          <w:color w:val="222222"/>
        </w:rPr>
      </w:pPr>
      <w:bookmarkStart w:id="1" w:name="_Toc36198107"/>
      <w:r w:rsidRPr="00720DC5">
        <w:rPr>
          <w:rFonts w:ascii="Arial" w:hAnsi="Arial" w:cs="Arial"/>
          <w:color w:val="000000"/>
        </w:rPr>
        <w:tab/>
      </w:r>
      <w:r w:rsidR="0045491E" w:rsidRPr="00720DC5">
        <w:rPr>
          <w:rFonts w:ascii="Arial" w:hAnsi="Arial" w:cs="Arial"/>
          <w:color w:val="000000"/>
        </w:rPr>
        <w:t>A Padaria do Alemão, fundada há mais de 95 anos, é uma referência tradicional em sua comunidade, reconhecida pela qualidade de seus pães, bolos e pelo atendimento acolhedor. Com o crescimento constante da clientela e da variedade de produtos oferecidos, os processos operacionais tornaram-se mais complexos, exigindo maior agilidade, organização e controle por parte da equipe.</w:t>
      </w:r>
    </w:p>
    <w:p w14:paraId="5B1A63C2" w14:textId="77777777" w:rsidR="0045491E" w:rsidRPr="00720DC5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720DC5">
        <w:rPr>
          <w:rFonts w:ascii="Arial" w:hAnsi="Arial" w:cs="Arial"/>
          <w:color w:val="000000"/>
        </w:rPr>
        <w:t>Atualmente, os pedidos, vendas e registros de estoque são feitos manualmente, o que gera dificuldades na gestão, como erros de anotação, retrabalho, perda de dados, e falta de visão em tempo real sobre a situação do estoque e do desempenho de vendas. Para solucionar essas limitações, propõe-se o desenvolvimento de um sistema digital integrado, que otimize as tarefas internas e facilite a tomada de decisões.</w:t>
      </w:r>
    </w:p>
    <w:p w14:paraId="1E71F9CC" w14:textId="1BC8935A" w:rsidR="0045491E" w:rsidRPr="00720DC5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 w:rsidRPr="00720DC5">
        <w:rPr>
          <w:rFonts w:ascii="Arial" w:hAnsi="Arial" w:cs="Arial"/>
          <w:color w:val="000000"/>
        </w:rPr>
        <w:t>O sistema será desenvolvido utilizando a</w:t>
      </w:r>
      <w:r w:rsidR="001219C4" w:rsidRPr="00720DC5">
        <w:rPr>
          <w:rFonts w:ascii="Arial" w:hAnsi="Arial" w:cs="Arial"/>
          <w:color w:val="000000"/>
        </w:rPr>
        <w:t xml:space="preserve">s </w:t>
      </w:r>
      <w:r w:rsidRPr="00720DC5">
        <w:rPr>
          <w:rFonts w:ascii="Arial" w:hAnsi="Arial" w:cs="Arial"/>
          <w:color w:val="000000"/>
        </w:rPr>
        <w:t>linguagens </w:t>
      </w:r>
      <w:r w:rsidRPr="00720DC5">
        <w:rPr>
          <w:rFonts w:ascii="Arial" w:hAnsi="Arial" w:cs="Arial"/>
          <w:b/>
          <w:bCs/>
          <w:color w:val="000000"/>
        </w:rPr>
        <w:t>HTML</w:t>
      </w:r>
      <w:r w:rsidRPr="00720DC5">
        <w:rPr>
          <w:rFonts w:ascii="Arial" w:hAnsi="Arial" w:cs="Arial"/>
          <w:color w:val="000000"/>
        </w:rPr>
        <w:t> e </w:t>
      </w:r>
      <w:r w:rsidRPr="00720DC5">
        <w:rPr>
          <w:rFonts w:ascii="Arial" w:hAnsi="Arial" w:cs="Arial"/>
          <w:b/>
          <w:bCs/>
          <w:color w:val="000000"/>
        </w:rPr>
        <w:t>CSS</w:t>
      </w:r>
      <w:r w:rsidRPr="00720DC5">
        <w:rPr>
          <w:rFonts w:ascii="Arial" w:hAnsi="Arial" w:cs="Arial"/>
          <w:color w:val="000000"/>
        </w:rPr>
        <w:t>, para fazer todo o front-</w:t>
      </w:r>
      <w:proofErr w:type="spellStart"/>
      <w:r w:rsidRPr="00720DC5">
        <w:rPr>
          <w:rFonts w:ascii="Arial" w:hAnsi="Arial" w:cs="Arial"/>
          <w:color w:val="000000"/>
        </w:rPr>
        <w:t>end</w:t>
      </w:r>
      <w:proofErr w:type="spellEnd"/>
      <w:r w:rsidRPr="00720DC5">
        <w:rPr>
          <w:rFonts w:ascii="Arial" w:hAnsi="Arial" w:cs="Arial"/>
          <w:color w:val="000000"/>
        </w:rPr>
        <w:t xml:space="preserve"> do sistema, </w:t>
      </w:r>
      <w:r w:rsidRPr="00720DC5">
        <w:rPr>
          <w:rFonts w:ascii="Arial" w:hAnsi="Arial" w:cs="Arial"/>
          <w:b/>
          <w:bCs/>
          <w:color w:val="000000"/>
        </w:rPr>
        <w:t>JS</w:t>
      </w:r>
      <w:r w:rsidRPr="00720DC5">
        <w:rPr>
          <w:rFonts w:ascii="Arial" w:hAnsi="Arial" w:cs="Arial"/>
          <w:color w:val="000000"/>
        </w:rPr>
        <w:t xml:space="preserve"> e </w:t>
      </w:r>
      <w:r w:rsidRPr="00720DC5">
        <w:rPr>
          <w:rFonts w:ascii="Arial" w:hAnsi="Arial" w:cs="Arial"/>
          <w:b/>
          <w:bCs/>
          <w:color w:val="000000"/>
        </w:rPr>
        <w:t>PHP</w:t>
      </w:r>
      <w:r w:rsidRPr="00720DC5">
        <w:rPr>
          <w:rFonts w:ascii="Arial" w:hAnsi="Arial" w:cs="Arial"/>
          <w:color w:val="000000"/>
        </w:rPr>
        <w:t xml:space="preserve">, para o </w:t>
      </w:r>
      <w:proofErr w:type="spellStart"/>
      <w:r w:rsidRPr="00720DC5">
        <w:rPr>
          <w:rFonts w:ascii="Arial" w:hAnsi="Arial" w:cs="Arial"/>
          <w:color w:val="000000"/>
        </w:rPr>
        <w:t>back-end</w:t>
      </w:r>
      <w:proofErr w:type="spellEnd"/>
      <w:r w:rsidRPr="00720DC5">
        <w:rPr>
          <w:rFonts w:ascii="Arial" w:hAnsi="Arial" w:cs="Arial"/>
          <w:color w:val="000000"/>
        </w:rPr>
        <w:t>, com o banco de dados </w:t>
      </w:r>
      <w:r w:rsidRPr="00720DC5">
        <w:rPr>
          <w:rFonts w:ascii="Arial" w:hAnsi="Arial" w:cs="Arial"/>
          <w:b/>
          <w:bCs/>
          <w:color w:val="000000"/>
        </w:rPr>
        <w:t>MySQL</w:t>
      </w:r>
      <w:r w:rsidRPr="00720DC5">
        <w:rPr>
          <w:rFonts w:ascii="Arial" w:hAnsi="Arial" w:cs="Arial"/>
          <w:color w:val="000000"/>
        </w:rPr>
        <w:t> para armazenamento das informações, e o ambiente de desenvolvimento </w:t>
      </w:r>
      <w:proofErr w:type="spellStart"/>
      <w:r w:rsidRPr="00720DC5">
        <w:rPr>
          <w:rFonts w:ascii="Arial" w:hAnsi="Arial" w:cs="Arial"/>
          <w:b/>
          <w:bCs/>
          <w:color w:val="000000"/>
        </w:rPr>
        <w:t>VSCode</w:t>
      </w:r>
      <w:proofErr w:type="spellEnd"/>
      <w:r w:rsidRPr="00720DC5">
        <w:rPr>
          <w:rFonts w:ascii="Arial" w:hAnsi="Arial" w:cs="Arial"/>
          <w:b/>
          <w:bCs/>
          <w:color w:val="000000"/>
        </w:rPr>
        <w:t>.</w:t>
      </w:r>
      <w:r w:rsidRPr="00720DC5">
        <w:rPr>
          <w:rFonts w:ascii="Arial" w:hAnsi="Arial" w:cs="Arial"/>
          <w:color w:val="000000"/>
        </w:rPr>
        <w:t> O objetivo é oferecer uma aplicação acessível, leve e fácil de usar, adaptada à realidade da padaria.</w:t>
      </w:r>
    </w:p>
    <w:p w14:paraId="1588C54E" w14:textId="09C073E1" w:rsidR="0045491E" w:rsidRPr="0045491E" w:rsidRDefault="0045491E" w:rsidP="00595646">
      <w:pPr>
        <w:pStyle w:val="Ttulo3"/>
        <w:shd w:val="clear" w:color="auto" w:fill="FFFFFF"/>
        <w:spacing w:before="280" w:after="80"/>
        <w:ind w:firstLine="0"/>
        <w:rPr>
          <w:b w:val="0"/>
          <w:bCs w:val="0"/>
          <w:color w:val="222222"/>
          <w:sz w:val="24"/>
          <w:szCs w:val="24"/>
        </w:rPr>
      </w:pPr>
      <w:r w:rsidRPr="0045491E">
        <w:rPr>
          <w:b w:val="0"/>
          <w:bCs w:val="0"/>
          <w:color w:val="000000"/>
          <w:sz w:val="24"/>
          <w:szCs w:val="24"/>
        </w:rPr>
        <w:t xml:space="preserve">1.1 </w:t>
      </w:r>
      <w:r>
        <w:rPr>
          <w:b w:val="0"/>
          <w:bCs w:val="0"/>
          <w:color w:val="000000"/>
          <w:sz w:val="24"/>
          <w:szCs w:val="24"/>
        </w:rPr>
        <w:t>JUSTIFICATIVA</w:t>
      </w:r>
    </w:p>
    <w:p w14:paraId="3B05EBAC" w14:textId="03702FDE" w:rsidR="0045491E" w:rsidRPr="0045491E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45491E">
        <w:rPr>
          <w:rFonts w:ascii="Arial" w:hAnsi="Arial" w:cs="Arial"/>
          <w:color w:val="000000"/>
        </w:rPr>
        <w:t>A informatização dos processos da Padaria do Alemão é fundamental para garantir maior controle, precisão e eficiência nas atividades diárias. O uso de comandas em papel e anotações manuais tem se mostrado cada vez mais inadequado, visando os gastos em papéis mensais e para acompanhar o volume de vendas e a variedade de produtos, além de dificultar a gestão de estoque e o planejamento da produção.</w:t>
      </w:r>
    </w:p>
    <w:p w14:paraId="6D2EF102" w14:textId="77777777" w:rsidR="0045491E" w:rsidRPr="0045491E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45491E">
        <w:rPr>
          <w:rFonts w:ascii="Arial" w:hAnsi="Arial" w:cs="Arial"/>
          <w:color w:val="000000"/>
        </w:rPr>
        <w:t>A adoção de um sistema digital permitirá o registro automático de vendas, a atualização em tempo real do estoque e a emissão de relatórios mensais, otimizando a administração e reduzindo erros. Além disso, o sistema permitirá o cadastro de funcionários, produtos e fornecedores, oferecendo maior organização e rastreabilidade.</w:t>
      </w:r>
    </w:p>
    <w:p w14:paraId="3CE0DD87" w14:textId="77777777" w:rsidR="0045491E" w:rsidRPr="0045491E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45491E">
        <w:rPr>
          <w:rFonts w:ascii="Arial" w:hAnsi="Arial" w:cs="Arial"/>
          <w:color w:val="000000"/>
        </w:rPr>
        <w:lastRenderedPageBreak/>
        <w:t>Optou-se pelo uso das linguagens </w:t>
      </w:r>
      <w:r w:rsidRPr="0045491E">
        <w:rPr>
          <w:rFonts w:ascii="Arial" w:hAnsi="Arial" w:cs="Arial"/>
          <w:b/>
          <w:bCs/>
          <w:color w:val="000000"/>
        </w:rPr>
        <w:t>HTML, CSS, JS e PHP</w:t>
      </w:r>
      <w:r w:rsidRPr="0045491E">
        <w:rPr>
          <w:rFonts w:ascii="Arial" w:hAnsi="Arial" w:cs="Arial"/>
          <w:color w:val="000000"/>
        </w:rPr>
        <w:t>, por serem tecnologias consolidadas, gratuitas, de código aberto e com ampla documentação. O banco de dados </w:t>
      </w:r>
      <w:r w:rsidRPr="0045491E">
        <w:rPr>
          <w:rFonts w:ascii="Arial" w:hAnsi="Arial" w:cs="Arial"/>
          <w:b/>
          <w:bCs/>
          <w:color w:val="000000"/>
        </w:rPr>
        <w:t>MySQL</w:t>
      </w:r>
      <w:r w:rsidRPr="0045491E">
        <w:rPr>
          <w:rFonts w:ascii="Arial" w:hAnsi="Arial" w:cs="Arial"/>
          <w:color w:val="000000"/>
        </w:rPr>
        <w:t> será utilizado para garantir o armazenamento seguro e estruturado das informações, enquanto o </w:t>
      </w:r>
      <w:proofErr w:type="spellStart"/>
      <w:r w:rsidRPr="0045491E">
        <w:rPr>
          <w:rFonts w:ascii="Arial" w:hAnsi="Arial" w:cs="Arial"/>
          <w:b/>
          <w:bCs/>
          <w:color w:val="000000"/>
        </w:rPr>
        <w:t>VSCode</w:t>
      </w:r>
      <w:proofErr w:type="spellEnd"/>
      <w:r w:rsidRPr="0045491E">
        <w:rPr>
          <w:rFonts w:ascii="Arial" w:hAnsi="Arial" w:cs="Arial"/>
          <w:color w:val="000000"/>
        </w:rPr>
        <w:t> será empregado como ambiente de desenvolvimento pela sua praticidade e compatibilidade com as tecnologias mencionadas.</w:t>
      </w:r>
    </w:p>
    <w:p w14:paraId="199F4B01" w14:textId="77777777" w:rsidR="0045491E" w:rsidRPr="0045491E" w:rsidRDefault="0045491E" w:rsidP="00720DC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45491E">
        <w:rPr>
          <w:rFonts w:ascii="Arial" w:hAnsi="Arial" w:cs="Arial"/>
          <w:color w:val="000000"/>
        </w:rPr>
        <w:t>Dessa forma, o projeto busca não apenas modernizar a padaria, mas também preservar sua essência tradicional ao aliar tecnologia e praticidade na rotina de trabalho, melhorando a experiência dos funcionários e o atendimento aos clientes.</w:t>
      </w:r>
    </w:p>
    <w:p w14:paraId="38A0D351" w14:textId="77777777" w:rsidR="00201B16" w:rsidRDefault="004C3D62" w:rsidP="00595646">
      <w:pPr>
        <w:pStyle w:val="TtuloSeoSecundria"/>
        <w:spacing w:before="0" w:after="0"/>
        <w:outlineLvl w:val="1"/>
      </w:pPr>
      <w:r>
        <w:t xml:space="preserve">1.2 </w:t>
      </w:r>
      <w:r w:rsidR="00201B16">
        <w:t>OBJETIVOS</w:t>
      </w:r>
      <w:bookmarkEnd w:id="1"/>
    </w:p>
    <w:p w14:paraId="1AE878FA" w14:textId="77777777" w:rsidR="001C768C" w:rsidRPr="001C768C" w:rsidRDefault="001C768C" w:rsidP="00720DC5">
      <w:pPr>
        <w:pStyle w:val="TtuloSeoTerciria"/>
        <w:ind w:firstLine="709"/>
        <w:jc w:val="both"/>
        <w:outlineLvl w:val="2"/>
        <w:rPr>
          <w:b w:val="0"/>
          <w:bCs/>
        </w:rPr>
      </w:pPr>
      <w:bookmarkStart w:id="2" w:name="m_7500473362332129915__Toc36198108"/>
      <w:bookmarkStart w:id="3" w:name="_Toc36198109"/>
      <w:r w:rsidRPr="001C768C">
        <w:rPr>
          <w:b w:val="0"/>
          <w:bCs/>
        </w:rPr>
        <w:t>Automatizar, nosso sistema foi feito para diminuir os erros humanos, automatizar o trabalho manual, ter um controle geral de todos os produtos, atualizações de estoque e de vendas.</w:t>
      </w:r>
    </w:p>
    <w:p w14:paraId="69097421" w14:textId="77777777" w:rsidR="0045491E" w:rsidRPr="0045491E" w:rsidRDefault="0045491E" w:rsidP="00595646">
      <w:pPr>
        <w:pStyle w:val="TtuloSeoTerciria"/>
        <w:outlineLvl w:val="2"/>
        <w:rPr>
          <w:bCs/>
        </w:rPr>
      </w:pPr>
      <w:r w:rsidRPr="0045491E">
        <w:rPr>
          <w:bCs/>
        </w:rPr>
        <w:t>1.1.1</w:t>
      </w:r>
      <w:r w:rsidRPr="0045491E">
        <w:t> </w:t>
      </w:r>
      <w:r w:rsidRPr="0045491E">
        <w:rPr>
          <w:bCs/>
        </w:rPr>
        <w:t>Objetivo Geral</w:t>
      </w:r>
      <w:bookmarkEnd w:id="2"/>
    </w:p>
    <w:p w14:paraId="2AB90A5B" w14:textId="77777777" w:rsidR="0045491E" w:rsidRPr="00720DC5" w:rsidRDefault="0045491E" w:rsidP="00720DC5">
      <w:pPr>
        <w:pStyle w:val="TtuloSeoTerciria"/>
        <w:ind w:firstLine="709"/>
        <w:jc w:val="both"/>
        <w:outlineLvl w:val="2"/>
        <w:rPr>
          <w:b w:val="0"/>
          <w:bCs/>
        </w:rPr>
      </w:pPr>
      <w:r w:rsidRPr="00720DC5">
        <w:rPr>
          <w:b w:val="0"/>
          <w:bCs/>
        </w:rPr>
        <w:t>Desenvolver um sistema de gestão informatizado para a padaria, com o objetivo de automatizar os processos operacionais e administrativos, proporcionando maior controle sobre vendas, estoque, produção e atendimento ao cliente. A proposta busca substituir os métodos manuais por soluções tecnológicas que integrem os setores da padaria, permitindo a atualização em tempo real de dados essenciais, como quantidade de produtos disponíveis, controle de validade e desempenho de vendas. Com isso, espera-se otimizar a tomada de decisões, reduzir erros operacionais, melhorar a organização interna, garantir maior eficiência na produção e atendimento, e ampliar a capacidade de planejamento estratégico da empresa, tornando sua gestão mais moderna, ágil e eficaz.</w:t>
      </w:r>
    </w:p>
    <w:p w14:paraId="51D3B58B" w14:textId="77777777" w:rsidR="00201B16" w:rsidRPr="00201B16" w:rsidRDefault="00927EB8" w:rsidP="00595646">
      <w:pPr>
        <w:pStyle w:val="TtuloSeoTerciria"/>
        <w:spacing w:before="0" w:after="0"/>
        <w:outlineLvl w:val="2"/>
        <w:rPr>
          <w:rFonts w:cs="Times New Roman"/>
        </w:rPr>
      </w:pPr>
      <w:r>
        <w:t xml:space="preserve">1.2.2 </w:t>
      </w:r>
      <w:r w:rsidR="005964DB">
        <w:t>Objetivos Específicos</w:t>
      </w:r>
      <w:bookmarkEnd w:id="3"/>
    </w:p>
    <w:p w14:paraId="09DEFE23" w14:textId="77777777" w:rsidR="00D40772" w:rsidRPr="00D40772" w:rsidRDefault="00D40772" w:rsidP="00595646">
      <w:pPr>
        <w:numPr>
          <w:ilvl w:val="0"/>
          <w:numId w:val="20"/>
        </w:numPr>
      </w:pPr>
      <w:r w:rsidRPr="00D40772">
        <w:rPr>
          <w:b/>
          <w:bCs/>
        </w:rPr>
        <w:t>Descrever</w:t>
      </w:r>
      <w:r w:rsidRPr="00D40772">
        <w:t> detalhadamente o fluxo atual de atendimento e venda da padaria, identificando os principais gargalos e falhas decorrentes do processo manual de anotação e controle.</w:t>
      </w:r>
    </w:p>
    <w:p w14:paraId="4AC8339F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lastRenderedPageBreak/>
        <w:t>Investigar</w:t>
      </w:r>
      <w:r w:rsidRPr="00D40772">
        <w:t> as necessidades específicas de cada cargo da padaria (gerente, caixa, vendedor, padeiro, confeiteiro) para garantir que o sistema atenda às suas funções diárias.</w:t>
      </w:r>
    </w:p>
    <w:p w14:paraId="7D71295C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Levantar</w:t>
      </w:r>
      <w:r w:rsidRPr="00D40772">
        <w:t> os requisitos funcionais, tais como cadastro de usuários, produtos, fornecedores, controle de permissões, registro de vendas e geração de relatórios, garantindo a aderência às regras de negócio.</w:t>
      </w:r>
    </w:p>
    <w:p w14:paraId="794C9D03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Estudar</w:t>
      </w:r>
      <w:r w:rsidRPr="00D40772">
        <w:t> as tecnologias adequadas para o desenvolvimento do sistema, priorizando linguagens e ferramentas compatíveis com as necessidades da padaria e que favoreçam a manutenção futura.</w:t>
      </w:r>
    </w:p>
    <w:p w14:paraId="5EB29444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Implementar</w:t>
      </w:r>
      <w:r w:rsidRPr="00D40772">
        <w:t> o módulo de autenticação e controle de acesso, assegurando que cada usuário tenha permissões compatíveis com seu cargo e função dentro da padaria.</w:t>
      </w:r>
    </w:p>
    <w:p w14:paraId="03EEE4F3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Criar</w:t>
      </w:r>
      <w:r w:rsidRPr="00D40772">
        <w:t> funcionalidades para o registro automatizado de vendas, com atualização em tempo real do estoque e geração automática de alertas para produtos em níveis críticos.</w:t>
      </w:r>
    </w:p>
    <w:p w14:paraId="57C40451" w14:textId="7F52AF64" w:rsidR="00D40772" w:rsidRPr="00D40772" w:rsidRDefault="00D40772" w:rsidP="001C768C">
      <w:pPr>
        <w:numPr>
          <w:ilvl w:val="0"/>
          <w:numId w:val="20"/>
        </w:numPr>
      </w:pPr>
      <w:r w:rsidRPr="00D40772">
        <w:rPr>
          <w:b/>
          <w:bCs/>
        </w:rPr>
        <w:t>Elaborar</w:t>
      </w:r>
      <w:r w:rsidRPr="00D40772">
        <w:t> relatórios gerenciais que permitam ao gerente acompanhar o desempenho de vendas, identificar padrões de consumo e tomar decisões estratégicas.</w:t>
      </w:r>
    </w:p>
    <w:p w14:paraId="48206682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Promover</w:t>
      </w:r>
      <w:r w:rsidRPr="00D40772">
        <w:t> o controle histórico das vendas para personalização de promoções e melhor planejamento da produção.</w:t>
      </w:r>
    </w:p>
    <w:p w14:paraId="1E0964B7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Verificar</w:t>
      </w:r>
      <w:r w:rsidRPr="00D40772">
        <w:t> o desempenho do sistema quanto à confiabilidade, tempo de resposta e escalabilidade, assegurando que ele suporte o crescimento da padaria.</w:t>
      </w:r>
    </w:p>
    <w:p w14:paraId="69699200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Realizar</w:t>
      </w:r>
      <w:r w:rsidRPr="00D40772">
        <w:t> testes com usuários reais para coletar feedback, identificar problemas e ajustar funcionalidades, visando a melhor adaptação do sistema à rotina da padaria.</w:t>
      </w:r>
    </w:p>
    <w:p w14:paraId="1212FBD2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Capacitar</w:t>
      </w:r>
      <w:r w:rsidRPr="00D40772">
        <w:t> os funcionários para o uso eficiente do sistema, promovendo treinamentos e documentação clara.</w:t>
      </w:r>
    </w:p>
    <w:p w14:paraId="7D535764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Monitorar</w:t>
      </w:r>
      <w:r w:rsidRPr="00D40772">
        <w:t> o impacto da implantação do sistema na redução de erros, agilidade no atendimento e melhoria na organização do trabalho.</w:t>
      </w:r>
    </w:p>
    <w:p w14:paraId="014C88B3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Investigar</w:t>
      </w:r>
      <w:r w:rsidRPr="00D40772">
        <w:t> as melhorias na comunicação e colaboração entre os membros da equipe durante o desenvolvimento e implantação do sistema, promovendo o aprendizado e fortalecimento do trabalho em equipe.</w:t>
      </w:r>
    </w:p>
    <w:p w14:paraId="7024E7C2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t>Assegurar</w:t>
      </w:r>
      <w:r w:rsidRPr="00D40772">
        <w:t> que o sistema cumpra todas as normas legais e regulatórias aplicáveis, garantindo a conformidade e segurança das operações da padaria.</w:t>
      </w:r>
    </w:p>
    <w:p w14:paraId="52DBE82D" w14:textId="77777777" w:rsidR="00D40772" w:rsidRPr="00D40772" w:rsidRDefault="00D40772" w:rsidP="00D40772">
      <w:pPr>
        <w:numPr>
          <w:ilvl w:val="0"/>
          <w:numId w:val="20"/>
        </w:numPr>
      </w:pPr>
      <w:r w:rsidRPr="00D40772">
        <w:rPr>
          <w:b/>
          <w:bCs/>
        </w:rPr>
        <w:lastRenderedPageBreak/>
        <w:t>Planejar</w:t>
      </w:r>
      <w:r w:rsidRPr="00D40772">
        <w:t> um sistema de backup diário automático e auditoria para garantir a segurança dos dados e rastreabilidade das operações.</w:t>
      </w:r>
    </w:p>
    <w:p w14:paraId="4A2BE3B9" w14:textId="77777777" w:rsidR="006A27EE" w:rsidRDefault="006A27EE" w:rsidP="006A27EE">
      <w:r>
        <w:t>Ex.</w:t>
      </w:r>
    </w:p>
    <w:p w14:paraId="10CBFBBD" w14:textId="77777777" w:rsidR="006A27EE" w:rsidRDefault="006A27EE" w:rsidP="006A27EE">
      <w:r>
        <w:t>• apresentar o roteiro para implantação de um sistema...;</w:t>
      </w:r>
    </w:p>
    <w:p w14:paraId="7C8538BB" w14:textId="77777777" w:rsidR="006A27EE" w:rsidRDefault="006A27EE" w:rsidP="006A27EE">
      <w:r>
        <w:t>• avaliar os benefícios da implantação do sistema ...;</w:t>
      </w:r>
    </w:p>
    <w:p w14:paraId="1DDE4B2E" w14:textId="77777777" w:rsidR="006A27EE" w:rsidRDefault="006A27EE" w:rsidP="006A27EE">
      <w:r>
        <w:t>• comparar a metodologia adotada com as normas da ISO....</w:t>
      </w:r>
    </w:p>
    <w:p w14:paraId="73F6F741" w14:textId="77777777" w:rsidR="00794072" w:rsidRPr="00654FB0" w:rsidRDefault="00794072" w:rsidP="00201B16">
      <w:pPr>
        <w:ind w:firstLine="0"/>
      </w:pPr>
    </w:p>
    <w:p w14:paraId="647866C2" w14:textId="77777777" w:rsidR="00201B16" w:rsidRDefault="00201B16" w:rsidP="00AE0F0D">
      <w:pPr>
        <w:pStyle w:val="TtuloSeoPrimria"/>
      </w:pPr>
    </w:p>
    <w:p w14:paraId="7A0AFAE9" w14:textId="25E292C5" w:rsidR="00113117" w:rsidRDefault="007C700A" w:rsidP="00532348">
      <w:pPr>
        <w:pStyle w:val="TtuloSeoPrimria"/>
        <w:numPr>
          <w:ilvl w:val="0"/>
          <w:numId w:val="9"/>
        </w:numPr>
        <w:spacing w:after="0" w:line="480" w:lineRule="auto"/>
        <w:outlineLvl w:val="0"/>
      </w:pPr>
      <w:r w:rsidRPr="00654FB0">
        <w:br w:type="page"/>
      </w:r>
      <w:bookmarkStart w:id="4" w:name="_Toc36198110"/>
      <w:r w:rsidR="00927EB8">
        <w:lastRenderedPageBreak/>
        <w:t>FUNDAMENTAÇÃO TEÓRICA</w:t>
      </w:r>
      <w:bookmarkEnd w:id="4"/>
    </w:p>
    <w:p w14:paraId="031EA88D" w14:textId="77777777" w:rsidR="00B148EA" w:rsidRDefault="00B148EA" w:rsidP="00B148EA">
      <w:pPr>
        <w:ind w:firstLine="851"/>
      </w:pPr>
      <w:r>
        <w:t>De suma importância, é a parte do projeto de pesquisa que apresenta a revisão das principais obras (livros, artigos de revistas especializadas, teses, dissertações) que tratam do assunto de pesquisa.</w:t>
      </w:r>
    </w:p>
    <w:p w14:paraId="4A34D08F" w14:textId="77777777" w:rsidR="00B148EA" w:rsidRDefault="00B148EA" w:rsidP="00B148EA">
      <w:pPr>
        <w:ind w:firstLine="851"/>
      </w:pPr>
      <w:r>
        <w:t xml:space="preserve">A revisão bibliográfica destaca, através de citações diretas ou indiretas, as passagens escritas de outros autores com o objetivo de fazer uma reconstrução dos principais argumentos sobre o tema. </w:t>
      </w:r>
    </w:p>
    <w:p w14:paraId="6731E5A6" w14:textId="77777777" w:rsidR="00113117" w:rsidRDefault="00B148EA" w:rsidP="00B148EA">
      <w:pPr>
        <w:ind w:firstLine="851"/>
      </w:pPr>
      <w:r>
        <w:t>Visa salientar as ideias já formuladas, compará-las com as de outros autores, mostrar as contradições, reafirmar comportamentos ou interpretações, apontar as debilidades e qualidades dos argumentos, caracterizar o modo como a pesquisa que está sendo planejada irá se diferenciar, assemelhar ou contribuir para o avanço do conhecimento.</w:t>
      </w:r>
    </w:p>
    <w:p w14:paraId="00441123" w14:textId="77777777" w:rsidR="00CF4492" w:rsidRDefault="00CF4492" w:rsidP="00794072">
      <w:pPr>
        <w:ind w:firstLine="0"/>
      </w:pPr>
    </w:p>
    <w:p w14:paraId="4E521A8B" w14:textId="26328915" w:rsidR="007C700A" w:rsidRDefault="002E7924" w:rsidP="00532348">
      <w:pPr>
        <w:pStyle w:val="TtuloSeoPrimria"/>
        <w:numPr>
          <w:ilvl w:val="0"/>
          <w:numId w:val="8"/>
        </w:numPr>
        <w:outlineLvl w:val="0"/>
      </w:pPr>
      <w:r>
        <w:br w:type="page"/>
      </w:r>
      <w:bookmarkStart w:id="5" w:name="_Toc36198111"/>
      <w:r w:rsidR="00EC7A3F">
        <w:lastRenderedPageBreak/>
        <w:t>ESTADO DA ARTE</w:t>
      </w:r>
      <w:bookmarkEnd w:id="5"/>
    </w:p>
    <w:p w14:paraId="7AD7A082" w14:textId="77777777" w:rsidR="00EC7A3F" w:rsidRDefault="00EC7A3F" w:rsidP="005936E0">
      <w:pPr>
        <w:autoSpaceDE w:val="0"/>
        <w:autoSpaceDN w:val="0"/>
        <w:adjustRightInd w:val="0"/>
        <w:ind w:firstLine="851"/>
        <w:rPr>
          <w:rFonts w:cs="Arial"/>
        </w:rPr>
      </w:pPr>
      <w:r>
        <w:rPr>
          <w:rFonts w:cs="Arial"/>
        </w:rPr>
        <w:t xml:space="preserve">Aqui, descrever se foram analisados Sistemas já existente de Empresas ou Sistemas da região para verificar e disponibilizar no protótipo objeto deste trabalho, funcionalidades relevantes, trazendo um diferencial competitivo. Caso exista algo neste sentido, apresentar aqui pelo </w:t>
      </w:r>
      <w:r w:rsidR="00F643FB">
        <w:rPr>
          <w:rFonts w:cs="Arial"/>
        </w:rPr>
        <w:t>o</w:t>
      </w:r>
      <w:r>
        <w:rPr>
          <w:rFonts w:cs="Arial"/>
        </w:rPr>
        <w:t>s modelos avaliados.</w:t>
      </w:r>
    </w:p>
    <w:p w14:paraId="4C67BEFB" w14:textId="77777777" w:rsidR="00EC7A3F" w:rsidRDefault="00D33A89" w:rsidP="00532348">
      <w:pPr>
        <w:pStyle w:val="TtuloSeoSecundria"/>
        <w:spacing w:after="0" w:line="480" w:lineRule="auto"/>
        <w:outlineLvl w:val="1"/>
      </w:pPr>
      <w:bookmarkStart w:id="6" w:name="_Toc36198112"/>
      <w:r>
        <w:t>3</w:t>
      </w:r>
      <w:r w:rsidR="00EC7A3F">
        <w:t>.</w:t>
      </w:r>
      <w:r>
        <w:t>1</w:t>
      </w:r>
      <w:r w:rsidR="00EC7A3F">
        <w:t xml:space="preserve"> MODELO 01 (ESTADO DA ARTE)</w:t>
      </w:r>
      <w:bookmarkEnd w:id="6"/>
    </w:p>
    <w:p w14:paraId="51CCB515" w14:textId="75E18F43" w:rsidR="00EC7A3F" w:rsidRPr="00B519E8" w:rsidRDefault="00B519E8" w:rsidP="005936E0">
      <w:pPr>
        <w:ind w:firstLine="851"/>
        <w:rPr>
          <w:color w:val="FF0000"/>
        </w:rPr>
      </w:pPr>
      <w:r w:rsidRPr="00B519E8">
        <w:rPr>
          <w:color w:val="FF0000"/>
        </w:rPr>
        <w:t xml:space="preserve">Aqui coloque a </w:t>
      </w:r>
      <w:r w:rsidR="00515C76">
        <w:rPr>
          <w:color w:val="FF0000"/>
        </w:rPr>
        <w:t xml:space="preserve">primeira </w:t>
      </w:r>
      <w:r w:rsidRPr="00B519E8">
        <w:rPr>
          <w:color w:val="FF0000"/>
        </w:rPr>
        <w:t>pesquisa que realizou sobre sistemas semelhantes ao seu. Não esqueça de referenciar de onde tirou, coloque também a imagem do sistema pesquisado.</w:t>
      </w:r>
    </w:p>
    <w:p w14:paraId="375CDF2C" w14:textId="77777777" w:rsidR="00EC7A3F" w:rsidRDefault="00D33A89" w:rsidP="00532348">
      <w:pPr>
        <w:pStyle w:val="TtuloSeoSecundria"/>
        <w:spacing w:after="0" w:line="480" w:lineRule="auto"/>
        <w:outlineLvl w:val="1"/>
      </w:pPr>
      <w:bookmarkStart w:id="7" w:name="_Toc36198113"/>
      <w:r>
        <w:t>3</w:t>
      </w:r>
      <w:r w:rsidR="00EC7A3F">
        <w:t>.2 MODELO 02 (ESTADO DA ARTE)</w:t>
      </w:r>
      <w:bookmarkEnd w:id="7"/>
    </w:p>
    <w:p w14:paraId="66319738" w14:textId="7059B017" w:rsidR="00B519E8" w:rsidRPr="00B519E8" w:rsidRDefault="00B519E8" w:rsidP="00B519E8">
      <w:pPr>
        <w:ind w:firstLine="851"/>
        <w:rPr>
          <w:color w:val="FF0000"/>
        </w:rPr>
      </w:pPr>
      <w:r w:rsidRPr="00B519E8">
        <w:rPr>
          <w:color w:val="FF0000"/>
        </w:rPr>
        <w:t xml:space="preserve">Aqui coloque a </w:t>
      </w:r>
      <w:r w:rsidR="00515C76">
        <w:rPr>
          <w:color w:val="FF0000"/>
        </w:rPr>
        <w:t xml:space="preserve">segunda </w:t>
      </w:r>
      <w:r w:rsidRPr="00B519E8">
        <w:rPr>
          <w:color w:val="FF0000"/>
        </w:rPr>
        <w:t>pesquisa que realizou sobre sistemas semelhantes ao seu. Não esqueça de referenciar de onde tirou, coloque também a imagem do sistema pesquisado.</w:t>
      </w:r>
    </w:p>
    <w:p w14:paraId="396BE40C" w14:textId="53D324A4" w:rsidR="00EC7A3F" w:rsidRPr="00EC7A3F" w:rsidRDefault="00EC7A3F" w:rsidP="005936E0">
      <w:pPr>
        <w:ind w:firstLine="851"/>
      </w:pPr>
      <w:r>
        <w:t>.</w:t>
      </w:r>
    </w:p>
    <w:p w14:paraId="7B186BE3" w14:textId="77777777" w:rsidR="00EC7A3F" w:rsidRDefault="00EC7A3F" w:rsidP="00EC7A3F">
      <w:pPr>
        <w:autoSpaceDE w:val="0"/>
        <w:autoSpaceDN w:val="0"/>
        <w:adjustRightInd w:val="0"/>
        <w:ind w:firstLine="0"/>
        <w:rPr>
          <w:rFonts w:cs="Arial"/>
        </w:rPr>
      </w:pPr>
    </w:p>
    <w:p w14:paraId="72EFCC5D" w14:textId="77777777" w:rsidR="00EC7A3F" w:rsidRDefault="00EC7A3F" w:rsidP="00EC7A3F">
      <w:pPr>
        <w:autoSpaceDE w:val="0"/>
        <w:autoSpaceDN w:val="0"/>
        <w:adjustRightInd w:val="0"/>
        <w:ind w:firstLine="0"/>
      </w:pPr>
    </w:p>
    <w:p w14:paraId="747FF103" w14:textId="77777777" w:rsidR="00EC7A3F" w:rsidRPr="00654FB0" w:rsidRDefault="00EC7A3F" w:rsidP="00EC7A3F">
      <w:pPr>
        <w:pStyle w:val="TtuloSeoPrimria"/>
        <w:spacing w:after="0"/>
      </w:pPr>
    </w:p>
    <w:p w14:paraId="6B4DE936" w14:textId="77777777" w:rsidR="00416469" w:rsidRDefault="00416469" w:rsidP="00416469">
      <w:pPr>
        <w:pStyle w:val="Contedotabelaequadro"/>
      </w:pPr>
    </w:p>
    <w:p w14:paraId="26F8B6D4" w14:textId="77777777" w:rsidR="00416469" w:rsidRDefault="00416469" w:rsidP="00416469"/>
    <w:p w14:paraId="2E8AA062" w14:textId="77777777" w:rsidR="00794072" w:rsidRDefault="00794072" w:rsidP="00416469">
      <w:pPr>
        <w:pStyle w:val="TtuloSeoPrimria"/>
        <w:spacing w:after="0"/>
      </w:pPr>
    </w:p>
    <w:p w14:paraId="1737A061" w14:textId="77777777" w:rsidR="00794072" w:rsidRDefault="00794072" w:rsidP="00416469">
      <w:pPr>
        <w:pStyle w:val="TtuloSeoPrimria"/>
        <w:spacing w:after="0"/>
      </w:pPr>
    </w:p>
    <w:p w14:paraId="4C10555F" w14:textId="77777777" w:rsidR="00794072" w:rsidRDefault="00794072" w:rsidP="00416469">
      <w:pPr>
        <w:pStyle w:val="TtuloSeoPrimria"/>
        <w:spacing w:after="0"/>
      </w:pPr>
    </w:p>
    <w:p w14:paraId="29A7F6D4" w14:textId="77777777" w:rsidR="00794072" w:rsidRDefault="00794072" w:rsidP="00416469">
      <w:pPr>
        <w:pStyle w:val="TtuloSeoPrimria"/>
        <w:spacing w:after="0"/>
      </w:pPr>
    </w:p>
    <w:p w14:paraId="2BB4EA46" w14:textId="77777777" w:rsidR="00794072" w:rsidRDefault="00794072" w:rsidP="00416469">
      <w:pPr>
        <w:pStyle w:val="TtuloSeoPrimria"/>
        <w:spacing w:after="0"/>
      </w:pPr>
    </w:p>
    <w:p w14:paraId="568C4F4D" w14:textId="77777777" w:rsidR="00794072" w:rsidRDefault="00794072" w:rsidP="00416469">
      <w:pPr>
        <w:pStyle w:val="TtuloSeoPrimria"/>
        <w:spacing w:after="0"/>
      </w:pPr>
    </w:p>
    <w:p w14:paraId="5FCB2EF0" w14:textId="77777777" w:rsidR="00794072" w:rsidRDefault="00794072" w:rsidP="00416469">
      <w:pPr>
        <w:pStyle w:val="TtuloSeoPrimria"/>
        <w:spacing w:after="0"/>
      </w:pPr>
    </w:p>
    <w:p w14:paraId="10D49198" w14:textId="77777777" w:rsidR="00794072" w:rsidRDefault="00794072" w:rsidP="00416469">
      <w:pPr>
        <w:pStyle w:val="TtuloSeoPrimria"/>
        <w:spacing w:after="0"/>
      </w:pPr>
    </w:p>
    <w:p w14:paraId="45E236FB" w14:textId="77777777" w:rsidR="00794072" w:rsidRDefault="00794072" w:rsidP="00416469">
      <w:pPr>
        <w:pStyle w:val="TtuloSeoPrimria"/>
        <w:spacing w:after="0"/>
      </w:pPr>
    </w:p>
    <w:p w14:paraId="12640EF5" w14:textId="77777777" w:rsidR="00BE0D1D" w:rsidRDefault="00BE0D1D" w:rsidP="00416469">
      <w:pPr>
        <w:pStyle w:val="TtuloSeoPrimria"/>
        <w:spacing w:after="0"/>
      </w:pPr>
    </w:p>
    <w:p w14:paraId="239E8354" w14:textId="77777777" w:rsidR="00BE0D1D" w:rsidRDefault="00BE0D1D" w:rsidP="00416469">
      <w:pPr>
        <w:pStyle w:val="TtuloSeoPrimria"/>
        <w:spacing w:after="0"/>
      </w:pPr>
    </w:p>
    <w:p w14:paraId="0B40E911" w14:textId="0377CCF2" w:rsidR="00416469" w:rsidRDefault="00416469" w:rsidP="00532348">
      <w:pPr>
        <w:pStyle w:val="TtuloSeoPrimria"/>
        <w:numPr>
          <w:ilvl w:val="0"/>
          <w:numId w:val="7"/>
        </w:numPr>
        <w:spacing w:after="0" w:line="480" w:lineRule="auto"/>
        <w:outlineLvl w:val="0"/>
      </w:pPr>
      <w:bookmarkStart w:id="8" w:name="_Toc36198114"/>
      <w:r>
        <w:lastRenderedPageBreak/>
        <w:t>DESENVOLVIMENTO DO SISTEMA</w:t>
      </w:r>
      <w:bookmarkEnd w:id="8"/>
    </w:p>
    <w:p w14:paraId="4B02F7FB" w14:textId="77777777" w:rsidR="00617835" w:rsidRDefault="00FA2BBF" w:rsidP="00617835">
      <w:pPr>
        <w:ind w:firstLine="851"/>
      </w:pPr>
      <w:r>
        <w:t>Aqui deve ser feita a descrição do desenvolvimento do sistema, desde as etapas iniciais</w:t>
      </w:r>
      <w:r w:rsidR="00617835">
        <w:t xml:space="preserve"> (pesquisas, levantamento de requisitos, estudo de viabilidade, etc.), passando pelas etapas centrais (modelagem, produção de protótipos, implementação, testes, etc.)</w:t>
      </w:r>
      <w:r>
        <w:t xml:space="preserve"> até a sua conclusão</w:t>
      </w:r>
      <w:r w:rsidR="00617835">
        <w:t xml:space="preserve"> (correções, revisões, modificações, preparação para a apresentação, etc.)</w:t>
      </w:r>
      <w:r>
        <w:t xml:space="preserve">, </w:t>
      </w:r>
      <w:r w:rsidR="00617835">
        <w:t>incluindo</w:t>
      </w:r>
      <w:r>
        <w:t xml:space="preserve"> dificuldades encontradas,  peculiaridades e características do </w:t>
      </w:r>
      <w:r w:rsidR="00617835">
        <w:t>processo de produção do trabalho</w:t>
      </w:r>
      <w:r>
        <w:t xml:space="preserve"> (incluindo diferenciais, vantagens, peculiaridades, etc.).</w:t>
      </w:r>
    </w:p>
    <w:p w14:paraId="4BF024D6" w14:textId="77777777" w:rsidR="00617835" w:rsidRDefault="00FA2BBF" w:rsidP="00617835">
      <w:pPr>
        <w:ind w:firstLine="851"/>
      </w:pPr>
      <w:r>
        <w:t>É obrigatório que constem as funcionalidades (conjunto de tarefas específicas que o sistema desempenha para atingir os objetivos propostos nas seções anteriores) bem como suas descrições detalhadas.</w:t>
      </w:r>
    </w:p>
    <w:p w14:paraId="56C1F89D" w14:textId="77777777" w:rsidR="00FA2BBF" w:rsidRPr="00EC7A3F" w:rsidRDefault="00FA2BBF" w:rsidP="00F82D23">
      <w:pPr>
        <w:ind w:firstLine="851"/>
      </w:pPr>
      <w:r>
        <w:t xml:space="preserve">Também deve ser abordado o escopo e os limites de desenvolvimento, para que caso etapas deixem de ser desenvolvidas, elas sejam citadas e a ausência delas sejam justificadas de forma plausível. </w:t>
      </w:r>
    </w:p>
    <w:p w14:paraId="376DC208" w14:textId="773629CC" w:rsidR="00873A15" w:rsidRPr="001C1D7F" w:rsidRDefault="001C1D7F" w:rsidP="00532348">
      <w:pPr>
        <w:pStyle w:val="TtuloSeoSecundria"/>
        <w:spacing w:after="0" w:line="480" w:lineRule="auto"/>
        <w:outlineLvl w:val="1"/>
      </w:pPr>
      <w:bookmarkStart w:id="9" w:name="_Toc36198115"/>
      <w:r w:rsidRPr="001C1D7F">
        <w:rPr>
          <w:caps w:val="0"/>
        </w:rPr>
        <w:t xml:space="preserve">4.1 </w:t>
      </w:r>
      <w:r w:rsidR="00435241">
        <w:rPr>
          <w:caps w:val="0"/>
        </w:rPr>
        <w:t xml:space="preserve">PLANEJAMENTO e </w:t>
      </w:r>
      <w:r w:rsidRPr="001C1D7F">
        <w:rPr>
          <w:caps w:val="0"/>
        </w:rPr>
        <w:t>CRONOGRAMA DE TRABALHO</w:t>
      </w:r>
      <w:bookmarkEnd w:id="9"/>
    </w:p>
    <w:p w14:paraId="4F3CAD06" w14:textId="77777777" w:rsidR="00873A15" w:rsidRDefault="00873A15" w:rsidP="00873A15">
      <w:pPr>
        <w:ind w:firstLine="851"/>
      </w:pPr>
      <w:r>
        <w:t>Nesta seção deve</w:t>
      </w:r>
      <w:r w:rsidR="00A14D11">
        <w:t xml:space="preserve"> constar</w:t>
      </w:r>
      <w:r>
        <w:t xml:space="preserve"> a relação entre o calendário de desenvolvimento e as ações desenvolvidas. Pode ser feita como uma lista de itens ou uma tabela, conforme o exemplo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7273"/>
      </w:tblGrid>
      <w:tr w:rsidR="00873A15" w14:paraId="38874DC8" w14:textId="77777777" w:rsidTr="00910A48">
        <w:tc>
          <w:tcPr>
            <w:tcW w:w="1809" w:type="dxa"/>
            <w:shd w:val="clear" w:color="auto" w:fill="auto"/>
          </w:tcPr>
          <w:p w14:paraId="65C6AFA5" w14:textId="77777777" w:rsidR="00873A15" w:rsidRDefault="00873A15" w:rsidP="00910A48">
            <w:pPr>
              <w:ind w:firstLine="0"/>
              <w:jc w:val="center"/>
            </w:pPr>
            <w:r>
              <w:t>Data</w:t>
            </w:r>
          </w:p>
        </w:tc>
        <w:tc>
          <w:tcPr>
            <w:tcW w:w="7402" w:type="dxa"/>
            <w:shd w:val="clear" w:color="auto" w:fill="auto"/>
          </w:tcPr>
          <w:p w14:paraId="124D3F6F" w14:textId="77777777" w:rsidR="00873A15" w:rsidRDefault="00873A15" w:rsidP="00910A48">
            <w:pPr>
              <w:ind w:firstLine="0"/>
              <w:jc w:val="center"/>
            </w:pPr>
            <w:r>
              <w:t>Tarefa</w:t>
            </w:r>
          </w:p>
        </w:tc>
      </w:tr>
      <w:tr w:rsidR="00873A15" w14:paraId="1DA03862" w14:textId="77777777" w:rsidTr="00910A48">
        <w:tc>
          <w:tcPr>
            <w:tcW w:w="1809" w:type="dxa"/>
            <w:shd w:val="clear" w:color="auto" w:fill="auto"/>
          </w:tcPr>
          <w:p w14:paraId="39BFBDEF" w14:textId="77777777" w:rsidR="00873A15" w:rsidRDefault="00873A15" w:rsidP="00910A48">
            <w:pPr>
              <w:ind w:firstLine="0"/>
            </w:pPr>
          </w:p>
        </w:tc>
        <w:tc>
          <w:tcPr>
            <w:tcW w:w="7402" w:type="dxa"/>
            <w:shd w:val="clear" w:color="auto" w:fill="auto"/>
          </w:tcPr>
          <w:p w14:paraId="0BE65038" w14:textId="77777777" w:rsidR="00873A15" w:rsidRDefault="00873A15" w:rsidP="00910A48">
            <w:pPr>
              <w:ind w:firstLine="0"/>
            </w:pPr>
          </w:p>
        </w:tc>
      </w:tr>
    </w:tbl>
    <w:p w14:paraId="58714498" w14:textId="654C2EB5" w:rsidR="00873A15" w:rsidRDefault="00873A15" w:rsidP="00234FF6">
      <w:pPr>
        <w:ind w:firstLine="851"/>
      </w:pPr>
      <w:r>
        <w:t>Quanto mais detalhada a escala cronológica e a descrição das ações e tarefas, melhor para o entendimento do trabalho. Entretanto, caso o registro dessas informações seja dificultoso, usar uma aproximação com o máximo de fidelidade possível, para não comprometer a veracidade das informações apresentadas nas outras seções do projeto.</w:t>
      </w:r>
    </w:p>
    <w:p w14:paraId="0C614F84" w14:textId="77777777" w:rsidR="00A14D11" w:rsidRDefault="0096798C" w:rsidP="00532348">
      <w:pPr>
        <w:pStyle w:val="TtuloSeoSecundria"/>
        <w:spacing w:after="0" w:line="480" w:lineRule="auto"/>
        <w:outlineLvl w:val="1"/>
      </w:pPr>
      <w:bookmarkStart w:id="10" w:name="_Toc36198116"/>
      <w:r>
        <w:rPr>
          <w:caps w:val="0"/>
        </w:rPr>
        <w:t>4.2 TECNOLOGIAS UTILIZADAS</w:t>
      </w:r>
      <w:bookmarkEnd w:id="10"/>
    </w:p>
    <w:p w14:paraId="4AE2CCBE" w14:textId="77777777" w:rsidR="00A14D11" w:rsidRDefault="00A14D11" w:rsidP="00A14D11">
      <w:pPr>
        <w:ind w:firstLine="851"/>
      </w:pPr>
      <w:r>
        <w:t xml:space="preserve">Nesta seção deve constar a relação entre as tecnologias utilizadas (ferramentas, linguagens, programas, equipamentos, </w:t>
      </w:r>
      <w:proofErr w:type="spellStart"/>
      <w:r>
        <w:t>etc</w:t>
      </w:r>
      <w:proofErr w:type="spellEnd"/>
      <w:r>
        <w:t>) e sua aplicação nas etapas do trabalho. Pode ser feita como uma lista de itens ou uma tabela, conforme o exemplo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7262"/>
      </w:tblGrid>
      <w:tr w:rsidR="00A14D11" w14:paraId="7F9160E3" w14:textId="77777777" w:rsidTr="00910A48">
        <w:tc>
          <w:tcPr>
            <w:tcW w:w="1809" w:type="dxa"/>
            <w:shd w:val="clear" w:color="auto" w:fill="auto"/>
          </w:tcPr>
          <w:p w14:paraId="79D56DE3" w14:textId="77777777" w:rsidR="00A14D11" w:rsidRDefault="00A14D11" w:rsidP="00910A48">
            <w:pPr>
              <w:ind w:firstLine="0"/>
              <w:jc w:val="center"/>
            </w:pPr>
            <w:r>
              <w:lastRenderedPageBreak/>
              <w:t>Tecnologia</w:t>
            </w:r>
          </w:p>
        </w:tc>
        <w:tc>
          <w:tcPr>
            <w:tcW w:w="7402" w:type="dxa"/>
            <w:shd w:val="clear" w:color="auto" w:fill="auto"/>
          </w:tcPr>
          <w:p w14:paraId="0BE587A4" w14:textId="77777777" w:rsidR="00A14D11" w:rsidRDefault="00A14D11" w:rsidP="00910A48">
            <w:pPr>
              <w:ind w:firstLine="0"/>
              <w:jc w:val="center"/>
            </w:pPr>
            <w:r>
              <w:t>Aplicação</w:t>
            </w:r>
          </w:p>
        </w:tc>
      </w:tr>
      <w:tr w:rsidR="00A14D11" w14:paraId="32AECE06" w14:textId="77777777" w:rsidTr="00910A48">
        <w:tc>
          <w:tcPr>
            <w:tcW w:w="1809" w:type="dxa"/>
            <w:shd w:val="clear" w:color="auto" w:fill="auto"/>
          </w:tcPr>
          <w:p w14:paraId="073EDB28" w14:textId="77777777" w:rsidR="00A14D11" w:rsidRDefault="00A14D11" w:rsidP="00910A48">
            <w:pPr>
              <w:ind w:firstLine="0"/>
            </w:pPr>
          </w:p>
        </w:tc>
        <w:tc>
          <w:tcPr>
            <w:tcW w:w="7402" w:type="dxa"/>
            <w:shd w:val="clear" w:color="auto" w:fill="auto"/>
          </w:tcPr>
          <w:p w14:paraId="116A3638" w14:textId="77777777" w:rsidR="00A14D11" w:rsidRDefault="00A14D11" w:rsidP="00910A48">
            <w:pPr>
              <w:ind w:firstLine="0"/>
            </w:pPr>
          </w:p>
        </w:tc>
      </w:tr>
    </w:tbl>
    <w:p w14:paraId="77228130" w14:textId="77777777" w:rsidR="00A14D11" w:rsidRDefault="00A14D11" w:rsidP="00A14D11">
      <w:pPr>
        <w:ind w:firstLine="851"/>
      </w:pPr>
    </w:p>
    <w:p w14:paraId="01C2F372" w14:textId="77777777" w:rsidR="00A14D11" w:rsidRDefault="002B39BD" w:rsidP="00532348">
      <w:pPr>
        <w:pStyle w:val="TtuloSeoSecundria"/>
        <w:spacing w:after="0" w:line="480" w:lineRule="auto"/>
        <w:outlineLvl w:val="1"/>
      </w:pPr>
      <w:bookmarkStart w:id="11" w:name="_Toc36198117"/>
      <w:r>
        <w:rPr>
          <w:caps w:val="0"/>
        </w:rPr>
        <w:t>4.3 REQUISITOS MÍNIMOS</w:t>
      </w:r>
      <w:bookmarkEnd w:id="11"/>
    </w:p>
    <w:p w14:paraId="7C4DF954" w14:textId="77777777" w:rsidR="00BA65F0" w:rsidRDefault="00A14D11" w:rsidP="00BA65F0">
      <w:pPr>
        <w:ind w:firstLine="851"/>
      </w:pPr>
      <w:r>
        <w:t>Descrever quais são os recursos mínimos de hardware e software para colocar em funcionamento o sistema desenvolvido</w:t>
      </w:r>
      <w:r w:rsidR="00BA65F0">
        <w:t xml:space="preserve"> e como eles foram encontrados, como, por exemplo, com testes de:</w:t>
      </w:r>
    </w:p>
    <w:p w14:paraId="56630233" w14:textId="77777777" w:rsidR="00BA65F0" w:rsidRDefault="00BA65F0" w:rsidP="00BA65F0">
      <w:pPr>
        <w:numPr>
          <w:ilvl w:val="0"/>
          <w:numId w:val="4"/>
        </w:numPr>
      </w:pPr>
      <w:r>
        <w:t>Stress;</w:t>
      </w:r>
    </w:p>
    <w:p w14:paraId="2F5853F1" w14:textId="77777777" w:rsidR="00BA65F0" w:rsidRDefault="00BA65F0" w:rsidP="00BA65F0">
      <w:pPr>
        <w:numPr>
          <w:ilvl w:val="0"/>
          <w:numId w:val="4"/>
        </w:numPr>
      </w:pPr>
      <w:r>
        <w:t>Limites de sistema;</w:t>
      </w:r>
    </w:p>
    <w:p w14:paraId="6A99103A" w14:textId="77777777" w:rsidR="00BA65F0" w:rsidRDefault="00BA65F0" w:rsidP="00BA65F0">
      <w:pPr>
        <w:numPr>
          <w:ilvl w:val="0"/>
          <w:numId w:val="4"/>
        </w:numPr>
      </w:pPr>
      <w:r>
        <w:t>Carga;</w:t>
      </w:r>
    </w:p>
    <w:p w14:paraId="0D106C72" w14:textId="77777777" w:rsidR="00BA65F0" w:rsidRDefault="00BA65F0" w:rsidP="00BA65F0">
      <w:pPr>
        <w:numPr>
          <w:ilvl w:val="0"/>
          <w:numId w:val="4"/>
        </w:numPr>
      </w:pPr>
      <w:r>
        <w:t>Compatibilidade;</w:t>
      </w:r>
    </w:p>
    <w:p w14:paraId="4A1D100E" w14:textId="77777777" w:rsidR="00BA65F0" w:rsidRDefault="00BA65F0" w:rsidP="00BA65F0">
      <w:pPr>
        <w:numPr>
          <w:ilvl w:val="0"/>
          <w:numId w:val="4"/>
        </w:numPr>
      </w:pPr>
      <w:r>
        <w:t>Escalabilidade;</w:t>
      </w:r>
    </w:p>
    <w:p w14:paraId="57FDBD3B" w14:textId="77777777" w:rsidR="00BA65F0" w:rsidRDefault="00BA65F0" w:rsidP="00BA65F0">
      <w:pPr>
        <w:numPr>
          <w:ilvl w:val="0"/>
          <w:numId w:val="4"/>
        </w:numPr>
      </w:pPr>
      <w:r>
        <w:t>Entre outros</w:t>
      </w:r>
    </w:p>
    <w:p w14:paraId="3C515999" w14:textId="77777777" w:rsidR="00A14D11" w:rsidRDefault="00A14D11" w:rsidP="00BA65F0">
      <w:pPr>
        <w:ind w:firstLine="851"/>
      </w:pPr>
      <w:r>
        <w:t>Caso não haja oportunidade para determinar os limites do mesmo,</w:t>
      </w:r>
      <w:r w:rsidR="00BA65F0">
        <w:t xml:space="preserve"> </w:t>
      </w:r>
      <w:r w:rsidR="005B2898">
        <w:t>os requisitos devem ser dados pelo ambiente que foi usado para o desenvolvimento do sistema.</w:t>
      </w:r>
    </w:p>
    <w:p w14:paraId="17E72245" w14:textId="77777777" w:rsidR="005B2898" w:rsidRDefault="005B2898" w:rsidP="005B2898">
      <w:pPr>
        <w:ind w:firstLine="851"/>
      </w:pPr>
      <w:r>
        <w:t>Quanto ao formato, os requisitos mínimos podem ser indicados como uma lista de itens ou uma tabela, como no exemplo a seguir.</w:t>
      </w:r>
    </w:p>
    <w:p w14:paraId="191A62D2" w14:textId="77777777" w:rsidR="005B2898" w:rsidRDefault="005B2898" w:rsidP="005B2898">
      <w:pPr>
        <w:numPr>
          <w:ilvl w:val="0"/>
          <w:numId w:val="4"/>
        </w:numPr>
      </w:pPr>
      <w:r>
        <w:t>Hardware</w:t>
      </w:r>
    </w:p>
    <w:p w14:paraId="244DDD25" w14:textId="77777777" w:rsidR="005B2898" w:rsidRDefault="005B2898" w:rsidP="005B2898">
      <w:pPr>
        <w:numPr>
          <w:ilvl w:val="1"/>
          <w:numId w:val="4"/>
        </w:numPr>
      </w:pPr>
      <w:r>
        <w:t>Requisito H1;</w:t>
      </w:r>
    </w:p>
    <w:p w14:paraId="5A299986" w14:textId="77777777" w:rsidR="005B2898" w:rsidRDefault="005B2898" w:rsidP="005B2898">
      <w:pPr>
        <w:numPr>
          <w:ilvl w:val="1"/>
          <w:numId w:val="4"/>
        </w:numPr>
      </w:pPr>
      <w:r>
        <w:t>Requisito H2;</w:t>
      </w:r>
    </w:p>
    <w:p w14:paraId="08F395A8" w14:textId="77777777" w:rsidR="005B2898" w:rsidRDefault="005B2898" w:rsidP="005B2898">
      <w:pPr>
        <w:numPr>
          <w:ilvl w:val="0"/>
          <w:numId w:val="4"/>
        </w:numPr>
      </w:pPr>
      <w:r>
        <w:t>Software</w:t>
      </w:r>
    </w:p>
    <w:p w14:paraId="03C0F7B2" w14:textId="77777777" w:rsidR="005B2898" w:rsidRDefault="005B2898" w:rsidP="005B2898">
      <w:pPr>
        <w:numPr>
          <w:ilvl w:val="1"/>
          <w:numId w:val="4"/>
        </w:numPr>
      </w:pPr>
      <w:r>
        <w:t>Requisito S1;</w:t>
      </w:r>
    </w:p>
    <w:p w14:paraId="02718645" w14:textId="4EB4832E" w:rsidR="00A14D11" w:rsidRDefault="005B2898" w:rsidP="00D25A7A">
      <w:pPr>
        <w:numPr>
          <w:ilvl w:val="1"/>
          <w:numId w:val="4"/>
        </w:numPr>
      </w:pPr>
      <w:r>
        <w:t>Requisito S2;</w:t>
      </w:r>
    </w:p>
    <w:p w14:paraId="638BAF4E" w14:textId="77777777" w:rsidR="00B26117" w:rsidRDefault="00B26117" w:rsidP="00D25A7A">
      <w:pPr>
        <w:pStyle w:val="TtuloSeoSecundria"/>
        <w:spacing w:after="0" w:line="480" w:lineRule="auto"/>
        <w:rPr>
          <w:caps w:val="0"/>
        </w:rPr>
        <w:sectPr w:rsidR="00B26117" w:rsidSect="009B6C11">
          <w:headerReference w:type="even" r:id="rId10"/>
          <w:headerReference w:type="default" r:id="rId11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2763A870" w14:textId="77777777" w:rsidR="00B26117" w:rsidRDefault="00C92852" w:rsidP="00B36ED5">
      <w:pPr>
        <w:pStyle w:val="TtuloSeoSecundria"/>
        <w:spacing w:after="0" w:line="480" w:lineRule="auto"/>
        <w:outlineLvl w:val="1"/>
        <w:rPr>
          <w:caps w:val="0"/>
        </w:rPr>
      </w:pPr>
      <w:bookmarkStart w:id="12" w:name="_Toc36198118"/>
      <w:r>
        <w:rPr>
          <w:caps w:val="0"/>
        </w:rPr>
        <w:lastRenderedPageBreak/>
        <w:t xml:space="preserve">4.4 </w:t>
      </w:r>
      <w:r w:rsidR="00B26117">
        <w:rPr>
          <w:caps w:val="0"/>
        </w:rPr>
        <w:t>REQUISITOS FUNCIONAIS E NÃO FUNCIONAIS</w:t>
      </w:r>
      <w:bookmarkEnd w:id="12"/>
    </w:p>
    <w:p w14:paraId="58FD520E" w14:textId="77777777" w:rsidR="001D049B" w:rsidRDefault="001B4A7D" w:rsidP="001D049B">
      <w:pPr>
        <w:pStyle w:val="TtuloSeoSecundria"/>
        <w:spacing w:before="0" w:after="0"/>
        <w:ind w:firstLine="709"/>
        <w:rPr>
          <w:caps w:val="0"/>
          <w:color w:val="FF0000"/>
        </w:rPr>
      </w:pPr>
      <w:r w:rsidRPr="001B4A7D">
        <w:rPr>
          <w:caps w:val="0"/>
          <w:color w:val="FF0000"/>
        </w:rPr>
        <w:t>Nesse item você deve fazer um breve relato sobre  requisitos Funcionais e não funcionais</w:t>
      </w:r>
      <w:r w:rsidR="001D049B">
        <w:rPr>
          <w:caps w:val="0"/>
          <w:color w:val="FF0000"/>
        </w:rPr>
        <w:t>.</w:t>
      </w:r>
    </w:p>
    <w:p w14:paraId="160BE86C" w14:textId="44085529" w:rsidR="001D049B" w:rsidRDefault="001D049B" w:rsidP="00B36ED5">
      <w:pPr>
        <w:pStyle w:val="TtuloSeoSecundria"/>
        <w:spacing w:after="0" w:line="480" w:lineRule="auto"/>
        <w:outlineLvl w:val="2"/>
        <w:rPr>
          <w:b/>
          <w:bCs/>
          <w:caps w:val="0"/>
        </w:rPr>
      </w:pPr>
      <w:bookmarkStart w:id="13" w:name="_Toc36198119"/>
      <w:r>
        <w:rPr>
          <w:caps w:val="0"/>
        </w:rPr>
        <w:t xml:space="preserve">4.4.1 </w:t>
      </w:r>
      <w:r w:rsidRPr="001D049B">
        <w:rPr>
          <w:b/>
          <w:bCs/>
          <w:caps w:val="0"/>
        </w:rPr>
        <w:t>Requisitos Funcionais</w:t>
      </w:r>
      <w:bookmarkEnd w:id="13"/>
    </w:p>
    <w:p w14:paraId="0EB7D014" w14:textId="27D25EC3" w:rsidR="001D049B" w:rsidRPr="001D049B" w:rsidRDefault="001D049B" w:rsidP="001D049B">
      <w:pPr>
        <w:pStyle w:val="TtuloSeoSecundria"/>
        <w:spacing w:before="0" w:after="0"/>
        <w:rPr>
          <w:b/>
          <w:bCs/>
          <w:caps w:val="0"/>
          <w:color w:val="FF0000"/>
        </w:rPr>
      </w:pPr>
      <w:r w:rsidRPr="001D049B">
        <w:rPr>
          <w:b/>
          <w:bCs/>
          <w:caps w:val="0"/>
          <w:color w:val="FF0000"/>
        </w:rPr>
        <w:tab/>
        <w:t>Aqui você deve descrever detalhadamente os requisitos funcionais do sistema.</w:t>
      </w:r>
    </w:p>
    <w:p w14:paraId="005A4EE7" w14:textId="7FE2D280" w:rsidR="001D049B" w:rsidRDefault="001D049B" w:rsidP="00B36ED5">
      <w:pPr>
        <w:pStyle w:val="TtuloSeoSecundria"/>
        <w:spacing w:after="0" w:line="480" w:lineRule="auto"/>
        <w:outlineLvl w:val="2"/>
        <w:rPr>
          <w:b/>
          <w:bCs/>
          <w:caps w:val="0"/>
        </w:rPr>
      </w:pPr>
      <w:bookmarkStart w:id="14" w:name="_Toc36198120"/>
      <w:r>
        <w:rPr>
          <w:caps w:val="0"/>
        </w:rPr>
        <w:t xml:space="preserve">4.4.2 </w:t>
      </w:r>
      <w:r w:rsidRPr="001D049B">
        <w:rPr>
          <w:b/>
          <w:bCs/>
          <w:caps w:val="0"/>
        </w:rPr>
        <w:t xml:space="preserve">Requisitos </w:t>
      </w:r>
      <w:r>
        <w:rPr>
          <w:b/>
          <w:bCs/>
          <w:caps w:val="0"/>
        </w:rPr>
        <w:t xml:space="preserve">Não </w:t>
      </w:r>
      <w:r w:rsidRPr="001D049B">
        <w:rPr>
          <w:b/>
          <w:bCs/>
          <w:caps w:val="0"/>
        </w:rPr>
        <w:t>Funcionais</w:t>
      </w:r>
      <w:bookmarkEnd w:id="14"/>
    </w:p>
    <w:p w14:paraId="4AC46C94" w14:textId="7BBE2EF4" w:rsidR="001D049B" w:rsidRPr="001D049B" w:rsidRDefault="001D049B" w:rsidP="001D049B">
      <w:pPr>
        <w:pStyle w:val="TtuloSeoSecundria"/>
        <w:spacing w:before="0" w:after="0"/>
        <w:rPr>
          <w:b/>
          <w:bCs/>
          <w:caps w:val="0"/>
          <w:color w:val="FF0000"/>
        </w:rPr>
      </w:pPr>
      <w:r w:rsidRPr="001D049B">
        <w:rPr>
          <w:b/>
          <w:bCs/>
          <w:caps w:val="0"/>
          <w:color w:val="FF0000"/>
        </w:rPr>
        <w:tab/>
        <w:t xml:space="preserve">Aqui você deve descrever detalhadamente os requisitos </w:t>
      </w:r>
      <w:r>
        <w:rPr>
          <w:b/>
          <w:bCs/>
          <w:caps w:val="0"/>
          <w:color w:val="FF0000"/>
        </w:rPr>
        <w:t xml:space="preserve">não </w:t>
      </w:r>
      <w:r w:rsidRPr="001D049B">
        <w:rPr>
          <w:b/>
          <w:bCs/>
          <w:caps w:val="0"/>
          <w:color w:val="FF0000"/>
        </w:rPr>
        <w:t>funcionais do sistema.</w:t>
      </w:r>
    </w:p>
    <w:p w14:paraId="3BB285D1" w14:textId="77777777" w:rsidR="001D049B" w:rsidRDefault="001D049B" w:rsidP="001D049B">
      <w:pPr>
        <w:pStyle w:val="TtuloSeoSecundria"/>
        <w:spacing w:after="0" w:line="480" w:lineRule="auto"/>
        <w:rPr>
          <w:b/>
          <w:bCs/>
          <w:caps w:val="0"/>
        </w:rPr>
      </w:pPr>
    </w:p>
    <w:p w14:paraId="4A020D30" w14:textId="405E6520" w:rsidR="001D049B" w:rsidRDefault="001D049B" w:rsidP="001D049B">
      <w:pPr>
        <w:pStyle w:val="TtuloSeoSecundria"/>
        <w:spacing w:after="0" w:line="480" w:lineRule="auto"/>
        <w:rPr>
          <w:caps w:val="0"/>
        </w:rPr>
      </w:pPr>
    </w:p>
    <w:p w14:paraId="2C1C053F" w14:textId="77777777" w:rsidR="001D049B" w:rsidRPr="001D049B" w:rsidRDefault="001D049B" w:rsidP="001D049B">
      <w:pPr>
        <w:pStyle w:val="TtuloSeoSecundria"/>
        <w:spacing w:after="0" w:line="480" w:lineRule="auto"/>
        <w:rPr>
          <w:b/>
          <w:bCs/>
          <w:caps w:val="0"/>
        </w:rPr>
      </w:pPr>
    </w:p>
    <w:p w14:paraId="3D831908" w14:textId="77777777" w:rsidR="001D049B" w:rsidRDefault="001D049B" w:rsidP="001D049B">
      <w:pPr>
        <w:pStyle w:val="TtuloSeoSecundria"/>
        <w:spacing w:before="0" w:after="0"/>
        <w:ind w:firstLine="709"/>
        <w:rPr>
          <w:caps w:val="0"/>
          <w:color w:val="FF0000"/>
        </w:rPr>
      </w:pPr>
    </w:p>
    <w:p w14:paraId="288D5570" w14:textId="0941D488" w:rsidR="001D049B" w:rsidRPr="001B4A7D" w:rsidRDefault="001D049B" w:rsidP="001D049B">
      <w:pPr>
        <w:pStyle w:val="TtuloSeoSecundria"/>
        <w:spacing w:before="0" w:after="0"/>
        <w:ind w:firstLine="709"/>
        <w:rPr>
          <w:caps w:val="0"/>
          <w:color w:val="FF0000"/>
        </w:rPr>
        <w:sectPr w:rsidR="001D049B" w:rsidRPr="001B4A7D" w:rsidSect="009B6C11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3A9511F6" w14:textId="705F951D" w:rsidR="00B26117" w:rsidRDefault="00B26117" w:rsidP="00B36ED5">
      <w:pPr>
        <w:pStyle w:val="TtuloSeoSecundria"/>
        <w:spacing w:after="0" w:line="480" w:lineRule="auto"/>
        <w:outlineLvl w:val="1"/>
      </w:pPr>
      <w:bookmarkStart w:id="15" w:name="_Toc36198121"/>
      <w:r>
        <w:rPr>
          <w:caps w:val="0"/>
        </w:rPr>
        <w:lastRenderedPageBreak/>
        <w:t>4.5 DIAGRAMAS / MODELAGEM</w:t>
      </w:r>
      <w:bookmarkEnd w:id="15"/>
    </w:p>
    <w:p w14:paraId="102DAC9E" w14:textId="77777777" w:rsidR="00F60B28" w:rsidRPr="005A76A2" w:rsidRDefault="00FA2BBF" w:rsidP="005936E0">
      <w:pPr>
        <w:ind w:firstLine="851"/>
        <w:rPr>
          <w:color w:val="FF0000"/>
        </w:rPr>
      </w:pPr>
      <w:r w:rsidRPr="005A76A2">
        <w:rPr>
          <w:color w:val="FF0000"/>
        </w:rPr>
        <w:t xml:space="preserve">Aqui devem constar </w:t>
      </w:r>
      <w:r w:rsidR="00F60B28" w:rsidRPr="005A76A2">
        <w:rPr>
          <w:color w:val="FF0000"/>
        </w:rPr>
        <w:t>as descrições d</w:t>
      </w:r>
      <w:r w:rsidRPr="005A76A2">
        <w:rPr>
          <w:color w:val="FF0000"/>
        </w:rPr>
        <w:t>os tipos de diagramas envolvidos na descrição do trabalho</w:t>
      </w:r>
      <w:r w:rsidR="00F60B28" w:rsidRPr="005A76A2">
        <w:rPr>
          <w:color w:val="FF0000"/>
        </w:rPr>
        <w:t>, como</w:t>
      </w:r>
      <w:r w:rsidR="00BA65F0" w:rsidRPr="005A76A2">
        <w:rPr>
          <w:color w:val="FF0000"/>
        </w:rPr>
        <w:t xml:space="preserve"> nos exemplos a seguir, ou outros que sejam necessários.</w:t>
      </w:r>
    </w:p>
    <w:p w14:paraId="4343F201" w14:textId="77777777" w:rsidR="00F60B28" w:rsidRDefault="00F60B28" w:rsidP="00F60B28">
      <w:pPr>
        <w:numPr>
          <w:ilvl w:val="0"/>
          <w:numId w:val="3"/>
        </w:numPr>
      </w:pPr>
      <w:r>
        <w:t>Relacionais</w:t>
      </w:r>
    </w:p>
    <w:p w14:paraId="20A7EA94" w14:textId="2C98FCDE" w:rsidR="00F60B28" w:rsidRDefault="005A76A2" w:rsidP="00F60B28">
      <w:pPr>
        <w:numPr>
          <w:ilvl w:val="1"/>
          <w:numId w:val="3"/>
        </w:numPr>
      </w:pPr>
      <w:r>
        <w:t xml:space="preserve">MRN </w:t>
      </w:r>
      <w:r w:rsidRPr="00617550">
        <w:rPr>
          <w:color w:val="FF0000"/>
        </w:rPr>
        <w:t>(Não esqueça de descrever o que é e para que serve</w:t>
      </w:r>
      <w:r w:rsidR="00617550">
        <w:rPr>
          <w:color w:val="FF0000"/>
        </w:rPr>
        <w:t>, coloque imagem</w:t>
      </w:r>
      <w:r w:rsidRPr="00617550">
        <w:rPr>
          <w:color w:val="FF0000"/>
        </w:rPr>
        <w:t>!)</w:t>
      </w:r>
    </w:p>
    <w:p w14:paraId="64DEFDEA" w14:textId="72E5D4ED" w:rsidR="00F60B28" w:rsidRDefault="00F60B28" w:rsidP="006D0624">
      <w:pPr>
        <w:numPr>
          <w:ilvl w:val="1"/>
          <w:numId w:val="3"/>
        </w:numPr>
      </w:pPr>
      <w:r>
        <w:t>MER</w:t>
      </w:r>
      <w:r w:rsidR="005A76A2">
        <w:t xml:space="preserve"> </w:t>
      </w:r>
      <w:r w:rsidR="005A76A2" w:rsidRPr="00617550">
        <w:rPr>
          <w:color w:val="FF0000"/>
        </w:rPr>
        <w:t>(Não esqueça de descrever o que é e para que serve</w:t>
      </w:r>
      <w:r w:rsidR="00617550">
        <w:rPr>
          <w:color w:val="FF0000"/>
        </w:rPr>
        <w:t xml:space="preserve">, coloque imagem </w:t>
      </w:r>
      <w:r w:rsidR="005A76A2" w:rsidRPr="00617550">
        <w:rPr>
          <w:color w:val="FF0000"/>
        </w:rPr>
        <w:t>!)</w:t>
      </w:r>
      <w:r w:rsidR="005A76A2">
        <w:t xml:space="preserve"> </w:t>
      </w:r>
    </w:p>
    <w:p w14:paraId="76268FCA" w14:textId="0650C8E7" w:rsidR="002D3CDF" w:rsidRDefault="002D3CDF" w:rsidP="006D0624">
      <w:pPr>
        <w:numPr>
          <w:ilvl w:val="1"/>
          <w:numId w:val="3"/>
        </w:numPr>
      </w:pPr>
      <w:r>
        <w:t>DICIONARIO DE DADOS</w:t>
      </w:r>
    </w:p>
    <w:p w14:paraId="64380801" w14:textId="2D939CF2" w:rsidR="002D3CDF" w:rsidRDefault="002D3CDF" w:rsidP="006D0624">
      <w:pPr>
        <w:numPr>
          <w:ilvl w:val="1"/>
          <w:numId w:val="3"/>
        </w:numPr>
      </w:pPr>
      <w:r>
        <w:t>REGRAS PARA CRIAÇÃO B.D, TABELA e CAMPOS</w:t>
      </w:r>
    </w:p>
    <w:p w14:paraId="12F8BA79" w14:textId="77777777" w:rsidR="002D3CDF" w:rsidRDefault="002D3CDF" w:rsidP="002D3CDF">
      <w:pPr>
        <w:ind w:left="1440" w:firstLine="0"/>
      </w:pPr>
    </w:p>
    <w:p w14:paraId="31C6FFA1" w14:textId="77777777" w:rsidR="00F60B28" w:rsidRDefault="00F60B28" w:rsidP="00F60B28">
      <w:pPr>
        <w:numPr>
          <w:ilvl w:val="0"/>
          <w:numId w:val="3"/>
        </w:numPr>
      </w:pPr>
      <w:r>
        <w:t>Análise estruturada:</w:t>
      </w:r>
    </w:p>
    <w:p w14:paraId="3A49A3FF" w14:textId="77777777" w:rsidR="00F60B28" w:rsidRDefault="00F60B28" w:rsidP="00F60B28">
      <w:pPr>
        <w:numPr>
          <w:ilvl w:val="1"/>
          <w:numId w:val="3"/>
        </w:numPr>
      </w:pPr>
      <w:r>
        <w:t>Lista de Eventos</w:t>
      </w:r>
    </w:p>
    <w:p w14:paraId="362545AE" w14:textId="77777777" w:rsidR="00F60B28" w:rsidRDefault="00F60B28" w:rsidP="00F60B28">
      <w:pPr>
        <w:numPr>
          <w:ilvl w:val="1"/>
          <w:numId w:val="3"/>
        </w:numPr>
      </w:pPr>
      <w:r>
        <w:t>Diagrama de contexto</w:t>
      </w:r>
    </w:p>
    <w:p w14:paraId="4EEEE818" w14:textId="77777777" w:rsidR="00F60B28" w:rsidRDefault="00F60B28" w:rsidP="00F60B28">
      <w:pPr>
        <w:numPr>
          <w:ilvl w:val="0"/>
          <w:numId w:val="3"/>
        </w:numPr>
      </w:pPr>
      <w:r>
        <w:t>Diagramas UML</w:t>
      </w:r>
    </w:p>
    <w:p w14:paraId="3F5F3522" w14:textId="42863AAF" w:rsidR="007D6583" w:rsidRDefault="007D6583" w:rsidP="007D6583">
      <w:pPr>
        <w:numPr>
          <w:ilvl w:val="1"/>
          <w:numId w:val="3"/>
        </w:numPr>
      </w:pPr>
      <w:r>
        <w:t>Caso de uso</w:t>
      </w:r>
    </w:p>
    <w:p w14:paraId="3286238B" w14:textId="218AA72C" w:rsidR="007D6583" w:rsidRDefault="007D6583" w:rsidP="007D6583">
      <w:pPr>
        <w:numPr>
          <w:ilvl w:val="1"/>
          <w:numId w:val="3"/>
        </w:numPr>
      </w:pPr>
      <w:r>
        <w:t>Especificação do Caso de Uso</w:t>
      </w:r>
    </w:p>
    <w:p w14:paraId="17CA6554" w14:textId="77777777" w:rsidR="007D6583" w:rsidRDefault="007D6583" w:rsidP="00F60B28">
      <w:pPr>
        <w:numPr>
          <w:ilvl w:val="1"/>
          <w:numId w:val="3"/>
        </w:numPr>
      </w:pPr>
      <w:r>
        <w:t xml:space="preserve">Diagrama de </w:t>
      </w:r>
      <w:r w:rsidR="00F60B28">
        <w:t>Classes</w:t>
      </w:r>
    </w:p>
    <w:p w14:paraId="5151512B" w14:textId="77777777" w:rsidR="007D6583" w:rsidRDefault="007D6583" w:rsidP="00F60B28">
      <w:pPr>
        <w:numPr>
          <w:ilvl w:val="1"/>
          <w:numId w:val="3"/>
        </w:numPr>
      </w:pPr>
      <w:r>
        <w:t>Diagrama de Atividade</w:t>
      </w:r>
    </w:p>
    <w:p w14:paraId="29E25F15" w14:textId="77777777" w:rsidR="007D6583" w:rsidRDefault="007D6583" w:rsidP="00F60B28">
      <w:pPr>
        <w:numPr>
          <w:ilvl w:val="1"/>
          <w:numId w:val="3"/>
        </w:numPr>
      </w:pPr>
      <w:r>
        <w:t>Diagrama de Estado</w:t>
      </w:r>
    </w:p>
    <w:p w14:paraId="60ABA826" w14:textId="6F0351A8" w:rsidR="007D6583" w:rsidRDefault="007D6583" w:rsidP="00F60B28">
      <w:pPr>
        <w:numPr>
          <w:ilvl w:val="1"/>
          <w:numId w:val="3"/>
        </w:numPr>
      </w:pPr>
      <w:r>
        <w:t>Diagrama de Sequência</w:t>
      </w:r>
    </w:p>
    <w:p w14:paraId="3E4AD04A" w14:textId="1B8335DC" w:rsidR="00F60B28" w:rsidRDefault="007D6583" w:rsidP="00F60B28">
      <w:pPr>
        <w:numPr>
          <w:ilvl w:val="1"/>
          <w:numId w:val="3"/>
        </w:numPr>
      </w:pPr>
      <w:r>
        <w:t>Diagrama de Componente</w:t>
      </w:r>
    </w:p>
    <w:p w14:paraId="23B27333" w14:textId="77777777" w:rsidR="00F60B28" w:rsidRDefault="00F60B28" w:rsidP="00F60B28">
      <w:pPr>
        <w:numPr>
          <w:ilvl w:val="0"/>
          <w:numId w:val="3"/>
        </w:numPr>
      </w:pPr>
      <w:r>
        <w:t>Web</w:t>
      </w:r>
    </w:p>
    <w:p w14:paraId="0FFA1F75" w14:textId="415D1D1E" w:rsidR="00F60B28" w:rsidRDefault="00F60B28" w:rsidP="00F60B28">
      <w:pPr>
        <w:numPr>
          <w:ilvl w:val="1"/>
          <w:numId w:val="3"/>
        </w:numPr>
      </w:pPr>
      <w:r>
        <w:t>Mapa do site</w:t>
      </w:r>
    </w:p>
    <w:p w14:paraId="2C32D1C7" w14:textId="2C24140D" w:rsidR="00435241" w:rsidRDefault="00435241" w:rsidP="00F60B28">
      <w:pPr>
        <w:numPr>
          <w:ilvl w:val="1"/>
          <w:numId w:val="3"/>
        </w:numPr>
      </w:pPr>
      <w:r>
        <w:t>Interface do Sistema (</w:t>
      </w:r>
      <w:r>
        <w:rPr>
          <w:color w:val="FF0000"/>
        </w:rPr>
        <w:t xml:space="preserve"> Telas do sistema, seja </w:t>
      </w:r>
      <w:r w:rsidR="00B23EB8">
        <w:rPr>
          <w:color w:val="FF0000"/>
        </w:rPr>
        <w:t>WEB, ou seja,</w:t>
      </w:r>
      <w:r>
        <w:rPr>
          <w:color w:val="FF0000"/>
        </w:rPr>
        <w:t xml:space="preserve"> DESK)</w:t>
      </w:r>
    </w:p>
    <w:p w14:paraId="09957A43" w14:textId="77777777" w:rsidR="00F60B28" w:rsidRDefault="00F60B28" w:rsidP="00F60B28">
      <w:pPr>
        <w:numPr>
          <w:ilvl w:val="1"/>
          <w:numId w:val="3"/>
        </w:numPr>
      </w:pPr>
      <w:proofErr w:type="spellStart"/>
      <w:r>
        <w:t>Screenshots</w:t>
      </w:r>
      <w:proofErr w:type="spellEnd"/>
      <w:r>
        <w:t xml:space="preserve"> das páginas</w:t>
      </w:r>
    </w:p>
    <w:p w14:paraId="540110B6" w14:textId="77777777" w:rsidR="002D3CDF" w:rsidRDefault="002D3CDF" w:rsidP="002D3CDF">
      <w:pPr>
        <w:ind w:left="1440" w:firstLine="0"/>
      </w:pPr>
    </w:p>
    <w:p w14:paraId="7C4FB53E" w14:textId="73C8A02B" w:rsidR="002D3CDF" w:rsidRDefault="002D3CDF" w:rsidP="003F7AF6">
      <w:pPr>
        <w:pStyle w:val="TtuloSeoSecundria"/>
        <w:spacing w:before="0" w:after="0" w:line="480" w:lineRule="auto"/>
        <w:ind w:firstLine="709"/>
        <w:rPr>
          <w:caps w:val="0"/>
        </w:rPr>
      </w:pPr>
      <w:r w:rsidRPr="002D3CDF">
        <w:rPr>
          <w:caps w:val="0"/>
          <w:color w:val="FF0000"/>
        </w:rPr>
        <w:t>cada diagrama deve ser acompanhado da sua descrição de aplicação, no contexto do sistema.</w:t>
      </w:r>
      <w:r w:rsidR="007C700A" w:rsidRPr="008719CC">
        <w:br w:type="page"/>
      </w:r>
      <w:r>
        <w:rPr>
          <w:caps w:val="0"/>
        </w:rPr>
        <w:lastRenderedPageBreak/>
        <w:t>4.6 IMPLEMENTAÇÃO</w:t>
      </w:r>
    </w:p>
    <w:p w14:paraId="72B58DED" w14:textId="43657B47" w:rsidR="002D3CDF" w:rsidRPr="002D3CDF" w:rsidRDefault="002D3CDF" w:rsidP="002D3CDF">
      <w:pPr>
        <w:pStyle w:val="TtuloSeoSecundria"/>
        <w:spacing w:before="0" w:after="0"/>
        <w:ind w:firstLine="709"/>
        <w:rPr>
          <w:caps w:val="0"/>
          <w:color w:val="FF0000"/>
        </w:rPr>
      </w:pPr>
      <w:r w:rsidRPr="002D3CDF">
        <w:rPr>
          <w:caps w:val="0"/>
          <w:color w:val="FF0000"/>
        </w:rPr>
        <w:t>Aqui a equipe deve descrever como irá implementar e dar suporte ao sistema.</w:t>
      </w:r>
    </w:p>
    <w:p w14:paraId="782F302B" w14:textId="77777777" w:rsidR="002D3CDF" w:rsidRDefault="002D3CDF" w:rsidP="002D3CDF">
      <w:pPr>
        <w:pStyle w:val="TtuloSeoSecundria"/>
        <w:spacing w:before="0" w:after="0"/>
        <w:ind w:firstLine="709"/>
      </w:pPr>
    </w:p>
    <w:p w14:paraId="2DF71E3C" w14:textId="18E8F660" w:rsidR="002D3CDF" w:rsidRDefault="002D3CDF" w:rsidP="002D3CDF">
      <w:pPr>
        <w:ind w:firstLine="851"/>
        <w:jc w:val="left"/>
        <w:sectPr w:rsidR="002D3CDF" w:rsidSect="009B6C11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14:paraId="6E6611BA" w14:textId="20611E40" w:rsidR="00BC791D" w:rsidRPr="00067905" w:rsidRDefault="00B36ED5" w:rsidP="00B36ED5">
      <w:pPr>
        <w:pStyle w:val="TtuloSeoPrimria"/>
        <w:numPr>
          <w:ilvl w:val="0"/>
          <w:numId w:val="16"/>
        </w:numPr>
        <w:spacing w:after="0" w:line="480" w:lineRule="auto"/>
        <w:outlineLvl w:val="0"/>
      </w:pPr>
      <w:bookmarkStart w:id="16" w:name="_Toc36198122"/>
      <w:r>
        <w:lastRenderedPageBreak/>
        <w:t>CONCLUSÃO</w:t>
      </w:r>
      <w:bookmarkEnd w:id="16"/>
    </w:p>
    <w:p w14:paraId="5CC2F65E" w14:textId="77777777" w:rsidR="000F6964" w:rsidRDefault="00E9054E" w:rsidP="00BC791D">
      <w:pPr>
        <w:ind w:firstLine="851"/>
      </w:pPr>
      <w:r w:rsidRPr="00D865CC">
        <w:t xml:space="preserve">Onde se expõe o fechamento das </w:t>
      </w:r>
      <w:r w:rsidR="0066637C" w:rsidRPr="00D865CC">
        <w:t>ideias</w:t>
      </w:r>
      <w:r w:rsidRPr="00D865CC">
        <w:t xml:space="preserve"> do estudo, são apresentados os resultados da pesquisa, e partindo da análise destes resultados, tiram-se as conclusões e se for necessário, as sugestões relativas ao estudo. </w:t>
      </w:r>
    </w:p>
    <w:p w14:paraId="3E726045" w14:textId="77777777" w:rsidR="00E9054E" w:rsidRPr="00D865CC" w:rsidRDefault="00E9054E" w:rsidP="00BC791D">
      <w:pPr>
        <w:ind w:firstLine="851"/>
      </w:pPr>
      <w:r w:rsidRPr="00D865CC">
        <w:rPr>
          <w:bCs/>
        </w:rPr>
        <w:t>Observação:</w:t>
      </w:r>
      <w:r w:rsidRPr="00D865CC">
        <w:t xml:space="preserve"> É opcional a apresentação dos desdobramentos relativos à importância, síntese, projeção, repercussão, encaminhamento e outros.</w:t>
      </w:r>
    </w:p>
    <w:p w14:paraId="44E41507" w14:textId="623AC09C" w:rsidR="00336705" w:rsidRPr="00B36ED5" w:rsidRDefault="007C700A" w:rsidP="00B36ED5">
      <w:pPr>
        <w:pStyle w:val="Ttulo1"/>
        <w:rPr>
          <w:rStyle w:val="TtuloSeoPrimriaChar"/>
          <w:b/>
          <w:bCs/>
        </w:rPr>
      </w:pPr>
      <w:r w:rsidRPr="00B36ED5">
        <w:rPr>
          <w:color w:val="FF0000"/>
        </w:rPr>
        <w:br w:type="page"/>
      </w:r>
    </w:p>
    <w:p w14:paraId="4901011E" w14:textId="45151604" w:rsidR="00B36ED5" w:rsidRPr="00D37AFF" w:rsidRDefault="00B36ED5" w:rsidP="00D37AFF">
      <w:pPr>
        <w:pStyle w:val="PargrafodaLista"/>
        <w:numPr>
          <w:ilvl w:val="0"/>
          <w:numId w:val="18"/>
        </w:numPr>
        <w:spacing w:line="480" w:lineRule="auto"/>
        <w:jc w:val="left"/>
        <w:outlineLvl w:val="0"/>
        <w:rPr>
          <w:b/>
        </w:rPr>
      </w:pPr>
      <w:bookmarkStart w:id="17" w:name="_Toc36198123"/>
      <w:r w:rsidRPr="00D37AFF">
        <w:rPr>
          <w:b/>
        </w:rPr>
        <w:lastRenderedPageBreak/>
        <w:t>REFERÊNCIAS</w:t>
      </w:r>
      <w:bookmarkEnd w:id="17"/>
    </w:p>
    <w:p w14:paraId="2399DB05" w14:textId="77777777" w:rsidR="009E43FB" w:rsidRPr="00141B25" w:rsidRDefault="00ED0A81" w:rsidP="0066637C">
      <w:pPr>
        <w:pStyle w:val="ContedoReferncias"/>
        <w:jc w:val="both"/>
      </w:pPr>
      <w:r w:rsidRPr="00141B25">
        <w:t>ENGEL, J.; BLACKWELL, R. D.; MINIARD, P. W.</w:t>
      </w:r>
      <w:r w:rsidRPr="00141B25">
        <w:rPr>
          <w:b/>
        </w:rPr>
        <w:t xml:space="preserve"> Comportamento do</w:t>
      </w:r>
      <w:r w:rsidR="00994053" w:rsidRPr="00141B25">
        <w:rPr>
          <w:b/>
        </w:rPr>
        <w:t xml:space="preserve"> </w:t>
      </w:r>
      <w:r w:rsidRPr="00141B25">
        <w:rPr>
          <w:b/>
        </w:rPr>
        <w:t xml:space="preserve">consumidor. </w:t>
      </w:r>
      <w:r w:rsidRPr="00141B25">
        <w:t>8. ed. Rio de Janeiro: LTC, 2000.</w:t>
      </w:r>
    </w:p>
    <w:p w14:paraId="60740B48" w14:textId="77777777" w:rsidR="000F6964" w:rsidRPr="00141B25" w:rsidRDefault="000F6964" w:rsidP="00141B25">
      <w:pPr>
        <w:pStyle w:val="ContedoReferncias"/>
      </w:pPr>
    </w:p>
    <w:p w14:paraId="5EE1B966" w14:textId="77777777" w:rsidR="00141B25" w:rsidRDefault="00141B25" w:rsidP="0066637C">
      <w:pPr>
        <w:pStyle w:val="ContedoReferncias"/>
        <w:jc w:val="both"/>
      </w:pPr>
      <w:r w:rsidRPr="00141B25">
        <w:t xml:space="preserve">AMADO, Jorge. </w:t>
      </w:r>
      <w:r w:rsidRPr="00141B25">
        <w:rPr>
          <w:b/>
          <w:bCs/>
        </w:rPr>
        <w:t>Capitães de areia</w:t>
      </w:r>
      <w:r w:rsidRPr="00141B25">
        <w:t xml:space="preserve">. Rio de Janeiro: Record, 1991. 233 p. </w:t>
      </w:r>
    </w:p>
    <w:p w14:paraId="14925BA5" w14:textId="77777777" w:rsidR="000F6964" w:rsidRPr="00141B25" w:rsidRDefault="000F6964" w:rsidP="00141B25">
      <w:pPr>
        <w:pStyle w:val="ContedoReferncias"/>
      </w:pPr>
    </w:p>
    <w:p w14:paraId="4DD27765" w14:textId="77777777" w:rsidR="00491237" w:rsidRDefault="00045376" w:rsidP="0066637C">
      <w:pPr>
        <w:pStyle w:val="ContedoReferncias"/>
        <w:jc w:val="both"/>
      </w:pPr>
      <w:r>
        <w:t>______</w:t>
      </w:r>
      <w:r w:rsidR="00141B25" w:rsidRPr="00141B25">
        <w:t xml:space="preserve">. </w:t>
      </w:r>
      <w:r w:rsidR="00141B25" w:rsidRPr="00141B25">
        <w:rPr>
          <w:b/>
          <w:bCs/>
        </w:rPr>
        <w:t>Gabriela cravo e canela.</w:t>
      </w:r>
      <w:r w:rsidR="00141B25" w:rsidRPr="00141B25">
        <w:t xml:space="preserve"> São Paulo: Martins, 1958. 453 p. </w:t>
      </w:r>
    </w:p>
    <w:p w14:paraId="1E3B4F36" w14:textId="77777777" w:rsidR="000F6964" w:rsidRDefault="000F6964" w:rsidP="00141B25">
      <w:pPr>
        <w:pStyle w:val="ContedoReferncias"/>
      </w:pPr>
    </w:p>
    <w:p w14:paraId="645A8536" w14:textId="77777777" w:rsidR="00AE0F0D" w:rsidRPr="00AE0F0D" w:rsidRDefault="00AE0F0D" w:rsidP="0066637C">
      <w:pPr>
        <w:pStyle w:val="ContedoReferncias"/>
        <w:jc w:val="both"/>
      </w:pPr>
      <w:r w:rsidRPr="00AE0F0D">
        <w:t xml:space="preserve">PRADO, Geraldo. </w:t>
      </w:r>
      <w:r w:rsidRPr="009D5644">
        <w:rPr>
          <w:b/>
        </w:rPr>
        <w:t>A arena científica. Ciência da Informação</w:t>
      </w:r>
      <w:r w:rsidRPr="00AE0F0D">
        <w:t>, Brasília, v. 24, n. 2, 1995. Recensões. Disponível em:&lt;http://www.ibict.br/</w:t>
      </w:r>
      <w:proofErr w:type="spellStart"/>
      <w:r w:rsidRPr="00AE0F0D">
        <w:t>cionline</w:t>
      </w:r>
      <w:proofErr w:type="spellEnd"/>
      <w:r w:rsidRPr="00AE0F0D">
        <w:t>/</w:t>
      </w:r>
      <w:proofErr w:type="spellStart"/>
      <w:r w:rsidRPr="00AE0F0D">
        <w:t>inicio</w:t>
      </w:r>
      <w:proofErr w:type="spellEnd"/>
      <w:r w:rsidRPr="00AE0F0D">
        <w:t>.</w:t>
      </w:r>
      <w:proofErr w:type="spellStart"/>
      <w:r w:rsidRPr="00AE0F0D">
        <w:t>htm</w:t>
      </w:r>
      <w:proofErr w:type="spellEnd"/>
      <w:r w:rsidRPr="00AE0F0D">
        <w:t>&gt;. Acesso em: 16 dez. 2003.</w:t>
      </w:r>
    </w:p>
    <w:p w14:paraId="7FB5441A" w14:textId="77777777" w:rsidR="000F6964" w:rsidRPr="009B6C11" w:rsidRDefault="000F6964" w:rsidP="00141B25">
      <w:pPr>
        <w:pStyle w:val="ContedoReferncias"/>
      </w:pPr>
    </w:p>
    <w:p w14:paraId="68029154" w14:textId="77777777" w:rsidR="002856F5" w:rsidRDefault="00994053" w:rsidP="0066637C">
      <w:pPr>
        <w:pStyle w:val="ContedoReferncias"/>
        <w:jc w:val="both"/>
      </w:pPr>
      <w:r w:rsidRPr="00564144">
        <w:t xml:space="preserve">JOHANSSON, Henry J. et al. </w:t>
      </w:r>
      <w:r w:rsidRPr="009D5644">
        <w:rPr>
          <w:b/>
        </w:rPr>
        <w:t>Processos de negócios: como criar sinergia entre a estratégia de mercado e a excelência operacional</w:t>
      </w:r>
      <w:r w:rsidRPr="00994053">
        <w:t>. São Paulo: Pioneira, 1995. (Biblioteca Pioneira de Administra</w:t>
      </w:r>
      <w:r w:rsidRPr="00F26DA1">
        <w:t xml:space="preserve">ção e Negócios). Tradução de: Business </w:t>
      </w:r>
      <w:proofErr w:type="spellStart"/>
      <w:r w:rsidRPr="00DF6D81">
        <w:t>process</w:t>
      </w:r>
      <w:proofErr w:type="spellEnd"/>
      <w:r w:rsidRPr="00F26DA1">
        <w:t xml:space="preserve"> </w:t>
      </w:r>
      <w:proofErr w:type="spellStart"/>
      <w:r w:rsidRPr="00DF6D81">
        <w:t>reengineering</w:t>
      </w:r>
      <w:proofErr w:type="spellEnd"/>
      <w:r w:rsidRPr="00F26DA1">
        <w:t>.</w:t>
      </w:r>
    </w:p>
    <w:p w14:paraId="458E3555" w14:textId="77777777" w:rsidR="002856F5" w:rsidRDefault="002856F5" w:rsidP="00141B25">
      <w:pPr>
        <w:pStyle w:val="ContedoReferncias"/>
      </w:pPr>
    </w:p>
    <w:p w14:paraId="7BA0D458" w14:textId="77777777" w:rsidR="002856F5" w:rsidRDefault="002856F5" w:rsidP="00141B25">
      <w:pPr>
        <w:pStyle w:val="ContedoReferncias"/>
      </w:pPr>
    </w:p>
    <w:p w14:paraId="63FF2555" w14:textId="77777777" w:rsidR="009E43FB" w:rsidRPr="00611F62" w:rsidRDefault="009D5644" w:rsidP="00611F62">
      <w:pPr>
        <w:ind w:firstLine="0"/>
        <w:rPr>
          <w:color w:val="FF0000"/>
        </w:rPr>
      </w:pPr>
      <w:r w:rsidRPr="00611F62">
        <w:rPr>
          <w:color w:val="FF0000"/>
        </w:rPr>
        <w:t>(</w:t>
      </w:r>
      <w:r w:rsidR="0066637C" w:rsidRPr="00611F62">
        <w:rPr>
          <w:color w:val="FF0000"/>
        </w:rPr>
        <w:t>Mais</w:t>
      </w:r>
      <w:r w:rsidR="002856F5" w:rsidRPr="00611F62">
        <w:rPr>
          <w:color w:val="FF0000"/>
        </w:rPr>
        <w:t xml:space="preserve"> </w:t>
      </w:r>
      <w:r w:rsidRPr="00611F62">
        <w:rPr>
          <w:color w:val="FF0000"/>
        </w:rPr>
        <w:t>exemplo</w:t>
      </w:r>
      <w:r w:rsidR="002856F5" w:rsidRPr="00611F62">
        <w:rPr>
          <w:color w:val="FF0000"/>
        </w:rPr>
        <w:t xml:space="preserve">s no site da Biblioteca Central da PUCRS </w:t>
      </w:r>
      <w:hyperlink r:id="rId12" w:history="1">
        <w:r w:rsidR="002856F5" w:rsidRPr="00611F62">
          <w:rPr>
            <w:color w:val="FF0000"/>
          </w:rPr>
          <w:t>http://www.pucrs.br/biblioteca/modelo.htm</w:t>
        </w:r>
      </w:hyperlink>
      <w:r w:rsidRPr="00611F62">
        <w:rPr>
          <w:color w:val="FF0000"/>
        </w:rPr>
        <w:t>).</w:t>
      </w:r>
    </w:p>
    <w:p w14:paraId="4E482756" w14:textId="77777777" w:rsidR="0087639D" w:rsidRPr="00D547BE" w:rsidRDefault="0087639D" w:rsidP="003118A3">
      <w:pPr>
        <w:ind w:firstLine="0"/>
        <w:jc w:val="center"/>
        <w:rPr>
          <w:rStyle w:val="TtuloSeoPrimriaChar"/>
        </w:rPr>
      </w:pPr>
      <w:r w:rsidRPr="00DA399B">
        <w:rPr>
          <w:b/>
        </w:rPr>
        <w:br w:type="page"/>
      </w:r>
      <w:r w:rsidRPr="00D547BE">
        <w:rPr>
          <w:rStyle w:val="TtuloSeoPrimriaChar"/>
        </w:rPr>
        <w:lastRenderedPageBreak/>
        <w:t>GLOSS</w:t>
      </w:r>
      <w:r w:rsidR="00D865CC" w:rsidRPr="00D547BE">
        <w:rPr>
          <w:rStyle w:val="TtuloSeoPrimriaChar"/>
        </w:rPr>
        <w:t>Á</w:t>
      </w:r>
      <w:r w:rsidRPr="00D547BE">
        <w:rPr>
          <w:rStyle w:val="TtuloSeoPrimriaChar"/>
        </w:rPr>
        <w:t>RIO</w:t>
      </w:r>
    </w:p>
    <w:p w14:paraId="4119F8F1" w14:textId="77777777" w:rsidR="003118A3" w:rsidRPr="003118A3" w:rsidRDefault="003118A3" w:rsidP="003118A3">
      <w:pPr>
        <w:ind w:firstLine="0"/>
        <w:jc w:val="center"/>
        <w:rPr>
          <w:b/>
        </w:rPr>
      </w:pPr>
    </w:p>
    <w:p w14:paraId="1C700234" w14:textId="77777777" w:rsidR="0087639D" w:rsidRDefault="0087639D" w:rsidP="000F6964">
      <w:pPr>
        <w:ind w:firstLine="0"/>
      </w:pPr>
      <w:r>
        <w:t>Palavra – Significado da palavra</w:t>
      </w:r>
    </w:p>
    <w:p w14:paraId="101157C4" w14:textId="77777777" w:rsidR="003118A3" w:rsidRDefault="003118A3" w:rsidP="000F6964">
      <w:pPr>
        <w:ind w:firstLine="0"/>
      </w:pPr>
    </w:p>
    <w:p w14:paraId="0460A9A3" w14:textId="77777777" w:rsidR="003118A3" w:rsidRPr="00DA399B" w:rsidRDefault="003118A3" w:rsidP="003118A3">
      <w:pPr>
        <w:ind w:firstLine="0"/>
        <w:jc w:val="center"/>
        <w:rPr>
          <w:b/>
          <w:bCs/>
          <w:color w:val="FF0000"/>
        </w:rPr>
      </w:pPr>
      <w:r w:rsidRPr="00DA399B">
        <w:rPr>
          <w:b/>
          <w:bCs/>
          <w:color w:val="FF0000"/>
        </w:rPr>
        <w:t>Glossário (opcional)</w:t>
      </w:r>
    </w:p>
    <w:p w14:paraId="0B5884DF" w14:textId="77777777" w:rsidR="003118A3" w:rsidRDefault="003118A3" w:rsidP="000F6964">
      <w:pPr>
        <w:ind w:firstLine="0"/>
      </w:pPr>
    </w:p>
    <w:p w14:paraId="5DEE0A65" w14:textId="77777777" w:rsidR="000F6964" w:rsidRDefault="000F6964" w:rsidP="000F6964">
      <w:pPr>
        <w:ind w:firstLine="0"/>
      </w:pPr>
    </w:p>
    <w:p w14:paraId="1011A50D" w14:textId="77777777" w:rsidR="00045376" w:rsidRDefault="0087639D" w:rsidP="003118A3">
      <w:pPr>
        <w:ind w:firstLine="0"/>
        <w:jc w:val="center"/>
        <w:rPr>
          <w:rStyle w:val="TtuloSeoPrimriaChar"/>
        </w:rPr>
      </w:pPr>
      <w:r w:rsidRPr="00611F62">
        <w:rPr>
          <w:color w:val="FF0000"/>
        </w:rPr>
        <w:br w:type="page"/>
      </w:r>
      <w:r w:rsidR="00045376" w:rsidRPr="00045376">
        <w:rPr>
          <w:rStyle w:val="TtuloSeoPrimriaChar"/>
        </w:rPr>
        <w:lastRenderedPageBreak/>
        <w:t>APÊNDICE</w:t>
      </w:r>
      <w:r w:rsidR="00045376">
        <w:rPr>
          <w:rStyle w:val="TtuloSeoPrimriaChar"/>
        </w:rPr>
        <w:t>S</w:t>
      </w:r>
    </w:p>
    <w:p w14:paraId="0FF5ADD4" w14:textId="77777777" w:rsidR="003118A3" w:rsidRPr="003118A3" w:rsidRDefault="003118A3" w:rsidP="003118A3">
      <w:pPr>
        <w:ind w:firstLine="0"/>
        <w:jc w:val="center"/>
        <w:rPr>
          <w:rFonts w:cs="Arial"/>
          <w:b/>
          <w:bCs/>
          <w:color w:val="FF0000"/>
        </w:rPr>
      </w:pPr>
    </w:p>
    <w:p w14:paraId="5F1A6A24" w14:textId="77777777" w:rsidR="0087639D" w:rsidRP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A</w:t>
      </w:r>
      <w:r w:rsidR="00A62C26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serviço de renovação de empréstimos</w:t>
      </w:r>
      <w:r>
        <w:rPr>
          <w:rFonts w:cs="Arial"/>
        </w:rPr>
        <w:t>.</w:t>
      </w:r>
    </w:p>
    <w:p w14:paraId="1366D5E6" w14:textId="77777777" w:rsidR="0087639D" w:rsidRPr="0087639D" w:rsidRDefault="0087639D" w:rsidP="00785EB2">
      <w:pPr>
        <w:ind w:firstLine="0"/>
        <w:rPr>
          <w:rFonts w:cs="Arial"/>
        </w:rPr>
      </w:pPr>
    </w:p>
    <w:p w14:paraId="6B28A4D4" w14:textId="77777777" w:rsidR="0087639D" w:rsidRDefault="0087639D" w:rsidP="004B4E40">
      <w:pPr>
        <w:spacing w:line="240" w:lineRule="auto"/>
        <w:ind w:firstLine="0"/>
        <w:rPr>
          <w:rFonts w:cs="Arial"/>
        </w:rPr>
      </w:pPr>
      <w:r w:rsidRPr="00067905">
        <w:rPr>
          <w:rStyle w:val="TtuloSeoPrimriaChar"/>
        </w:rPr>
        <w:t>APÊNDICE B</w:t>
      </w:r>
      <w:r w:rsidRPr="0087639D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</w:t>
      </w:r>
      <w:r>
        <w:rPr>
          <w:rFonts w:cs="Arial"/>
        </w:rPr>
        <w:t>erviço de empréstimo domiciliar.</w:t>
      </w:r>
    </w:p>
    <w:p w14:paraId="114855C6" w14:textId="77777777" w:rsidR="003118A3" w:rsidRDefault="003118A3" w:rsidP="004B4E40">
      <w:pPr>
        <w:spacing w:line="240" w:lineRule="auto"/>
        <w:ind w:firstLine="0"/>
        <w:rPr>
          <w:rFonts w:cs="Arial"/>
        </w:rPr>
      </w:pPr>
    </w:p>
    <w:p w14:paraId="1F0F510B" w14:textId="71C0F67F" w:rsidR="003118A3" w:rsidRDefault="003118A3" w:rsidP="004B4E40">
      <w:pPr>
        <w:spacing w:line="240" w:lineRule="auto"/>
        <w:ind w:firstLine="0"/>
        <w:rPr>
          <w:rFonts w:cs="Arial"/>
        </w:rPr>
      </w:pPr>
      <w:r w:rsidRPr="00611F62">
        <w:rPr>
          <w:b/>
          <w:bCs/>
          <w:color w:val="FF0000"/>
        </w:rPr>
        <w:t xml:space="preserve">Apêndice(s) </w:t>
      </w:r>
      <w:r w:rsidRPr="00611F62">
        <w:rPr>
          <w:rFonts w:cs="Arial"/>
          <w:b/>
          <w:bCs/>
          <w:color w:val="FF0000"/>
        </w:rPr>
        <w:t>(</w:t>
      </w:r>
      <w:r w:rsidRPr="00611F62">
        <w:rPr>
          <w:rFonts w:cs="Arial"/>
          <w:color w:val="FF0000"/>
        </w:rPr>
        <w:t xml:space="preserve">Este item é elaborado pelo próprio autor do trabalho e serve para complementar a sua argumentação. É um elemento </w:t>
      </w:r>
      <w:r w:rsidRPr="00611F62">
        <w:rPr>
          <w:rFonts w:cs="Arial"/>
          <w:b/>
          <w:bCs/>
          <w:color w:val="FF0000"/>
        </w:rPr>
        <w:t>opcional</w:t>
      </w:r>
      <w:r w:rsidR="008101DC">
        <w:rPr>
          <w:rFonts w:cs="Arial"/>
          <w:b/>
          <w:bCs/>
          <w:color w:val="FF0000"/>
        </w:rPr>
        <w:t xml:space="preserve"> aqui </w:t>
      </w:r>
      <w:proofErr w:type="spellStart"/>
      <w:r w:rsidR="008101DC">
        <w:rPr>
          <w:rFonts w:cs="Arial"/>
          <w:b/>
          <w:bCs/>
          <w:color w:val="FF0000"/>
        </w:rPr>
        <w:t>deveficar</w:t>
      </w:r>
      <w:proofErr w:type="spellEnd"/>
      <w:r w:rsidR="008101DC">
        <w:rPr>
          <w:rFonts w:cs="Arial"/>
          <w:b/>
          <w:bCs/>
          <w:color w:val="FF0000"/>
        </w:rPr>
        <w:t>: Entrevista, Códigos Programação WEB , Códigos SQL</w:t>
      </w:r>
      <w:r w:rsidRPr="00611F62">
        <w:rPr>
          <w:rFonts w:cs="Arial"/>
          <w:b/>
          <w:bCs/>
          <w:color w:val="FF0000"/>
        </w:rPr>
        <w:t>).</w:t>
      </w:r>
    </w:p>
    <w:p w14:paraId="29A4CABF" w14:textId="77777777" w:rsidR="00045376" w:rsidRDefault="00B9347B" w:rsidP="003118A3">
      <w:pPr>
        <w:ind w:firstLine="0"/>
        <w:jc w:val="center"/>
        <w:rPr>
          <w:rStyle w:val="TtuloSeoPrimriaChar"/>
        </w:rPr>
      </w:pPr>
      <w:r w:rsidRPr="00611F62">
        <w:rPr>
          <w:color w:val="FF0000"/>
        </w:rPr>
        <w:br w:type="page"/>
      </w:r>
      <w:r w:rsidR="00045376" w:rsidRPr="00067905">
        <w:rPr>
          <w:rStyle w:val="TtuloSeoPrimriaChar"/>
        </w:rPr>
        <w:lastRenderedPageBreak/>
        <w:t>ANEXO</w:t>
      </w:r>
      <w:r w:rsidR="00045376">
        <w:rPr>
          <w:rStyle w:val="TtuloSeoPrimriaChar"/>
        </w:rPr>
        <w:t>S</w:t>
      </w:r>
    </w:p>
    <w:p w14:paraId="3202BA42" w14:textId="77777777" w:rsidR="003118A3" w:rsidRPr="00611F62" w:rsidRDefault="003118A3" w:rsidP="003118A3">
      <w:pPr>
        <w:ind w:firstLine="0"/>
        <w:jc w:val="center"/>
        <w:rPr>
          <w:color w:val="FF0000"/>
        </w:rPr>
      </w:pPr>
    </w:p>
    <w:p w14:paraId="2DB04AA6" w14:textId="77777777" w:rsidR="0015756E" w:rsidRDefault="006850A3" w:rsidP="00F95529">
      <w:pPr>
        <w:ind w:firstLine="0"/>
      </w:pPr>
      <w:r w:rsidRPr="00067905">
        <w:rPr>
          <w:rStyle w:val="TtuloSeoPrimriaChar"/>
        </w:rPr>
        <w:t>ANEXO A</w:t>
      </w:r>
      <w:r w:rsidRPr="006850A3">
        <w:t xml:space="preserve"> - Demonstrativo de </w:t>
      </w:r>
      <w:r w:rsidR="0066637C" w:rsidRPr="006850A3">
        <w:t>frequência</w:t>
      </w:r>
      <w:r w:rsidRPr="006850A3">
        <w:t xml:space="preserve"> diária ago./set. 2001</w:t>
      </w:r>
    </w:p>
    <w:p w14:paraId="5F2C7F85" w14:textId="77777777" w:rsidR="00DD3542" w:rsidRDefault="00DD3542" w:rsidP="00DD3542">
      <w:pPr>
        <w:ind w:firstLine="0"/>
      </w:pPr>
      <w:r w:rsidRPr="00067905">
        <w:rPr>
          <w:rStyle w:val="TtuloSeoPrimriaChar"/>
        </w:rPr>
        <w:t>ANEXO B</w:t>
      </w:r>
      <w:r w:rsidRPr="006850A3">
        <w:t xml:space="preserve"> - Demonstrativo de </w:t>
      </w:r>
      <w:r w:rsidR="0066637C" w:rsidRPr="006850A3">
        <w:t>frequência</w:t>
      </w:r>
      <w:r w:rsidRPr="006850A3">
        <w:t xml:space="preserve"> diária </w:t>
      </w:r>
      <w:r>
        <w:t>jan</w:t>
      </w:r>
      <w:r w:rsidRPr="006850A3">
        <w:t>./</w:t>
      </w:r>
      <w:r>
        <w:t>dez</w:t>
      </w:r>
      <w:r w:rsidRPr="006850A3">
        <w:t>. 200</w:t>
      </w:r>
      <w:r>
        <w:t>2</w:t>
      </w:r>
    </w:p>
    <w:p w14:paraId="4924FA84" w14:textId="77777777" w:rsidR="003118A3" w:rsidRDefault="003118A3" w:rsidP="00DD3542">
      <w:pPr>
        <w:ind w:firstLine="0"/>
      </w:pPr>
    </w:p>
    <w:p w14:paraId="2AAB74B1" w14:textId="77777777" w:rsidR="003118A3" w:rsidRPr="003F5EBB" w:rsidRDefault="003118A3" w:rsidP="00DD3542">
      <w:pPr>
        <w:ind w:firstLine="0"/>
      </w:pPr>
      <w:r w:rsidRPr="00611F62">
        <w:rPr>
          <w:b/>
          <w:color w:val="FF0000"/>
        </w:rPr>
        <w:t>Anexos (Este item é constituído por documentos complementares ao texto do trabalho e que não são elaborados pelo autor do mesmo, servem para fundamentação, comprovação e ilustração. É um elemento opcional)</w:t>
      </w:r>
    </w:p>
    <w:p w14:paraId="0EA882DF" w14:textId="77777777" w:rsidR="00DD3542" w:rsidRDefault="00DD3542" w:rsidP="00F95529">
      <w:pPr>
        <w:ind w:firstLine="0"/>
      </w:pPr>
    </w:p>
    <w:p w14:paraId="71B14CF2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9E1D90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84E9CDC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AE45ED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61648EC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FF86D36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8828489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72236664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31BF66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72C79804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E1FB4CE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51683DA5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2711B1B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CDAA977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BA43617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05BBCD93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0CA433E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A8255E6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526311F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537409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03B4A70A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4478CC20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93BC8E1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3596571A" w14:textId="77777777" w:rsidR="00105FE4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398417B" w14:textId="77777777" w:rsidR="00105FE4" w:rsidRPr="00311EF8" w:rsidRDefault="00645A91" w:rsidP="00105FE4">
      <w:pPr>
        <w:ind w:firstLine="0"/>
        <w:jc w:val="center"/>
        <w:rPr>
          <w:rFonts w:cs="Arial"/>
          <w:b/>
          <w:bCs/>
          <w:color w:val="FF0000"/>
        </w:rPr>
      </w:pPr>
      <w:r>
        <w:rPr>
          <w:rFonts w:cs="Arial"/>
          <w:b/>
          <w:bCs/>
          <w:color w:val="FF0000"/>
        </w:rPr>
        <w:br w:type="page"/>
      </w:r>
      <w:r w:rsidR="00105FE4" w:rsidRPr="00311EF8">
        <w:rPr>
          <w:rFonts w:cs="Arial"/>
          <w:b/>
          <w:bCs/>
          <w:color w:val="FF0000"/>
        </w:rPr>
        <w:lastRenderedPageBreak/>
        <w:t>Exemplos de Citações</w:t>
      </w:r>
    </w:p>
    <w:p w14:paraId="6314FEFF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direta:</w:t>
      </w:r>
    </w:p>
    <w:p w14:paraId="37876B62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12F53E9" w14:textId="77777777" w:rsidR="00105FE4" w:rsidRPr="003E6166" w:rsidRDefault="00105FE4" w:rsidP="00105FE4">
      <w:r>
        <w:t>Citações diretas de até 3 linhas, devem</w:t>
      </w:r>
      <w:r w:rsidRPr="003E6166">
        <w:t xml:space="preserve"> iniciar e terminar por aspas duplas.</w:t>
      </w:r>
    </w:p>
    <w:p w14:paraId="6FB2EC28" w14:textId="77777777" w:rsidR="00105FE4" w:rsidRPr="003E6166" w:rsidRDefault="00105FE4" w:rsidP="00105FE4">
      <w:r w:rsidRPr="003E6166">
        <w:t>Se o texto original já contiver aspas duplas, substituí-las por aspas simples. A indicação da fonte da citação pode estar inserida no texto ou após a citação.</w:t>
      </w:r>
    </w:p>
    <w:p w14:paraId="3E1AA48E" w14:textId="77777777" w:rsidR="00105FE4" w:rsidRDefault="00105FE4" w:rsidP="00105FE4">
      <w:pPr>
        <w:rPr>
          <w:color w:val="FF0000"/>
        </w:rPr>
      </w:pPr>
    </w:p>
    <w:p w14:paraId="1F27B654" w14:textId="77777777" w:rsidR="00105FE4" w:rsidRPr="00DE787B" w:rsidRDefault="00105FE4" w:rsidP="00105FE4">
      <w:pPr>
        <w:rPr>
          <w:color w:val="FF0000"/>
        </w:rPr>
      </w:pPr>
      <w:r w:rsidRPr="00DE787B">
        <w:rPr>
          <w:color w:val="FF0000"/>
        </w:rPr>
        <w:t>Exemplo:</w:t>
      </w:r>
    </w:p>
    <w:p w14:paraId="518A66B8" w14:textId="77777777" w:rsidR="00105FE4" w:rsidRPr="003E6166" w:rsidRDefault="00105FE4" w:rsidP="00105FE4"/>
    <w:p w14:paraId="45936F25" w14:textId="77777777" w:rsidR="00105FE4" w:rsidRPr="003E6166" w:rsidRDefault="00105FE4" w:rsidP="00105FE4">
      <w:r w:rsidRPr="003E6166">
        <w:t>Segundo Castro (2001, p. 23): "Os deveres da conduta do anestesiologista constituem predicados importantes quando se quer avaliar a qualidade do procedimento."</w:t>
      </w:r>
    </w:p>
    <w:p w14:paraId="441BB12A" w14:textId="77777777" w:rsidR="00105FE4" w:rsidRPr="003E6166" w:rsidRDefault="00105FE4" w:rsidP="00105FE4"/>
    <w:p w14:paraId="7568601C" w14:textId="77777777" w:rsidR="00105FE4" w:rsidRPr="00DE787B" w:rsidRDefault="0066637C" w:rsidP="00105FE4">
      <w:pPr>
        <w:rPr>
          <w:color w:val="FF0000"/>
        </w:rPr>
      </w:pPr>
      <w:r w:rsidRPr="00DE787B">
        <w:rPr>
          <w:color w:val="FF0000"/>
        </w:rPr>
        <w:t>Ou</w:t>
      </w:r>
    </w:p>
    <w:p w14:paraId="403C19CB" w14:textId="77777777" w:rsidR="00105FE4" w:rsidRPr="003E6166" w:rsidRDefault="00105FE4" w:rsidP="00105FE4"/>
    <w:p w14:paraId="5CB651E4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"A expressão 'furiosa' dessa estátua de que fala Rebelais, corresponde também à realidade." (BAKHTIN, 1987, p. 89).</w:t>
      </w:r>
    </w:p>
    <w:p w14:paraId="59708D2A" w14:textId="77777777" w:rsidR="00105FE4" w:rsidRPr="003E6166" w:rsidRDefault="00105FE4" w:rsidP="00105FE4">
      <w:pPr>
        <w:rPr>
          <w:rFonts w:cs="Arial"/>
        </w:rPr>
      </w:pPr>
    </w:p>
    <w:p w14:paraId="4DE46F54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 com mais de três linhas:</w:t>
      </w:r>
    </w:p>
    <w:p w14:paraId="4F8FD902" w14:textId="77777777" w:rsidR="00105FE4" w:rsidRPr="003E6166" w:rsidRDefault="00105FE4" w:rsidP="00105FE4"/>
    <w:p w14:paraId="5C85065B" w14:textId="77777777" w:rsidR="00105FE4" w:rsidRPr="003E6166" w:rsidRDefault="00105FE4" w:rsidP="00105FE4">
      <w:pPr>
        <w:rPr>
          <w:bCs/>
        </w:rPr>
      </w:pPr>
      <w:r w:rsidRPr="003E6166">
        <w:rPr>
          <w:bCs/>
        </w:rPr>
        <w:t>Deve ser destacada com recuo de 4 cm da margem esquerda, com letra menor que do que a utilizada no texto. Não se utilizam aspas. A indicação da fonte da citação pode estar inserida no texto ou após a citação.</w:t>
      </w:r>
    </w:p>
    <w:p w14:paraId="7651A8B9" w14:textId="77777777" w:rsidR="00105FE4" w:rsidRPr="003E6166" w:rsidRDefault="00105FE4" w:rsidP="00105FE4">
      <w:pPr>
        <w:rPr>
          <w:bCs/>
        </w:rPr>
      </w:pPr>
    </w:p>
    <w:p w14:paraId="35C2AEFA" w14:textId="77777777" w:rsidR="00105FE4" w:rsidRPr="00DE787B" w:rsidRDefault="00105FE4" w:rsidP="00105FE4">
      <w:pPr>
        <w:rPr>
          <w:bCs/>
          <w:color w:val="FF0000"/>
        </w:rPr>
      </w:pPr>
      <w:r w:rsidRPr="00DE787B">
        <w:rPr>
          <w:bCs/>
          <w:color w:val="FF0000"/>
        </w:rPr>
        <w:t>Exemplo:</w:t>
      </w:r>
    </w:p>
    <w:p w14:paraId="08BF8AB6" w14:textId="77777777" w:rsidR="00105FE4" w:rsidRPr="003E6166" w:rsidRDefault="00105FE4" w:rsidP="00105FE4">
      <w:pPr>
        <w:rPr>
          <w:bCs/>
        </w:rPr>
      </w:pPr>
    </w:p>
    <w:p w14:paraId="37390C15" w14:textId="77777777" w:rsidR="00105FE4" w:rsidRPr="003E6166" w:rsidRDefault="00105FE4" w:rsidP="00105FE4">
      <w:pPr>
        <w:autoSpaceDE w:val="0"/>
        <w:autoSpaceDN w:val="0"/>
        <w:adjustRightInd w:val="0"/>
        <w:rPr>
          <w:rFonts w:cs="Arial"/>
        </w:rPr>
      </w:pPr>
      <w:r w:rsidRPr="003E6166">
        <w:rPr>
          <w:rFonts w:cs="Arial"/>
        </w:rPr>
        <w:t>Sobre mercado financeiro, Fortuna (1996, p. 15) considera:</w:t>
      </w:r>
    </w:p>
    <w:p w14:paraId="229162AA" w14:textId="77777777" w:rsidR="00105FE4" w:rsidRPr="003E6166" w:rsidRDefault="00105FE4" w:rsidP="00105FE4"/>
    <w:p w14:paraId="3E82CFDA" w14:textId="77777777" w:rsidR="00105FE4" w:rsidRPr="003E6166" w:rsidRDefault="00105FE4" w:rsidP="00105FE4">
      <w:pPr>
        <w:pStyle w:val="Citaes"/>
      </w:pPr>
      <w:r w:rsidRPr="003E6166">
        <w:t>O mercado financeiro permite que um agente econômico qualquer, sem perspectivas de aplicação, em algum empreendimento próprio, da poupança que é capaz de gerar, seja colocado em contato com outro, cujas perspectivas de investimento superam as respectivas disponibilidades de poupança.</w:t>
      </w:r>
    </w:p>
    <w:p w14:paraId="3B6CAB99" w14:textId="77777777" w:rsidR="00105FE4" w:rsidRPr="003E6166" w:rsidRDefault="00105FE4" w:rsidP="00105FE4"/>
    <w:p w14:paraId="52FFD869" w14:textId="77777777" w:rsidR="00105FE4" w:rsidRDefault="00105FE4" w:rsidP="00105FE4">
      <w:pPr>
        <w:ind w:firstLine="0"/>
        <w:jc w:val="center"/>
        <w:rPr>
          <w:rFonts w:cs="Arial"/>
          <w:b/>
          <w:color w:val="FF0000"/>
        </w:rPr>
      </w:pPr>
      <w:r w:rsidRPr="003E6166">
        <w:rPr>
          <w:rFonts w:cs="Arial"/>
          <w:b/>
          <w:color w:val="FF0000"/>
        </w:rPr>
        <w:t>Citação Indireta:</w:t>
      </w:r>
    </w:p>
    <w:p w14:paraId="3C1E0717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702DA1D" w14:textId="77777777" w:rsidR="00105FE4" w:rsidRPr="003E6166" w:rsidRDefault="00105FE4" w:rsidP="00105FE4">
      <w:r w:rsidRPr="003E6166">
        <w:lastRenderedPageBreak/>
        <w:t xml:space="preserve">Não se utilizam aspas para esse tipo de citação, nem a(s) página(s) de onde foi extraída a </w:t>
      </w:r>
      <w:r w:rsidR="0066637C" w:rsidRPr="003E6166">
        <w:t>ideia</w:t>
      </w:r>
      <w:r w:rsidRPr="003E6166">
        <w:t>.</w:t>
      </w:r>
    </w:p>
    <w:p w14:paraId="737685CA" w14:textId="77777777" w:rsidR="00105FE4" w:rsidRPr="003E6166" w:rsidRDefault="00105FE4" w:rsidP="00105FE4"/>
    <w:p w14:paraId="24F78EDF" w14:textId="77777777" w:rsidR="00105FE4" w:rsidRPr="00DE787B" w:rsidRDefault="00105FE4" w:rsidP="00105FE4">
      <w:pPr>
        <w:rPr>
          <w:color w:val="FF0000"/>
        </w:rPr>
      </w:pPr>
      <w:r w:rsidRPr="00DE787B">
        <w:rPr>
          <w:color w:val="FF0000"/>
        </w:rPr>
        <w:t>Exemplo:</w:t>
      </w:r>
    </w:p>
    <w:p w14:paraId="4830B77C" w14:textId="77777777" w:rsidR="00105FE4" w:rsidRPr="003E6166" w:rsidRDefault="00105FE4" w:rsidP="00105FE4"/>
    <w:p w14:paraId="0FFBEBEA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A bíblia começou a ser escrita no ano 1.000 a.C. e foi finalizada em 100 d.C., com a morte do último apóstolo, São João, levando aproximadamente 1.150 anos para ser concluída (GHELLER, 1997).</w:t>
      </w:r>
    </w:p>
    <w:p w14:paraId="4E9617A5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6F15F226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de Citação:</w:t>
      </w:r>
    </w:p>
    <w:p w14:paraId="37F79A82" w14:textId="77777777" w:rsidR="00105FE4" w:rsidRPr="003E6166" w:rsidRDefault="00105FE4" w:rsidP="00105FE4"/>
    <w:p w14:paraId="30EF4D10" w14:textId="77777777" w:rsidR="00105FE4" w:rsidRPr="003E6166" w:rsidRDefault="00105FE4" w:rsidP="00105FE4">
      <w:pPr>
        <w:rPr>
          <w:bCs/>
        </w:rPr>
      </w:pPr>
      <w:r w:rsidRPr="003E6166">
        <w:rPr>
          <w:bCs/>
        </w:rPr>
        <w:t>A indicação da fonte é feita pelo sobrenome do autor da obra citada (não consultada), ano, seguido da expressão latina apud ou citado por. Após, indica-se o sobrenome do autor da obra consultada, seguido do ano de publicação, precedido por vírgula. Quando for citação direta incluir a(s) página(s) após a data de publicação, precedida de vírgula.</w:t>
      </w:r>
    </w:p>
    <w:p w14:paraId="676C1E80" w14:textId="77777777" w:rsidR="00105FE4" w:rsidRPr="003E6166" w:rsidRDefault="00105FE4" w:rsidP="00105FE4">
      <w:pPr>
        <w:rPr>
          <w:bCs/>
        </w:rPr>
      </w:pPr>
    </w:p>
    <w:p w14:paraId="39DAFD7A" w14:textId="77777777" w:rsidR="00105FE4" w:rsidRPr="003E6166" w:rsidRDefault="00105FE4" w:rsidP="00105FE4">
      <w:pPr>
        <w:rPr>
          <w:bCs/>
        </w:rPr>
      </w:pPr>
      <w:r w:rsidRPr="00DE787B">
        <w:rPr>
          <w:bCs/>
          <w:color w:val="FF0000"/>
        </w:rPr>
        <w:t>Exemplo</w:t>
      </w:r>
      <w:r>
        <w:rPr>
          <w:bCs/>
          <w:color w:val="FF0000"/>
        </w:rPr>
        <w:t xml:space="preserve"> n</w:t>
      </w:r>
      <w:r w:rsidRPr="00DE787B">
        <w:rPr>
          <w:color w:val="FF0000"/>
        </w:rPr>
        <w:t>o texto</w:t>
      </w:r>
      <w:r w:rsidRPr="003E6166">
        <w:rPr>
          <w:bCs/>
        </w:rPr>
        <w:t>:</w:t>
      </w:r>
    </w:p>
    <w:p w14:paraId="213AF728" w14:textId="77777777" w:rsidR="00105FE4" w:rsidRPr="003E6166" w:rsidRDefault="00105FE4" w:rsidP="00105FE4">
      <w:pPr>
        <w:rPr>
          <w:bCs/>
        </w:rPr>
      </w:pPr>
    </w:p>
    <w:p w14:paraId="6E287818" w14:textId="77777777" w:rsidR="00105FE4" w:rsidRPr="003E6166" w:rsidRDefault="0066637C" w:rsidP="00105FE4">
      <w:r w:rsidRPr="003E6166">
        <w:rPr>
          <w:bCs/>
        </w:rPr>
        <w:t>Citado</w:t>
      </w:r>
      <w:r w:rsidR="00105FE4" w:rsidRPr="003E6166">
        <w:rPr>
          <w:bCs/>
        </w:rPr>
        <w:t xml:space="preserve"> por</w:t>
      </w:r>
      <w:r w:rsidR="00105FE4" w:rsidRPr="003E6166">
        <w:t xml:space="preserve"> </w:t>
      </w:r>
    </w:p>
    <w:p w14:paraId="21942443" w14:textId="77777777" w:rsidR="00105FE4" w:rsidRPr="003E6166" w:rsidRDefault="00105FE4" w:rsidP="00105FE4"/>
    <w:p w14:paraId="4B3FD569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Segundo Marques e Ribeiro</w:t>
      </w:r>
      <w:r>
        <w:rPr>
          <w:rStyle w:val="Refdenotaderodap"/>
          <w:rFonts w:cs="Arial"/>
        </w:rPr>
        <w:footnoteReference w:id="1"/>
      </w:r>
      <w:r w:rsidRPr="003E6166">
        <w:rPr>
          <w:rFonts w:cs="Arial"/>
        </w:rPr>
        <w:t xml:space="preserve"> (2000 citados por OLIVEIRA, 2001), o Serviço de Atenção Médico-Sanitário da Suécia tem uma tradição de mais de cem anos. </w:t>
      </w:r>
    </w:p>
    <w:p w14:paraId="6AEB0A63" w14:textId="77777777" w:rsidR="00105FE4" w:rsidRPr="003E6166" w:rsidRDefault="00105FE4" w:rsidP="00105FE4"/>
    <w:p w14:paraId="55FA71B9" w14:textId="77777777" w:rsidR="00105FE4" w:rsidRPr="00DE787B" w:rsidRDefault="0066637C" w:rsidP="00105FE4">
      <w:pPr>
        <w:rPr>
          <w:color w:val="FF0000"/>
        </w:rPr>
      </w:pPr>
      <w:r w:rsidRPr="00DE787B">
        <w:rPr>
          <w:color w:val="FF0000"/>
        </w:rPr>
        <w:t>Ou</w:t>
      </w:r>
    </w:p>
    <w:p w14:paraId="03E9A67E" w14:textId="77777777" w:rsidR="00105FE4" w:rsidRPr="003E6166" w:rsidRDefault="00105FE4" w:rsidP="00105FE4">
      <w:r w:rsidRPr="00DE787B">
        <w:rPr>
          <w:color w:val="FF0000"/>
        </w:rPr>
        <w:t>Em nota de rodapé</w:t>
      </w:r>
      <w:r w:rsidRPr="003E6166">
        <w:t>:</w:t>
      </w:r>
    </w:p>
    <w:p w14:paraId="35A4F2E9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</w:p>
    <w:p w14:paraId="1407A4E5" w14:textId="77777777" w:rsidR="00105FE4" w:rsidRPr="00311EF8" w:rsidRDefault="00105FE4" w:rsidP="00105FE4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Indicação da Citação:</w:t>
      </w:r>
    </w:p>
    <w:p w14:paraId="044DAD47" w14:textId="77777777" w:rsidR="00105FE4" w:rsidRPr="003E6166" w:rsidRDefault="00105FE4" w:rsidP="00105FE4"/>
    <w:p w14:paraId="32FD263B" w14:textId="77777777" w:rsidR="00105FE4" w:rsidRPr="003E6166" w:rsidRDefault="00105FE4" w:rsidP="00105FE4">
      <w:r w:rsidRPr="003E6166">
        <w:rPr>
          <w:bCs/>
        </w:rPr>
        <w:t xml:space="preserve">Se a </w:t>
      </w:r>
      <w:r w:rsidRPr="003E6166">
        <w:t>indicação da fonte da citação estiver incluída na frase</w:t>
      </w:r>
      <w:r w:rsidRPr="003E6166">
        <w:rPr>
          <w:bCs/>
        </w:rPr>
        <w:t xml:space="preserve">, a mesma deve aparecer apenas com a inicial maiúscula seguida de parênteses, com a data de </w:t>
      </w:r>
      <w:r w:rsidRPr="003E6166">
        <w:rPr>
          <w:bCs/>
        </w:rPr>
        <w:lastRenderedPageBreak/>
        <w:t>publicação do documento. Quando for citação direta incluir a(s) página(s) após a data de publicação, precedida de vírgula.</w:t>
      </w:r>
    </w:p>
    <w:p w14:paraId="34B06A12" w14:textId="77777777" w:rsidR="00105FE4" w:rsidRPr="003E6166" w:rsidRDefault="00105FE4" w:rsidP="00105FE4"/>
    <w:p w14:paraId="6EE1F6B3" w14:textId="77777777" w:rsidR="00105FE4" w:rsidRPr="003E6166" w:rsidRDefault="00105FE4" w:rsidP="00105FE4">
      <w:pPr>
        <w:rPr>
          <w:bCs/>
        </w:rPr>
      </w:pPr>
      <w:r w:rsidRPr="00DD3542">
        <w:rPr>
          <w:bCs/>
          <w:color w:val="FF0000"/>
        </w:rPr>
        <w:t>Exemplo com autor pessoal:</w:t>
      </w:r>
    </w:p>
    <w:p w14:paraId="6DC219C6" w14:textId="77777777" w:rsidR="00105FE4" w:rsidRPr="003E6166" w:rsidRDefault="00105FE4" w:rsidP="00105FE4"/>
    <w:p w14:paraId="4A63BEBC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>Segundo Fonseca (2004, p. 36): "Se não houver mecanismos jurídicos que assegurem a proteção dos direitos humanos, esse valor não será concretizado pelo Poder Público."</w:t>
      </w:r>
    </w:p>
    <w:p w14:paraId="6F990B3C" w14:textId="77777777" w:rsidR="00105FE4" w:rsidRPr="003E6166" w:rsidRDefault="00105FE4" w:rsidP="00105FE4"/>
    <w:p w14:paraId="5D50EDF0" w14:textId="77777777" w:rsidR="00105FE4" w:rsidRPr="00DD3542" w:rsidRDefault="00105FE4" w:rsidP="00105FE4">
      <w:pPr>
        <w:rPr>
          <w:color w:val="FF0000"/>
        </w:rPr>
      </w:pPr>
      <w:bookmarkStart w:id="18" w:name="Ind_dois_aut"/>
      <w:bookmarkEnd w:id="18"/>
      <w:r w:rsidRPr="00DD3542">
        <w:rPr>
          <w:bCs/>
          <w:color w:val="FF0000"/>
        </w:rPr>
        <w:t>Exemplo com dois autores:</w:t>
      </w:r>
      <w:r w:rsidRPr="00DD3542">
        <w:rPr>
          <w:color w:val="FF0000"/>
        </w:rPr>
        <w:t xml:space="preserve"> </w:t>
      </w:r>
    </w:p>
    <w:p w14:paraId="04C4F4D2" w14:textId="77777777" w:rsidR="00105FE4" w:rsidRPr="003E6166" w:rsidRDefault="00105FE4" w:rsidP="00105FE4"/>
    <w:p w14:paraId="12F0CD98" w14:textId="77777777" w:rsidR="00105FE4" w:rsidRPr="003E6166" w:rsidRDefault="00105FE4" w:rsidP="00105FE4">
      <w:pPr>
        <w:rPr>
          <w:rFonts w:cs="Arial"/>
        </w:rPr>
      </w:pPr>
      <w:r w:rsidRPr="003E6166">
        <w:rPr>
          <w:rFonts w:cs="Arial"/>
        </w:rPr>
        <w:t xml:space="preserve">Tonetto e </w:t>
      </w:r>
      <w:proofErr w:type="spellStart"/>
      <w:r w:rsidRPr="003E6166">
        <w:rPr>
          <w:rFonts w:cs="Arial"/>
        </w:rPr>
        <w:t>Reck</w:t>
      </w:r>
      <w:proofErr w:type="spellEnd"/>
      <w:r w:rsidRPr="003E6166">
        <w:rPr>
          <w:rFonts w:cs="Arial"/>
        </w:rPr>
        <w:t xml:space="preserve"> (2001, p. 134) destacam: "Este autoconhecimento pressupõe conhecer seus limites [...]" </w:t>
      </w:r>
    </w:p>
    <w:p w14:paraId="3B0C07A0" w14:textId="77777777" w:rsidR="00105FE4" w:rsidRPr="00DD3542" w:rsidRDefault="00105FE4" w:rsidP="00105FE4">
      <w:pPr>
        <w:rPr>
          <w:color w:val="FF0000"/>
        </w:rPr>
      </w:pPr>
    </w:p>
    <w:p w14:paraId="578D62EF" w14:textId="77777777" w:rsidR="00105FE4" w:rsidRPr="00DD3542" w:rsidRDefault="00105FE4" w:rsidP="00105FE4">
      <w:pPr>
        <w:rPr>
          <w:color w:val="FF0000"/>
        </w:rPr>
      </w:pPr>
      <w:r w:rsidRPr="00DD3542">
        <w:rPr>
          <w:bCs/>
          <w:color w:val="FF0000"/>
        </w:rPr>
        <w:t>Exemplo com mais de três autores:</w:t>
      </w:r>
    </w:p>
    <w:p w14:paraId="6619548C" w14:textId="77777777" w:rsidR="00105FE4" w:rsidRPr="003E6166" w:rsidRDefault="00105FE4" w:rsidP="00105FE4"/>
    <w:p w14:paraId="74CD6402" w14:textId="77777777" w:rsidR="00105FE4" w:rsidRPr="003E6166" w:rsidRDefault="00105FE4" w:rsidP="00105FE4">
      <w:r w:rsidRPr="003E6166">
        <w:rPr>
          <w:rFonts w:cs="Arial"/>
        </w:rPr>
        <w:t>Neste contexto, Couto e outros (2004, p. 52) destacam que: "No capitalismo não é a simples ausência do patrão que promove a superação do despotismo da divisão laboral."</w:t>
      </w:r>
    </w:p>
    <w:p w14:paraId="0682A92D" w14:textId="77777777" w:rsidR="00105FE4" w:rsidRPr="003E6166" w:rsidRDefault="00105FE4" w:rsidP="00105FE4"/>
    <w:p w14:paraId="5DA0CDFB" w14:textId="77777777" w:rsidR="00105FE4" w:rsidRPr="00DD3542" w:rsidRDefault="00105FE4" w:rsidP="00105FE4">
      <w:pPr>
        <w:rPr>
          <w:color w:val="FF0000"/>
        </w:rPr>
      </w:pPr>
      <w:bookmarkStart w:id="19" w:name="IndIncl_inst"/>
      <w:bookmarkEnd w:id="19"/>
      <w:r w:rsidRPr="00DD3542">
        <w:rPr>
          <w:bCs/>
          <w:color w:val="FF0000"/>
        </w:rPr>
        <w:t>Exemplo com autor institucional:</w:t>
      </w:r>
      <w:r w:rsidRPr="00DD3542">
        <w:rPr>
          <w:color w:val="FF0000"/>
        </w:rPr>
        <w:t xml:space="preserve"> </w:t>
      </w:r>
    </w:p>
    <w:p w14:paraId="7D0AFD95" w14:textId="77777777" w:rsidR="00105FE4" w:rsidRPr="003E6166" w:rsidRDefault="00105FE4" w:rsidP="00105FE4"/>
    <w:p w14:paraId="29AF3072" w14:textId="77777777" w:rsidR="00105FE4" w:rsidRDefault="00105FE4" w:rsidP="00105FE4">
      <w:pPr>
        <w:rPr>
          <w:rFonts w:cs="Arial"/>
        </w:rPr>
      </w:pPr>
      <w:r w:rsidRPr="003E6166">
        <w:rPr>
          <w:rFonts w:cs="Arial"/>
        </w:rPr>
        <w:t>De acordo com a Pontifícia Universidade Católica do Rio Grande do Sul (2001, p. 24): "[...] no horizonte 2001/2010, o esforço estratégico da PUCRS será centrado em sete áreas estratégicas [...]"</w:t>
      </w:r>
    </w:p>
    <w:p w14:paraId="40E24DDF" w14:textId="77777777" w:rsidR="00105FE4" w:rsidRPr="003E6166" w:rsidRDefault="00105FE4" w:rsidP="00105FE4"/>
    <w:p w14:paraId="44D2304A" w14:textId="77777777" w:rsidR="00105FE4" w:rsidRDefault="00105FE4" w:rsidP="00105FE4">
      <w:pPr>
        <w:rPr>
          <w:bCs/>
          <w:color w:val="FF0000"/>
        </w:rPr>
      </w:pPr>
      <w:r w:rsidRPr="00DD3542">
        <w:rPr>
          <w:bCs/>
          <w:color w:val="FF0000"/>
        </w:rPr>
        <w:t>Exemplo sem autor(es), com a entrada pelo título:</w:t>
      </w:r>
    </w:p>
    <w:p w14:paraId="4E935D46" w14:textId="77777777" w:rsidR="00105FE4" w:rsidRPr="003E6166" w:rsidRDefault="00105FE4" w:rsidP="00105FE4">
      <w:pPr>
        <w:rPr>
          <w:bCs/>
        </w:rPr>
      </w:pPr>
    </w:p>
    <w:p w14:paraId="066E30D5" w14:textId="77777777" w:rsidR="00105FE4" w:rsidRPr="003E6166" w:rsidRDefault="00105FE4" w:rsidP="00105FE4">
      <w:r w:rsidRPr="003E6166">
        <w:rPr>
          <w:rFonts w:cs="Arial"/>
        </w:rPr>
        <w:t>Segundo o Guia de clareamento dental (1996, p. 8): "A causa mais comum do escureci</w:t>
      </w:r>
      <w:r w:rsidRPr="003E6166">
        <w:t>mento dental é o tratamento endodôntico realizado de modo inadequado e sem os cuidados técnicos."</w:t>
      </w:r>
    </w:p>
    <w:p w14:paraId="4C540C28" w14:textId="77777777" w:rsidR="00105FE4" w:rsidRPr="003E6166" w:rsidRDefault="00105FE4" w:rsidP="00105FE4"/>
    <w:p w14:paraId="4F633DE3" w14:textId="77777777" w:rsidR="00105FE4" w:rsidRPr="00DD3542" w:rsidRDefault="00105FE4" w:rsidP="00105FE4">
      <w:pPr>
        <w:rPr>
          <w:color w:val="FF0000"/>
        </w:rPr>
      </w:pPr>
      <w:r w:rsidRPr="00DD3542">
        <w:rPr>
          <w:color w:val="FF0000"/>
        </w:rPr>
        <w:t>Exemplo sem autor(es), com a entrada pelo título que inicia por artigo:</w:t>
      </w:r>
    </w:p>
    <w:p w14:paraId="2D4A01C3" w14:textId="77777777" w:rsidR="00105FE4" w:rsidRPr="003E6166" w:rsidRDefault="00105FE4" w:rsidP="00105FE4"/>
    <w:p w14:paraId="0B325695" w14:textId="77777777" w:rsidR="00105FE4" w:rsidRDefault="00105FE4" w:rsidP="00105FE4">
      <w:pPr>
        <w:rPr>
          <w:rFonts w:cs="Arial"/>
        </w:rPr>
      </w:pPr>
      <w:r w:rsidRPr="003E6166">
        <w:rPr>
          <w:rFonts w:cs="Arial"/>
        </w:rPr>
        <w:lastRenderedPageBreak/>
        <w:t xml:space="preserve">O movimento social, com o intuito de realizar uma transformação social, é uma das tarefas mais importantes </w:t>
      </w:r>
      <w:proofErr w:type="gramStart"/>
      <w:r w:rsidRPr="003E6166">
        <w:rPr>
          <w:rFonts w:cs="Arial"/>
        </w:rPr>
        <w:t>da atualidades</w:t>
      </w:r>
      <w:proofErr w:type="gramEnd"/>
      <w:r w:rsidRPr="003E6166">
        <w:rPr>
          <w:rFonts w:cs="Arial"/>
        </w:rPr>
        <w:t xml:space="preserve"> (O COOPERATIVISMO..., 2002).</w:t>
      </w:r>
    </w:p>
    <w:p w14:paraId="25304335" w14:textId="77777777" w:rsidR="00105FE4" w:rsidRDefault="00105FE4" w:rsidP="00105FE4">
      <w:pPr>
        <w:ind w:firstLine="0"/>
        <w:rPr>
          <w:rFonts w:cs="Arial"/>
        </w:rPr>
      </w:pPr>
    </w:p>
    <w:p w14:paraId="478F211E" w14:textId="77777777" w:rsidR="00105FE4" w:rsidRPr="00611F62" w:rsidRDefault="00105FE4" w:rsidP="00105FE4">
      <w:pPr>
        <w:pStyle w:val="Estilo10ptVermelhoPrimeiralinha0px"/>
      </w:pPr>
      <w:r w:rsidRPr="00611F62">
        <w:t xml:space="preserve">(Outros exemplos consultar o site da Biblioteca Central da PUCRS </w:t>
      </w:r>
      <w:hyperlink r:id="rId13" w:history="1">
        <w:r w:rsidRPr="00611F62">
          <w:t>http://www.pucrs.br/biblioteca/modelo.htm</w:t>
        </w:r>
      </w:hyperlink>
      <w:r w:rsidRPr="00611F62">
        <w:t>).</w:t>
      </w:r>
    </w:p>
    <w:p w14:paraId="58F66612" w14:textId="77777777" w:rsidR="00105FE4" w:rsidRDefault="00105FE4" w:rsidP="00F95529">
      <w:pPr>
        <w:ind w:firstLine="0"/>
      </w:pPr>
    </w:p>
    <w:p w14:paraId="7FB6A923" w14:textId="77777777" w:rsidR="00794072" w:rsidRPr="00311EF8" w:rsidRDefault="00794072" w:rsidP="0079407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Tabela</w:t>
      </w:r>
    </w:p>
    <w:p w14:paraId="1D83936F" w14:textId="77777777" w:rsidR="00794072" w:rsidRPr="00A83A4B" w:rsidRDefault="00794072" w:rsidP="00794072">
      <w:pPr>
        <w:pStyle w:val="TtuloTabela"/>
        <w:rPr>
          <w:rFonts w:cs="Arial"/>
        </w:rPr>
      </w:pPr>
      <w:bookmarkStart w:id="20" w:name="_Toc206829730"/>
      <w:r w:rsidRPr="007D2F5C">
        <w:t>Tabela 1</w:t>
      </w:r>
      <w:r>
        <w:t xml:space="preserve">: </w:t>
      </w:r>
      <w:r w:rsidRPr="002343E8">
        <w:t>Preços de alimentos em dólares de 1900-1952 a 1995-1997</w:t>
      </w:r>
      <w:bookmarkEnd w:id="20"/>
    </w:p>
    <w:tbl>
      <w:tblPr>
        <w:tblW w:w="8421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75"/>
        <w:gridCol w:w="2234"/>
        <w:gridCol w:w="2174"/>
        <w:gridCol w:w="1838"/>
      </w:tblGrid>
      <w:tr w:rsidR="00794072" w:rsidRPr="00106C57" w14:paraId="4014A184" w14:textId="77777777" w:rsidTr="00794072">
        <w:trPr>
          <w:trHeight w:val="708"/>
        </w:trPr>
        <w:tc>
          <w:tcPr>
            <w:tcW w:w="2175" w:type="dxa"/>
            <w:tcBorders>
              <w:top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BBBDC91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ALIMENTO</w:t>
            </w:r>
          </w:p>
        </w:tc>
        <w:tc>
          <w:tcPr>
            <w:tcW w:w="223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1099F4F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1950-1952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9318478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1995-1977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3E993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VARIAÇÃO PERCENTUAL</w:t>
            </w:r>
          </w:p>
        </w:tc>
      </w:tr>
      <w:tr w:rsidR="00794072" w:rsidRPr="00106C57" w14:paraId="13AD715F" w14:textId="77777777" w:rsidTr="00794072">
        <w:trPr>
          <w:trHeight w:val="493"/>
        </w:trPr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14:paraId="72851B31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Trigo</w:t>
            </w:r>
          </w:p>
        </w:tc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14:paraId="7771299F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427,6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vAlign w:val="center"/>
          </w:tcPr>
          <w:p w14:paraId="4B56BEA9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159,3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59DD23A6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-62,7</w:t>
            </w:r>
          </w:p>
        </w:tc>
      </w:tr>
      <w:tr w:rsidR="00794072" w:rsidRPr="00106C57" w14:paraId="195DA8FB" w14:textId="77777777" w:rsidTr="00794072">
        <w:trPr>
          <w:trHeight w:val="460"/>
        </w:trPr>
        <w:tc>
          <w:tcPr>
            <w:tcW w:w="2175" w:type="dxa"/>
            <w:vAlign w:val="center"/>
          </w:tcPr>
          <w:p w14:paraId="7FE309B9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Arroz</w:t>
            </w:r>
          </w:p>
        </w:tc>
        <w:tc>
          <w:tcPr>
            <w:tcW w:w="2234" w:type="dxa"/>
            <w:vAlign w:val="center"/>
          </w:tcPr>
          <w:p w14:paraId="43F8F199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789,7</w:t>
            </w:r>
          </w:p>
        </w:tc>
        <w:tc>
          <w:tcPr>
            <w:tcW w:w="2174" w:type="dxa"/>
            <w:vAlign w:val="center"/>
          </w:tcPr>
          <w:p w14:paraId="405949EE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282,3</w:t>
            </w:r>
          </w:p>
        </w:tc>
        <w:tc>
          <w:tcPr>
            <w:tcW w:w="1838" w:type="dxa"/>
            <w:vAlign w:val="center"/>
          </w:tcPr>
          <w:p w14:paraId="3C761703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-64,2</w:t>
            </w:r>
          </w:p>
        </w:tc>
      </w:tr>
      <w:tr w:rsidR="00794072" w:rsidRPr="00106C57" w14:paraId="27BEDD08" w14:textId="77777777" w:rsidTr="00794072">
        <w:trPr>
          <w:trHeight w:val="480"/>
        </w:trPr>
        <w:tc>
          <w:tcPr>
            <w:tcW w:w="2175" w:type="dxa"/>
            <w:vAlign w:val="center"/>
          </w:tcPr>
          <w:p w14:paraId="39286553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Sorgo</w:t>
            </w:r>
          </w:p>
        </w:tc>
        <w:tc>
          <w:tcPr>
            <w:tcW w:w="2234" w:type="dxa"/>
            <w:vAlign w:val="center"/>
          </w:tcPr>
          <w:p w14:paraId="5DC3E735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328,7</w:t>
            </w:r>
          </w:p>
        </w:tc>
        <w:tc>
          <w:tcPr>
            <w:tcW w:w="2174" w:type="dxa"/>
            <w:vAlign w:val="center"/>
          </w:tcPr>
          <w:p w14:paraId="3F89D616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110,9</w:t>
            </w:r>
          </w:p>
        </w:tc>
        <w:tc>
          <w:tcPr>
            <w:tcW w:w="1838" w:type="dxa"/>
            <w:tcBorders>
              <w:bottom w:val="nil"/>
            </w:tcBorders>
            <w:vAlign w:val="center"/>
          </w:tcPr>
          <w:p w14:paraId="25E6F12C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-66,2</w:t>
            </w:r>
          </w:p>
        </w:tc>
      </w:tr>
      <w:tr w:rsidR="00794072" w:rsidRPr="00106C57" w14:paraId="2692F38B" w14:textId="77777777" w:rsidTr="00794072">
        <w:trPr>
          <w:trHeight w:val="458"/>
        </w:trPr>
        <w:tc>
          <w:tcPr>
            <w:tcW w:w="2175" w:type="dxa"/>
            <w:tcBorders>
              <w:bottom w:val="single" w:sz="5" w:space="0" w:color="000000"/>
            </w:tcBorders>
            <w:vAlign w:val="center"/>
          </w:tcPr>
          <w:p w14:paraId="603250A6" w14:textId="77777777" w:rsidR="00794072" w:rsidRPr="00D357BA" w:rsidRDefault="00794072" w:rsidP="00794072">
            <w:pPr>
              <w:pStyle w:val="Contedotabelaequadro"/>
              <w:jc w:val="center"/>
            </w:pPr>
            <w:r w:rsidRPr="00D357BA">
              <w:t>Milho</w:t>
            </w:r>
          </w:p>
        </w:tc>
        <w:tc>
          <w:tcPr>
            <w:tcW w:w="2234" w:type="dxa"/>
            <w:tcBorders>
              <w:bottom w:val="single" w:sz="5" w:space="0" w:color="000000"/>
            </w:tcBorders>
            <w:vAlign w:val="center"/>
          </w:tcPr>
          <w:p w14:paraId="054CDADB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372,0</w:t>
            </w:r>
          </w:p>
        </w:tc>
        <w:tc>
          <w:tcPr>
            <w:tcW w:w="2174" w:type="dxa"/>
            <w:tcBorders>
              <w:bottom w:val="single" w:sz="5" w:space="0" w:color="000000"/>
            </w:tcBorders>
            <w:vAlign w:val="center"/>
          </w:tcPr>
          <w:p w14:paraId="7074C245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119,1</w:t>
            </w:r>
          </w:p>
        </w:tc>
        <w:tc>
          <w:tcPr>
            <w:tcW w:w="1838" w:type="dxa"/>
            <w:tcBorders>
              <w:top w:val="nil"/>
              <w:bottom w:val="single" w:sz="4" w:space="0" w:color="auto"/>
            </w:tcBorders>
            <w:vAlign w:val="center"/>
          </w:tcPr>
          <w:p w14:paraId="4A4DD28B" w14:textId="77777777" w:rsidR="00794072" w:rsidRPr="00F26DA1" w:rsidRDefault="00794072" w:rsidP="00794072">
            <w:pPr>
              <w:pStyle w:val="Contedotabelaequadro"/>
              <w:jc w:val="center"/>
            </w:pPr>
            <w:r w:rsidRPr="00F26DA1">
              <w:t>-68,0</w:t>
            </w:r>
          </w:p>
        </w:tc>
      </w:tr>
      <w:tr w:rsidR="00794072" w:rsidRPr="00106C57" w14:paraId="5DC8AF2A" w14:textId="77777777" w:rsidTr="00794072">
        <w:trPr>
          <w:trHeight w:val="463"/>
        </w:trPr>
        <w:tc>
          <w:tcPr>
            <w:tcW w:w="4409" w:type="dxa"/>
            <w:gridSpan w:val="2"/>
            <w:tcBorders>
              <w:top w:val="single" w:sz="5" w:space="0" w:color="000000"/>
            </w:tcBorders>
            <w:vAlign w:val="bottom"/>
          </w:tcPr>
          <w:p w14:paraId="6E95D530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Fonte: </w:t>
            </w:r>
            <w:proofErr w:type="spellStart"/>
            <w:r w:rsidRPr="00D357BA">
              <w:t>Sen</w:t>
            </w:r>
            <w:proofErr w:type="spellEnd"/>
            <w:r w:rsidRPr="00D357BA">
              <w:t xml:space="preserve"> (2000, p. 240). </w:t>
            </w:r>
          </w:p>
        </w:tc>
        <w:tc>
          <w:tcPr>
            <w:tcW w:w="2174" w:type="dxa"/>
            <w:tcBorders>
              <w:top w:val="single" w:sz="5" w:space="0" w:color="000000"/>
            </w:tcBorders>
          </w:tcPr>
          <w:p w14:paraId="05208D66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CDD3861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</w:p>
        </w:tc>
      </w:tr>
    </w:tbl>
    <w:p w14:paraId="76F4B47F" w14:textId="77777777" w:rsidR="00794072" w:rsidRPr="00654FB0" w:rsidRDefault="00794072" w:rsidP="00794072"/>
    <w:p w14:paraId="24BD6EF7" w14:textId="77777777" w:rsidR="00794072" w:rsidRPr="00311EF8" w:rsidRDefault="00794072" w:rsidP="0079407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quadro</w:t>
      </w:r>
    </w:p>
    <w:p w14:paraId="1256B2E7" w14:textId="77777777" w:rsidR="00794072" w:rsidRPr="00A83A4B" w:rsidRDefault="00794072" w:rsidP="00794072"/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1824"/>
        <w:gridCol w:w="3737"/>
        <w:gridCol w:w="1800"/>
      </w:tblGrid>
      <w:tr w:rsidR="00794072" w:rsidRPr="00A83A4B" w14:paraId="2C2F17F6" w14:textId="77777777" w:rsidTr="00794072">
        <w:trPr>
          <w:trHeight w:val="713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A1219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EMPRESA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A351C2E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PRINCIPAL MATÉRIA-PRIMA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286D50C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ALTERNATIVAS DE SUPRIMENTOS PARA A PRINCIPAL MATÉRIA-PRIMA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FA03" w14:textId="77777777" w:rsidR="00794072" w:rsidRPr="007D2F5C" w:rsidRDefault="00794072" w:rsidP="00794072">
            <w:pPr>
              <w:pStyle w:val="Contedotabelaequadro"/>
            </w:pPr>
            <w:r w:rsidRPr="007D2F5C">
              <w:t xml:space="preserve">FLEXIBILIDADE </w:t>
            </w:r>
          </w:p>
        </w:tc>
      </w:tr>
      <w:tr w:rsidR="00794072" w:rsidRPr="00A83A4B" w14:paraId="0652F0FE" w14:textId="77777777" w:rsidTr="00794072">
        <w:trPr>
          <w:trHeight w:val="47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0E2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Copesul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AA713E8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76B3A363" w14:textId="77777777" w:rsidR="00794072" w:rsidRPr="00D357BA" w:rsidRDefault="00794072" w:rsidP="00794072">
            <w:pPr>
              <w:pStyle w:val="Contedotabelaequadro"/>
            </w:pPr>
            <w:r w:rsidRPr="00D357BA">
              <w:t>Disponibilidade de produto na Argentina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3C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45% condensado e GLP </w:t>
            </w:r>
          </w:p>
        </w:tc>
      </w:tr>
      <w:tr w:rsidR="00794072" w:rsidRPr="00A83A4B" w14:paraId="3B7691F2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E8E3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Copene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63A112D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CB1B47A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Alternativas Venezuela e Argélia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90F4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15B7887F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B85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PQU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BB0FF9A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404A7A4E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2E77E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41DD6FF7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1AB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Rio Polímeros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E98FF1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3E7F3328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4D8A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794072" w:rsidRPr="00A83A4B" w14:paraId="31B3E3C3" w14:textId="77777777" w:rsidTr="00794072"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1F7C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Baía Blanca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34DC032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38D32A70" w14:textId="77777777" w:rsidR="00794072" w:rsidRPr="00D357BA" w:rsidRDefault="00794072" w:rsidP="00794072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Projeto Mega / Única opção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D039" w14:textId="77777777" w:rsidR="00794072" w:rsidRPr="00D357BA" w:rsidRDefault="00794072" w:rsidP="00794072">
            <w:pPr>
              <w:pStyle w:val="Contedotabelaequadro"/>
            </w:pPr>
            <w:r w:rsidRPr="00D357BA">
              <w:t xml:space="preserve">Inexistente </w:t>
            </w:r>
          </w:p>
        </w:tc>
      </w:tr>
    </w:tbl>
    <w:p w14:paraId="5D358D80" w14:textId="77777777" w:rsidR="00794072" w:rsidRPr="007D2F5C" w:rsidRDefault="00794072" w:rsidP="00794072">
      <w:pPr>
        <w:pStyle w:val="TtuloQuadro"/>
        <w:rPr>
          <w:rFonts w:cs="Arial"/>
          <w:b w:val="0"/>
        </w:rPr>
      </w:pPr>
      <w:bookmarkStart w:id="21" w:name="_Toc179081128"/>
      <w:bookmarkStart w:id="22" w:name="_Toc206821213"/>
      <w:r w:rsidRPr="007D2F5C">
        <w:t xml:space="preserve">Quadro </w:t>
      </w:r>
      <w:r w:rsidRPr="001D4AB7">
        <w:rPr>
          <w:rStyle w:val="TtuloQuadroChar"/>
        </w:rPr>
        <w:fldChar w:fldCharType="begin"/>
      </w:r>
      <w:r w:rsidRPr="001D4AB7">
        <w:rPr>
          <w:rStyle w:val="TtuloQuadroChar"/>
        </w:rPr>
        <w:instrText xml:space="preserve"> SEQ Quadro \* ARABIC </w:instrText>
      </w:r>
      <w:r w:rsidRPr="001D4AB7">
        <w:rPr>
          <w:rStyle w:val="TtuloQuadroChar"/>
        </w:rPr>
        <w:fldChar w:fldCharType="separate"/>
      </w:r>
      <w:r w:rsidR="00EB279D">
        <w:rPr>
          <w:rStyle w:val="TtuloQuadroChar"/>
          <w:noProof/>
        </w:rPr>
        <w:t>1</w:t>
      </w:r>
      <w:r w:rsidRPr="001D4AB7">
        <w:rPr>
          <w:rStyle w:val="TtuloQuadroChar"/>
        </w:rPr>
        <w:fldChar w:fldCharType="end"/>
      </w:r>
      <w:r>
        <w:t xml:space="preserve">: </w:t>
      </w:r>
      <w:r w:rsidRPr="007D2F5C">
        <w:rPr>
          <w:rFonts w:cs="Arial"/>
          <w:b w:val="0"/>
        </w:rPr>
        <w:t>Comparativo de competitividade</w:t>
      </w:r>
      <w:bookmarkEnd w:id="21"/>
      <w:bookmarkEnd w:id="22"/>
    </w:p>
    <w:p w14:paraId="6A824349" w14:textId="77777777" w:rsidR="00794072" w:rsidRPr="007D2F5C" w:rsidRDefault="00794072" w:rsidP="00794072">
      <w:pPr>
        <w:pStyle w:val="Contedotabelaequadro"/>
      </w:pPr>
      <w:bookmarkStart w:id="23" w:name="_Toc206821115"/>
      <w:r w:rsidRPr="007D2F5C">
        <w:t>Fonte: Freire e Jardim (2000, p. 78)</w:t>
      </w:r>
      <w:bookmarkEnd w:id="23"/>
    </w:p>
    <w:p w14:paraId="225C34EB" w14:textId="7B7A8F57" w:rsidR="00794072" w:rsidRPr="00F71C82" w:rsidRDefault="00CC2524" w:rsidP="00794072">
      <w:r>
        <w:rPr>
          <w:noProof/>
        </w:rPr>
        <w:drawing>
          <wp:anchor distT="0" distB="0" distL="114300" distR="114300" simplePos="0" relativeHeight="251657728" behindDoc="1" locked="0" layoutInCell="1" allowOverlap="0" wp14:anchorId="2DF37DA1" wp14:editId="44729994">
            <wp:simplePos x="0" y="0"/>
            <wp:positionH relativeFrom="column">
              <wp:posOffset>-170180</wp:posOffset>
            </wp:positionH>
            <wp:positionV relativeFrom="paragraph">
              <wp:posOffset>110490</wp:posOffset>
            </wp:positionV>
            <wp:extent cx="294322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30" y="21375"/>
                <wp:lineTo x="215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6D657" w14:textId="77777777" w:rsidR="00794072" w:rsidRDefault="00794072" w:rsidP="00794072">
      <w:pPr>
        <w:ind w:firstLine="0"/>
        <w:jc w:val="center"/>
      </w:pPr>
    </w:p>
    <w:p w14:paraId="72399F92" w14:textId="77777777" w:rsidR="00794072" w:rsidRPr="007D2F5C" w:rsidRDefault="00794072" w:rsidP="00794072">
      <w:pPr>
        <w:pStyle w:val="TtuloGrfico"/>
        <w:rPr>
          <w:rFonts w:cs="Arial"/>
          <w:b w:val="0"/>
        </w:rPr>
      </w:pPr>
      <w:bookmarkStart w:id="24" w:name="_Toc179096178"/>
      <w:bookmarkStart w:id="25" w:name="_Toc206821214"/>
      <w:r w:rsidRPr="007D2F5C">
        <w:t xml:space="preserve">Gráfico </w:t>
      </w:r>
      <w:r w:rsidRPr="00151D94">
        <w:rPr>
          <w:rStyle w:val="TtuloGrficoChar"/>
        </w:rPr>
        <w:fldChar w:fldCharType="begin"/>
      </w:r>
      <w:r w:rsidRPr="00151D94">
        <w:rPr>
          <w:rStyle w:val="TtuloGrficoChar"/>
        </w:rPr>
        <w:instrText xml:space="preserve"> SEQ Gráfico \* ARABIC </w:instrText>
      </w:r>
      <w:r w:rsidRPr="00151D94">
        <w:rPr>
          <w:rStyle w:val="TtuloGrficoChar"/>
        </w:rPr>
        <w:fldChar w:fldCharType="separate"/>
      </w:r>
      <w:r w:rsidR="00EB279D">
        <w:rPr>
          <w:rStyle w:val="TtuloGrficoChar"/>
          <w:noProof/>
        </w:rPr>
        <w:t>1</w:t>
      </w:r>
      <w:r w:rsidRPr="00151D94">
        <w:rPr>
          <w:rStyle w:val="TtuloGrficoChar"/>
        </w:rPr>
        <w:fldChar w:fldCharType="end"/>
      </w:r>
      <w:r w:rsidRPr="009C2D83">
        <w:t xml:space="preserve">: </w:t>
      </w:r>
      <w:r w:rsidRPr="007D2F5C">
        <w:rPr>
          <w:b w:val="0"/>
        </w:rPr>
        <w:t>Acesso à internet 1999 – 2002</w:t>
      </w:r>
      <w:bookmarkEnd w:id="24"/>
      <w:bookmarkEnd w:id="25"/>
    </w:p>
    <w:p w14:paraId="27AB8752" w14:textId="77777777" w:rsidR="00794072" w:rsidRDefault="00794072" w:rsidP="00794072">
      <w:pPr>
        <w:pStyle w:val="Contedotabelaequadro"/>
        <w:jc w:val="center"/>
      </w:pPr>
      <w:bookmarkStart w:id="26" w:name="_Toc206821117"/>
      <w:r w:rsidRPr="007D2F5C">
        <w:t>Fonte: Silva, Camargo Pires (2004, p. 45)</w:t>
      </w:r>
      <w:bookmarkEnd w:id="26"/>
    </w:p>
    <w:p w14:paraId="7A732230" w14:textId="77777777" w:rsidR="00794072" w:rsidRPr="003F5EBB" w:rsidRDefault="00794072" w:rsidP="00F95529">
      <w:pPr>
        <w:ind w:firstLine="0"/>
      </w:pPr>
    </w:p>
    <w:sectPr w:rsidR="00794072" w:rsidRPr="003F5EBB" w:rsidSect="009B6C11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95B89" w14:textId="77777777" w:rsidR="00E854E2" w:rsidRDefault="00E854E2">
      <w:r>
        <w:separator/>
      </w:r>
    </w:p>
    <w:p w14:paraId="76D97B78" w14:textId="77777777" w:rsidR="00E854E2" w:rsidRDefault="00E854E2"/>
    <w:p w14:paraId="1062AF98" w14:textId="77777777" w:rsidR="00E854E2" w:rsidRDefault="00E854E2"/>
  </w:endnote>
  <w:endnote w:type="continuationSeparator" w:id="0">
    <w:p w14:paraId="07369BEC" w14:textId="77777777" w:rsidR="00E854E2" w:rsidRDefault="00E854E2">
      <w:r>
        <w:continuationSeparator/>
      </w:r>
    </w:p>
    <w:p w14:paraId="55086874" w14:textId="77777777" w:rsidR="00E854E2" w:rsidRDefault="00E854E2"/>
    <w:p w14:paraId="3E9BFB10" w14:textId="77777777" w:rsidR="00E854E2" w:rsidRDefault="00E85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4AD7" w14:textId="77777777" w:rsidR="006D0624" w:rsidRDefault="006D062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3FEBD9" w14:textId="77777777" w:rsidR="006D0624" w:rsidRDefault="006D062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639FC" w14:textId="77777777" w:rsidR="00E854E2" w:rsidRDefault="00E854E2" w:rsidP="00E22B31">
      <w:pPr>
        <w:ind w:firstLine="0"/>
      </w:pPr>
      <w:r>
        <w:t>_____________</w:t>
      </w:r>
    </w:p>
  </w:footnote>
  <w:footnote w:type="continuationSeparator" w:id="0">
    <w:p w14:paraId="72F04E4A" w14:textId="77777777" w:rsidR="00E854E2" w:rsidRDefault="00E854E2">
      <w:r>
        <w:continuationSeparator/>
      </w:r>
    </w:p>
    <w:p w14:paraId="07F854E3" w14:textId="77777777" w:rsidR="00E854E2" w:rsidRDefault="00E854E2"/>
    <w:p w14:paraId="5CDD406F" w14:textId="77777777" w:rsidR="00E854E2" w:rsidRDefault="00E854E2"/>
  </w:footnote>
  <w:footnote w:id="1">
    <w:p w14:paraId="7DA6705F" w14:textId="77777777" w:rsidR="006D0624" w:rsidRDefault="006D0624" w:rsidP="00105FE4">
      <w:pPr>
        <w:pStyle w:val="Rodap"/>
      </w:pPr>
      <w:r>
        <w:rPr>
          <w:rStyle w:val="Refdenotaderodap"/>
        </w:rPr>
        <w:footnoteRef/>
      </w:r>
      <w:r>
        <w:t xml:space="preserve"> </w:t>
      </w:r>
      <w:r w:rsidRPr="004E69A3">
        <w:t xml:space="preserve">MARQUES, Alberto; RIBEIRO, </w:t>
      </w:r>
      <w:r w:rsidRPr="004E69A3">
        <w:rPr>
          <w:b/>
        </w:rPr>
        <w:t>Angela. As fazendas agrícolas</w:t>
      </w:r>
      <w:r w:rsidRPr="004E69A3">
        <w:t xml:space="preserve">. </w:t>
      </w:r>
      <w:r w:rsidRPr="007D2F5C">
        <w:t>São</w:t>
      </w:r>
      <w:r w:rsidRPr="004E69A3">
        <w:t xml:space="preserve"> Paulo: Ática, 2000. 350 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7674" w14:textId="77777777" w:rsidR="006D0624" w:rsidRDefault="006D062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13D8" w14:textId="77777777" w:rsidR="006D0624" w:rsidRDefault="006D06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CD32" w14:textId="77777777" w:rsidR="006D0624" w:rsidRPr="009B6C11" w:rsidRDefault="006D0624" w:rsidP="009B6C1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30</w:t>
    </w:r>
    <w:r w:rsidRPr="00161171">
      <w:rPr>
        <w:rStyle w:val="Nmerodepgin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0C2"/>
    <w:multiLevelType w:val="hybridMultilevel"/>
    <w:tmpl w:val="57360C24"/>
    <w:lvl w:ilvl="0" w:tplc="5E80CA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28A"/>
    <w:multiLevelType w:val="hybridMultilevel"/>
    <w:tmpl w:val="C060A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252A"/>
    <w:multiLevelType w:val="hybridMultilevel"/>
    <w:tmpl w:val="9084B9B4"/>
    <w:lvl w:ilvl="0" w:tplc="C5AAA58A">
      <w:start w:val="6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70D75"/>
    <w:multiLevelType w:val="hybridMultilevel"/>
    <w:tmpl w:val="9F3C4F8E"/>
    <w:lvl w:ilvl="0" w:tplc="E0D021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144F23"/>
    <w:multiLevelType w:val="multilevel"/>
    <w:tmpl w:val="846EF3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B946CC"/>
    <w:multiLevelType w:val="multilevel"/>
    <w:tmpl w:val="D74E8C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A9760E"/>
    <w:multiLevelType w:val="hybridMultilevel"/>
    <w:tmpl w:val="4B1E0D5C"/>
    <w:lvl w:ilvl="0" w:tplc="F84E5D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1A47"/>
    <w:multiLevelType w:val="hybridMultilevel"/>
    <w:tmpl w:val="97A2AD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51C4456"/>
    <w:multiLevelType w:val="hybridMultilevel"/>
    <w:tmpl w:val="95A67E10"/>
    <w:lvl w:ilvl="0" w:tplc="F84E5D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061A0"/>
    <w:multiLevelType w:val="hybridMultilevel"/>
    <w:tmpl w:val="F17A6D76"/>
    <w:lvl w:ilvl="0" w:tplc="AEAA591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D0A2D"/>
    <w:multiLevelType w:val="multilevel"/>
    <w:tmpl w:val="1FA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8747C"/>
    <w:multiLevelType w:val="multilevel"/>
    <w:tmpl w:val="D74E8C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2A7ADC"/>
    <w:multiLevelType w:val="multilevel"/>
    <w:tmpl w:val="94D060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8B70D82"/>
    <w:multiLevelType w:val="multilevel"/>
    <w:tmpl w:val="94A4E1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9062F1B"/>
    <w:multiLevelType w:val="multilevel"/>
    <w:tmpl w:val="CDF4B036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5" w15:restartNumberingAfterBreak="0">
    <w:nsid w:val="7B5536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C04FB7"/>
    <w:multiLevelType w:val="hybridMultilevel"/>
    <w:tmpl w:val="6C2E8A88"/>
    <w:lvl w:ilvl="0" w:tplc="CC72A7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7468288">
    <w:abstractNumId w:val="14"/>
  </w:num>
  <w:num w:numId="2" w16cid:durableId="274680215">
    <w:abstractNumId w:val="4"/>
  </w:num>
  <w:num w:numId="3" w16cid:durableId="768500039">
    <w:abstractNumId w:val="1"/>
  </w:num>
  <w:num w:numId="4" w16cid:durableId="2139373875">
    <w:abstractNumId w:val="7"/>
  </w:num>
  <w:num w:numId="5" w16cid:durableId="1224097985">
    <w:abstractNumId w:val="3"/>
  </w:num>
  <w:num w:numId="6" w16cid:durableId="2030793745">
    <w:abstractNumId w:val="6"/>
  </w:num>
  <w:num w:numId="7" w16cid:durableId="1407655342">
    <w:abstractNumId w:val="8"/>
  </w:num>
  <w:num w:numId="8" w16cid:durableId="1723139842">
    <w:abstractNumId w:val="16"/>
  </w:num>
  <w:num w:numId="9" w16cid:durableId="904029040">
    <w:abstractNumId w:val="0"/>
  </w:num>
  <w:num w:numId="10" w16cid:durableId="2003240691">
    <w:abstractNumId w:val="9"/>
  </w:num>
  <w:num w:numId="11" w16cid:durableId="1230307444">
    <w:abstractNumId w:val="9"/>
  </w:num>
  <w:num w:numId="12" w16cid:durableId="1339455680">
    <w:abstractNumId w:val="9"/>
  </w:num>
  <w:num w:numId="13" w16cid:durableId="2073455015">
    <w:abstractNumId w:val="9"/>
    <w:lvlOverride w:ilvl="0">
      <w:startOverride w:val="6"/>
    </w:lvlOverride>
  </w:num>
  <w:num w:numId="14" w16cid:durableId="1190335723">
    <w:abstractNumId w:val="12"/>
  </w:num>
  <w:num w:numId="15" w16cid:durableId="1853687844">
    <w:abstractNumId w:val="5"/>
  </w:num>
  <w:num w:numId="16" w16cid:durableId="1249120453">
    <w:abstractNumId w:val="11"/>
  </w:num>
  <w:num w:numId="17" w16cid:durableId="234438101">
    <w:abstractNumId w:val="2"/>
  </w:num>
  <w:num w:numId="18" w16cid:durableId="1485512666">
    <w:abstractNumId w:val="13"/>
  </w:num>
  <w:num w:numId="19" w16cid:durableId="508520792">
    <w:abstractNumId w:val="15"/>
  </w:num>
  <w:num w:numId="20" w16cid:durableId="6627076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B2"/>
    <w:rsid w:val="000028AB"/>
    <w:rsid w:val="000052FF"/>
    <w:rsid w:val="00007D54"/>
    <w:rsid w:val="00016CAF"/>
    <w:rsid w:val="00020B35"/>
    <w:rsid w:val="0003100F"/>
    <w:rsid w:val="00033598"/>
    <w:rsid w:val="00045290"/>
    <w:rsid w:val="00045376"/>
    <w:rsid w:val="00050FD9"/>
    <w:rsid w:val="0006369A"/>
    <w:rsid w:val="00065278"/>
    <w:rsid w:val="00067905"/>
    <w:rsid w:val="000774F8"/>
    <w:rsid w:val="0007767C"/>
    <w:rsid w:val="00083DD3"/>
    <w:rsid w:val="00086165"/>
    <w:rsid w:val="0009765E"/>
    <w:rsid w:val="000A0007"/>
    <w:rsid w:val="000B2583"/>
    <w:rsid w:val="000C39CB"/>
    <w:rsid w:val="000C577F"/>
    <w:rsid w:val="000C605D"/>
    <w:rsid w:val="000C6C26"/>
    <w:rsid w:val="000F00F4"/>
    <w:rsid w:val="000F4BB9"/>
    <w:rsid w:val="000F6964"/>
    <w:rsid w:val="00100EDC"/>
    <w:rsid w:val="00105CEB"/>
    <w:rsid w:val="00105FE4"/>
    <w:rsid w:val="00106C57"/>
    <w:rsid w:val="00110444"/>
    <w:rsid w:val="0011160F"/>
    <w:rsid w:val="00111E67"/>
    <w:rsid w:val="00113117"/>
    <w:rsid w:val="001218AE"/>
    <w:rsid w:val="001219C4"/>
    <w:rsid w:val="001329D3"/>
    <w:rsid w:val="00136C83"/>
    <w:rsid w:val="00141B25"/>
    <w:rsid w:val="00143EEB"/>
    <w:rsid w:val="00150B1A"/>
    <w:rsid w:val="00151D94"/>
    <w:rsid w:val="00154816"/>
    <w:rsid w:val="00155458"/>
    <w:rsid w:val="0015756E"/>
    <w:rsid w:val="00161171"/>
    <w:rsid w:val="001659D3"/>
    <w:rsid w:val="0018004B"/>
    <w:rsid w:val="00181910"/>
    <w:rsid w:val="001A67F7"/>
    <w:rsid w:val="001B030C"/>
    <w:rsid w:val="001B4A7D"/>
    <w:rsid w:val="001C0B4E"/>
    <w:rsid w:val="001C1D7F"/>
    <w:rsid w:val="001C5330"/>
    <w:rsid w:val="001C62A9"/>
    <w:rsid w:val="001C768C"/>
    <w:rsid w:val="001D049B"/>
    <w:rsid w:val="001D235A"/>
    <w:rsid w:val="001D33DD"/>
    <w:rsid w:val="001D4AB7"/>
    <w:rsid w:val="001E2F9C"/>
    <w:rsid w:val="00200626"/>
    <w:rsid w:val="00201B16"/>
    <w:rsid w:val="00204B5D"/>
    <w:rsid w:val="00215153"/>
    <w:rsid w:val="00223F3F"/>
    <w:rsid w:val="00234097"/>
    <w:rsid w:val="00234FF6"/>
    <w:rsid w:val="00235E4F"/>
    <w:rsid w:val="00237A43"/>
    <w:rsid w:val="00253C9D"/>
    <w:rsid w:val="002566F0"/>
    <w:rsid w:val="0026270A"/>
    <w:rsid w:val="00263146"/>
    <w:rsid w:val="002666C6"/>
    <w:rsid w:val="002856F5"/>
    <w:rsid w:val="00285E7B"/>
    <w:rsid w:val="00296FF9"/>
    <w:rsid w:val="002971D9"/>
    <w:rsid w:val="002B2013"/>
    <w:rsid w:val="002B347D"/>
    <w:rsid w:val="002B3735"/>
    <w:rsid w:val="002B38E3"/>
    <w:rsid w:val="002B39BD"/>
    <w:rsid w:val="002B6694"/>
    <w:rsid w:val="002C07E1"/>
    <w:rsid w:val="002C738E"/>
    <w:rsid w:val="002D3CDF"/>
    <w:rsid w:val="002E7924"/>
    <w:rsid w:val="002F0D44"/>
    <w:rsid w:val="002F77D5"/>
    <w:rsid w:val="00307AE5"/>
    <w:rsid w:val="003118A3"/>
    <w:rsid w:val="00311EF8"/>
    <w:rsid w:val="003210D3"/>
    <w:rsid w:val="003218E3"/>
    <w:rsid w:val="00321BA7"/>
    <w:rsid w:val="0033225B"/>
    <w:rsid w:val="00333F2D"/>
    <w:rsid w:val="00336705"/>
    <w:rsid w:val="00341089"/>
    <w:rsid w:val="0035656A"/>
    <w:rsid w:val="00360F4A"/>
    <w:rsid w:val="003631C5"/>
    <w:rsid w:val="00363312"/>
    <w:rsid w:val="00367A60"/>
    <w:rsid w:val="00371BE6"/>
    <w:rsid w:val="003740F4"/>
    <w:rsid w:val="0037451B"/>
    <w:rsid w:val="00376245"/>
    <w:rsid w:val="00394BB9"/>
    <w:rsid w:val="003A1688"/>
    <w:rsid w:val="003A3F4C"/>
    <w:rsid w:val="003D4F48"/>
    <w:rsid w:val="003D5333"/>
    <w:rsid w:val="003D5387"/>
    <w:rsid w:val="003D6AB2"/>
    <w:rsid w:val="003E09B5"/>
    <w:rsid w:val="003E1157"/>
    <w:rsid w:val="003E3E4A"/>
    <w:rsid w:val="003E6166"/>
    <w:rsid w:val="003F5EBB"/>
    <w:rsid w:val="003F7AF6"/>
    <w:rsid w:val="004063C9"/>
    <w:rsid w:val="004135F7"/>
    <w:rsid w:val="00415817"/>
    <w:rsid w:val="00416469"/>
    <w:rsid w:val="00423B9D"/>
    <w:rsid w:val="00433E1E"/>
    <w:rsid w:val="00435241"/>
    <w:rsid w:val="00436545"/>
    <w:rsid w:val="00440BD6"/>
    <w:rsid w:val="0044228F"/>
    <w:rsid w:val="00445576"/>
    <w:rsid w:val="00452028"/>
    <w:rsid w:val="0045491E"/>
    <w:rsid w:val="00486711"/>
    <w:rsid w:val="00491237"/>
    <w:rsid w:val="0049258D"/>
    <w:rsid w:val="004938CC"/>
    <w:rsid w:val="004A76AF"/>
    <w:rsid w:val="004A77E2"/>
    <w:rsid w:val="004B134D"/>
    <w:rsid w:val="004B4E40"/>
    <w:rsid w:val="004C3924"/>
    <w:rsid w:val="004C3D62"/>
    <w:rsid w:val="004C686B"/>
    <w:rsid w:val="004E127B"/>
    <w:rsid w:val="004E5E33"/>
    <w:rsid w:val="004E69A3"/>
    <w:rsid w:val="004F2AE9"/>
    <w:rsid w:val="004F4072"/>
    <w:rsid w:val="004F65F3"/>
    <w:rsid w:val="004F7A05"/>
    <w:rsid w:val="00500AAD"/>
    <w:rsid w:val="00500D2D"/>
    <w:rsid w:val="00503805"/>
    <w:rsid w:val="00503996"/>
    <w:rsid w:val="00515C76"/>
    <w:rsid w:val="00516BF9"/>
    <w:rsid w:val="00524BF5"/>
    <w:rsid w:val="00530660"/>
    <w:rsid w:val="00532348"/>
    <w:rsid w:val="0054602B"/>
    <w:rsid w:val="005539F7"/>
    <w:rsid w:val="00564144"/>
    <w:rsid w:val="00565765"/>
    <w:rsid w:val="00570AD5"/>
    <w:rsid w:val="005803AB"/>
    <w:rsid w:val="005870F9"/>
    <w:rsid w:val="00590330"/>
    <w:rsid w:val="005936E0"/>
    <w:rsid w:val="00595646"/>
    <w:rsid w:val="005964DB"/>
    <w:rsid w:val="00597149"/>
    <w:rsid w:val="005A01D8"/>
    <w:rsid w:val="005A76A2"/>
    <w:rsid w:val="005B2898"/>
    <w:rsid w:val="005B3C9A"/>
    <w:rsid w:val="005C331D"/>
    <w:rsid w:val="005D6C5C"/>
    <w:rsid w:val="005F0898"/>
    <w:rsid w:val="005F1340"/>
    <w:rsid w:val="005F43F8"/>
    <w:rsid w:val="005F5FB3"/>
    <w:rsid w:val="00601CAA"/>
    <w:rsid w:val="00603FC3"/>
    <w:rsid w:val="00606253"/>
    <w:rsid w:val="00611F62"/>
    <w:rsid w:val="006167D2"/>
    <w:rsid w:val="00617550"/>
    <w:rsid w:val="00617835"/>
    <w:rsid w:val="00617D07"/>
    <w:rsid w:val="00627B27"/>
    <w:rsid w:val="00627C9B"/>
    <w:rsid w:val="00641527"/>
    <w:rsid w:val="0064562B"/>
    <w:rsid w:val="00645A91"/>
    <w:rsid w:val="006500E8"/>
    <w:rsid w:val="00652766"/>
    <w:rsid w:val="00654FB0"/>
    <w:rsid w:val="006645AD"/>
    <w:rsid w:val="0066637C"/>
    <w:rsid w:val="0068488D"/>
    <w:rsid w:val="006850A3"/>
    <w:rsid w:val="006873F2"/>
    <w:rsid w:val="00691D8B"/>
    <w:rsid w:val="00692B9B"/>
    <w:rsid w:val="00692BB5"/>
    <w:rsid w:val="00692C71"/>
    <w:rsid w:val="006A0066"/>
    <w:rsid w:val="006A27EE"/>
    <w:rsid w:val="006A2A4A"/>
    <w:rsid w:val="006B0B89"/>
    <w:rsid w:val="006C071B"/>
    <w:rsid w:val="006C4240"/>
    <w:rsid w:val="006C4866"/>
    <w:rsid w:val="006D015F"/>
    <w:rsid w:val="006D0624"/>
    <w:rsid w:val="006D5C52"/>
    <w:rsid w:val="006D798F"/>
    <w:rsid w:val="006E1652"/>
    <w:rsid w:val="006F2502"/>
    <w:rsid w:val="006F692E"/>
    <w:rsid w:val="0070282C"/>
    <w:rsid w:val="007028DC"/>
    <w:rsid w:val="00704886"/>
    <w:rsid w:val="00707418"/>
    <w:rsid w:val="0071055B"/>
    <w:rsid w:val="00720DC5"/>
    <w:rsid w:val="007265EB"/>
    <w:rsid w:val="00766C5D"/>
    <w:rsid w:val="00781D9F"/>
    <w:rsid w:val="00785EB2"/>
    <w:rsid w:val="007901E8"/>
    <w:rsid w:val="00794072"/>
    <w:rsid w:val="007974F4"/>
    <w:rsid w:val="007B0D7B"/>
    <w:rsid w:val="007B554F"/>
    <w:rsid w:val="007C165A"/>
    <w:rsid w:val="007C700A"/>
    <w:rsid w:val="007D2D8B"/>
    <w:rsid w:val="007D2F5C"/>
    <w:rsid w:val="007D6583"/>
    <w:rsid w:val="007D661D"/>
    <w:rsid w:val="007E225D"/>
    <w:rsid w:val="007F004C"/>
    <w:rsid w:val="007F1DCC"/>
    <w:rsid w:val="0080617B"/>
    <w:rsid w:val="008101DC"/>
    <w:rsid w:val="00810C56"/>
    <w:rsid w:val="00821E11"/>
    <w:rsid w:val="00823B64"/>
    <w:rsid w:val="00834592"/>
    <w:rsid w:val="0083715F"/>
    <w:rsid w:val="00840E80"/>
    <w:rsid w:val="008432BE"/>
    <w:rsid w:val="00846FE0"/>
    <w:rsid w:val="00856125"/>
    <w:rsid w:val="00857D4C"/>
    <w:rsid w:val="008646E4"/>
    <w:rsid w:val="008675DB"/>
    <w:rsid w:val="008719CC"/>
    <w:rsid w:val="008726BF"/>
    <w:rsid w:val="00872D0C"/>
    <w:rsid w:val="00873A15"/>
    <w:rsid w:val="0087639D"/>
    <w:rsid w:val="0088720A"/>
    <w:rsid w:val="00891291"/>
    <w:rsid w:val="0089655D"/>
    <w:rsid w:val="008A118F"/>
    <w:rsid w:val="008B56C9"/>
    <w:rsid w:val="008C0771"/>
    <w:rsid w:val="008C60C0"/>
    <w:rsid w:val="008D0904"/>
    <w:rsid w:val="008D2D02"/>
    <w:rsid w:val="008D2F46"/>
    <w:rsid w:val="008D4633"/>
    <w:rsid w:val="008E7E95"/>
    <w:rsid w:val="008F0715"/>
    <w:rsid w:val="008F2232"/>
    <w:rsid w:val="008F6FA2"/>
    <w:rsid w:val="00900130"/>
    <w:rsid w:val="00907CC5"/>
    <w:rsid w:val="009109B0"/>
    <w:rsid w:val="00910A48"/>
    <w:rsid w:val="00923207"/>
    <w:rsid w:val="00927EB8"/>
    <w:rsid w:val="00935277"/>
    <w:rsid w:val="009373C5"/>
    <w:rsid w:val="00937E70"/>
    <w:rsid w:val="00940B39"/>
    <w:rsid w:val="009522A4"/>
    <w:rsid w:val="009530ED"/>
    <w:rsid w:val="0095401E"/>
    <w:rsid w:val="00955A4F"/>
    <w:rsid w:val="0096378E"/>
    <w:rsid w:val="00965F8C"/>
    <w:rsid w:val="0096798C"/>
    <w:rsid w:val="009768B6"/>
    <w:rsid w:val="00993B3C"/>
    <w:rsid w:val="00994053"/>
    <w:rsid w:val="00996561"/>
    <w:rsid w:val="009A6CC0"/>
    <w:rsid w:val="009B6C11"/>
    <w:rsid w:val="009C2D83"/>
    <w:rsid w:val="009C2E4F"/>
    <w:rsid w:val="009C4426"/>
    <w:rsid w:val="009C4CF2"/>
    <w:rsid w:val="009D5644"/>
    <w:rsid w:val="009D5729"/>
    <w:rsid w:val="009E0126"/>
    <w:rsid w:val="009E43FB"/>
    <w:rsid w:val="00A14D11"/>
    <w:rsid w:val="00A200BE"/>
    <w:rsid w:val="00A223AE"/>
    <w:rsid w:val="00A26B86"/>
    <w:rsid w:val="00A30C17"/>
    <w:rsid w:val="00A37F2B"/>
    <w:rsid w:val="00A42B5F"/>
    <w:rsid w:val="00A47638"/>
    <w:rsid w:val="00A504E2"/>
    <w:rsid w:val="00A53CFC"/>
    <w:rsid w:val="00A57BF0"/>
    <w:rsid w:val="00A60554"/>
    <w:rsid w:val="00A6175A"/>
    <w:rsid w:val="00A62C26"/>
    <w:rsid w:val="00A6796D"/>
    <w:rsid w:val="00A7327E"/>
    <w:rsid w:val="00A74635"/>
    <w:rsid w:val="00A803EA"/>
    <w:rsid w:val="00A806E2"/>
    <w:rsid w:val="00A80F60"/>
    <w:rsid w:val="00A83A4B"/>
    <w:rsid w:val="00A95027"/>
    <w:rsid w:val="00A95C7F"/>
    <w:rsid w:val="00AA5176"/>
    <w:rsid w:val="00AA7119"/>
    <w:rsid w:val="00AB369C"/>
    <w:rsid w:val="00AC15B7"/>
    <w:rsid w:val="00AC4A5B"/>
    <w:rsid w:val="00AD42C8"/>
    <w:rsid w:val="00AE0F0D"/>
    <w:rsid w:val="00AE1D19"/>
    <w:rsid w:val="00AF56F3"/>
    <w:rsid w:val="00AF63A3"/>
    <w:rsid w:val="00B00ECE"/>
    <w:rsid w:val="00B02FF1"/>
    <w:rsid w:val="00B11C20"/>
    <w:rsid w:val="00B12769"/>
    <w:rsid w:val="00B148EA"/>
    <w:rsid w:val="00B23E6C"/>
    <w:rsid w:val="00B23EB8"/>
    <w:rsid w:val="00B26117"/>
    <w:rsid w:val="00B30610"/>
    <w:rsid w:val="00B348EF"/>
    <w:rsid w:val="00B36ED5"/>
    <w:rsid w:val="00B40AA3"/>
    <w:rsid w:val="00B40E73"/>
    <w:rsid w:val="00B436F6"/>
    <w:rsid w:val="00B44B01"/>
    <w:rsid w:val="00B45F0B"/>
    <w:rsid w:val="00B519E8"/>
    <w:rsid w:val="00B52C93"/>
    <w:rsid w:val="00B5574A"/>
    <w:rsid w:val="00B567A6"/>
    <w:rsid w:val="00B616C0"/>
    <w:rsid w:val="00B7072E"/>
    <w:rsid w:val="00B71849"/>
    <w:rsid w:val="00B72672"/>
    <w:rsid w:val="00B73F06"/>
    <w:rsid w:val="00B80762"/>
    <w:rsid w:val="00B9347B"/>
    <w:rsid w:val="00B96656"/>
    <w:rsid w:val="00BA35B6"/>
    <w:rsid w:val="00BA5538"/>
    <w:rsid w:val="00BA65F0"/>
    <w:rsid w:val="00BB18BC"/>
    <w:rsid w:val="00BB31C3"/>
    <w:rsid w:val="00BB5D1A"/>
    <w:rsid w:val="00BC174E"/>
    <w:rsid w:val="00BC791D"/>
    <w:rsid w:val="00BD3699"/>
    <w:rsid w:val="00BD4A7A"/>
    <w:rsid w:val="00BD58A5"/>
    <w:rsid w:val="00BD656F"/>
    <w:rsid w:val="00BE0D1D"/>
    <w:rsid w:val="00BE1ED2"/>
    <w:rsid w:val="00BE4E08"/>
    <w:rsid w:val="00BF009A"/>
    <w:rsid w:val="00BF1920"/>
    <w:rsid w:val="00BF4EDF"/>
    <w:rsid w:val="00BF562A"/>
    <w:rsid w:val="00C037C3"/>
    <w:rsid w:val="00C06FB5"/>
    <w:rsid w:val="00C105A0"/>
    <w:rsid w:val="00C108FD"/>
    <w:rsid w:val="00C167A6"/>
    <w:rsid w:val="00C370A0"/>
    <w:rsid w:val="00C403C9"/>
    <w:rsid w:val="00C40C28"/>
    <w:rsid w:val="00C46027"/>
    <w:rsid w:val="00C461C0"/>
    <w:rsid w:val="00C46DB9"/>
    <w:rsid w:val="00C63627"/>
    <w:rsid w:val="00C90F50"/>
    <w:rsid w:val="00C92852"/>
    <w:rsid w:val="00CA1191"/>
    <w:rsid w:val="00CC103E"/>
    <w:rsid w:val="00CC2524"/>
    <w:rsid w:val="00CD7C41"/>
    <w:rsid w:val="00CE0882"/>
    <w:rsid w:val="00CE2B4F"/>
    <w:rsid w:val="00CE72A8"/>
    <w:rsid w:val="00CF4492"/>
    <w:rsid w:val="00CF577A"/>
    <w:rsid w:val="00D049E7"/>
    <w:rsid w:val="00D12FEB"/>
    <w:rsid w:val="00D217CB"/>
    <w:rsid w:val="00D25A7A"/>
    <w:rsid w:val="00D277E2"/>
    <w:rsid w:val="00D30381"/>
    <w:rsid w:val="00D33A89"/>
    <w:rsid w:val="00D357BA"/>
    <w:rsid w:val="00D37AFF"/>
    <w:rsid w:val="00D40772"/>
    <w:rsid w:val="00D41A6D"/>
    <w:rsid w:val="00D47953"/>
    <w:rsid w:val="00D52C0A"/>
    <w:rsid w:val="00D530D8"/>
    <w:rsid w:val="00D547BE"/>
    <w:rsid w:val="00D71076"/>
    <w:rsid w:val="00D82851"/>
    <w:rsid w:val="00D85461"/>
    <w:rsid w:val="00D85BEE"/>
    <w:rsid w:val="00D860D4"/>
    <w:rsid w:val="00D865CC"/>
    <w:rsid w:val="00D95FFC"/>
    <w:rsid w:val="00D97C03"/>
    <w:rsid w:val="00DA131F"/>
    <w:rsid w:val="00DA399B"/>
    <w:rsid w:val="00DB2348"/>
    <w:rsid w:val="00DB4675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DF598F"/>
    <w:rsid w:val="00DF6D81"/>
    <w:rsid w:val="00E16249"/>
    <w:rsid w:val="00E22B31"/>
    <w:rsid w:val="00E24882"/>
    <w:rsid w:val="00E265DD"/>
    <w:rsid w:val="00E31FD6"/>
    <w:rsid w:val="00E44225"/>
    <w:rsid w:val="00E62E1C"/>
    <w:rsid w:val="00E63B08"/>
    <w:rsid w:val="00E6736A"/>
    <w:rsid w:val="00E6762E"/>
    <w:rsid w:val="00E73DB3"/>
    <w:rsid w:val="00E752F7"/>
    <w:rsid w:val="00E80556"/>
    <w:rsid w:val="00E84573"/>
    <w:rsid w:val="00E854E2"/>
    <w:rsid w:val="00E9054E"/>
    <w:rsid w:val="00E90F09"/>
    <w:rsid w:val="00EA5B3C"/>
    <w:rsid w:val="00EB279D"/>
    <w:rsid w:val="00EB40FB"/>
    <w:rsid w:val="00EB446E"/>
    <w:rsid w:val="00EC019C"/>
    <w:rsid w:val="00EC7A3F"/>
    <w:rsid w:val="00ED0A81"/>
    <w:rsid w:val="00ED7AE4"/>
    <w:rsid w:val="00EE6289"/>
    <w:rsid w:val="00EF09F8"/>
    <w:rsid w:val="00EF34AE"/>
    <w:rsid w:val="00EF6416"/>
    <w:rsid w:val="00F03330"/>
    <w:rsid w:val="00F079C5"/>
    <w:rsid w:val="00F24F16"/>
    <w:rsid w:val="00F26520"/>
    <w:rsid w:val="00F26DA1"/>
    <w:rsid w:val="00F311CC"/>
    <w:rsid w:val="00F35025"/>
    <w:rsid w:val="00F4754E"/>
    <w:rsid w:val="00F52641"/>
    <w:rsid w:val="00F54D1F"/>
    <w:rsid w:val="00F56A91"/>
    <w:rsid w:val="00F60110"/>
    <w:rsid w:val="00F60B28"/>
    <w:rsid w:val="00F643FB"/>
    <w:rsid w:val="00F65597"/>
    <w:rsid w:val="00F6793C"/>
    <w:rsid w:val="00F71C82"/>
    <w:rsid w:val="00F772B7"/>
    <w:rsid w:val="00F82D23"/>
    <w:rsid w:val="00F86891"/>
    <w:rsid w:val="00F93065"/>
    <w:rsid w:val="00F95529"/>
    <w:rsid w:val="00F960EF"/>
    <w:rsid w:val="00FA2BBF"/>
    <w:rsid w:val="00FA35FB"/>
    <w:rsid w:val="00FA464C"/>
    <w:rsid w:val="00FA4B30"/>
    <w:rsid w:val="00FA6127"/>
    <w:rsid w:val="00FA764C"/>
    <w:rsid w:val="00FB2347"/>
    <w:rsid w:val="00FB4BF0"/>
    <w:rsid w:val="00FC0C76"/>
    <w:rsid w:val="00FC1DD2"/>
    <w:rsid w:val="00FD40DF"/>
    <w:rsid w:val="00FE0E00"/>
    <w:rsid w:val="00FE4490"/>
    <w:rsid w:val="00FE5466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D302DF8"/>
  <w15:chartTrackingRefBased/>
  <w15:docId w15:val="{F16F33D8-A8DD-423A-AC7F-CE67005F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B36ED5"/>
    <w:pPr>
      <w:keepNext/>
      <w:numPr>
        <w:numId w:val="17"/>
      </w:numPr>
      <w:spacing w:line="480" w:lineRule="auto"/>
      <w:jc w:val="left"/>
      <w:outlineLvl w:val="0"/>
    </w:pPr>
    <w:rPr>
      <w:rFonts w:cs="Arial"/>
      <w:b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B36ED5"/>
    <w:rPr>
      <w:rFonts w:ascii="Arial" w:hAnsi="Arial" w:cs="Arial"/>
      <w:b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Ttulo1"/>
    <w:next w:val="Normal"/>
    <w:autoRedefine/>
    <w:uiPriority w:val="39"/>
    <w:rsid w:val="00927EB8"/>
    <w:pPr>
      <w:keepNext w:val="0"/>
      <w:numPr>
        <w:numId w:val="0"/>
      </w:numPr>
      <w:spacing w:before="240" w:after="120" w:line="360" w:lineRule="auto"/>
      <w:ind w:firstLine="709"/>
      <w:outlineLvl w:val="9"/>
    </w:pPr>
    <w:rPr>
      <w:rFonts w:asciiTheme="minorHAnsi" w:hAnsiTheme="minorHAnsi" w:cstheme="minorHAnsi"/>
      <w:bCs/>
      <w:caps w:val="0"/>
      <w:kern w:val="0"/>
      <w:sz w:val="20"/>
      <w:szCs w:val="20"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692BB5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692BB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692BB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92BB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fr">
    <w:name w:val="fr"/>
    <w:basedOn w:val="Normal"/>
    <w:rsid w:val="004063C9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RodapChar">
    <w:name w:val="Rodapé Char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semiHidden/>
    <w:rsid w:val="00C108FD"/>
    <w:rPr>
      <w:vertAlign w:val="superscript"/>
    </w:rPr>
  </w:style>
  <w:style w:type="character" w:customStyle="1" w:styleId="TtuloSeoPrimriaChar">
    <w:name w:val="Título Seção Primária Char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Default">
    <w:name w:val="Default"/>
    <w:rsid w:val="0059714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nfase">
    <w:name w:val="Emphasis"/>
    <w:uiPriority w:val="20"/>
    <w:qFormat/>
    <w:rsid w:val="006B0B89"/>
    <w:rPr>
      <w:i/>
      <w:iCs/>
    </w:rPr>
  </w:style>
  <w:style w:type="paragraph" w:styleId="PargrafodaLista">
    <w:name w:val="List Paragraph"/>
    <w:basedOn w:val="Normal"/>
    <w:uiPriority w:val="34"/>
    <w:qFormat/>
    <w:rsid w:val="00927EB8"/>
    <w:pPr>
      <w:ind w:left="708"/>
    </w:pPr>
  </w:style>
  <w:style w:type="paragraph" w:styleId="Textodebalo">
    <w:name w:val="Balloon Text"/>
    <w:basedOn w:val="Normal"/>
    <w:link w:val="TextodebaloChar"/>
    <w:rsid w:val="00A42B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42B5F"/>
    <w:rPr>
      <w:rFonts w:ascii="Segoe UI" w:hAnsi="Segoe UI" w:cs="Segoe UI"/>
      <w:sz w:val="18"/>
      <w:szCs w:val="18"/>
    </w:rPr>
  </w:style>
  <w:style w:type="paragraph" w:styleId="Sumrio6">
    <w:name w:val="toc 6"/>
    <w:basedOn w:val="Normal"/>
    <w:next w:val="Normal"/>
    <w:autoRedefine/>
    <w:rsid w:val="00A504E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rsid w:val="00A504E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rsid w:val="00A504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rsid w:val="00A504E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rsid w:val="00EB40F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B40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B40F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B40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B40FB"/>
    <w:rPr>
      <w:rFonts w:ascii="Arial" w:hAnsi="Arial"/>
      <w:b/>
      <w:bCs/>
    </w:rPr>
  </w:style>
  <w:style w:type="paragraph" w:styleId="Pr-formataoHTML">
    <w:name w:val="HTML Preformatted"/>
    <w:basedOn w:val="Normal"/>
    <w:link w:val="Pr-formataoHTMLChar"/>
    <w:rsid w:val="00EB44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EB446E"/>
    <w:rPr>
      <w:rFonts w:ascii="Consolas" w:hAnsi="Consolas"/>
    </w:rPr>
  </w:style>
  <w:style w:type="paragraph" w:styleId="NormalWeb">
    <w:name w:val="Normal (Web)"/>
    <w:basedOn w:val="Normal"/>
    <w:uiPriority w:val="99"/>
    <w:unhideWhenUsed/>
    <w:rsid w:val="0045491E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ucrs.br/biblioteca/modelo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ucrs.br/biblioteca/modelo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hoffmann\Local%20Settings\Temporary%20Internet%20Files\OLK12\monografi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5F9D9-B54A-4F90-B786-3CCC4920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monografia.dot</Template>
  <TotalTime>288</TotalTime>
  <Pages>32</Pages>
  <Words>3925</Words>
  <Characters>21198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</vt:lpstr>
    </vt:vector>
  </TitlesOfParts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</dc:title>
  <dc:subject>Trabalho Multidisciplinar</dc:subject>
  <dc:creator>Sergio Luiz da Silveira;Wellington Telles Cunha</dc:creator>
  <cp:keywords>SLS</cp:keywords>
  <cp:lastModifiedBy>GUSTAVO TOBLER</cp:lastModifiedBy>
  <cp:revision>17</cp:revision>
  <cp:lastPrinted>2013-10-24T17:09:00Z</cp:lastPrinted>
  <dcterms:created xsi:type="dcterms:W3CDTF">2020-03-27T15:39:00Z</dcterms:created>
  <dcterms:modified xsi:type="dcterms:W3CDTF">2025-07-25T17:26:00Z</dcterms:modified>
</cp:coreProperties>
</file>